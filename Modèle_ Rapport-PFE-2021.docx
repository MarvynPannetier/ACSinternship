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1D" w:rsidRDefault="0094511D" w:rsidP="0094511D">
      <w:bookmarkStart w:id="0" w:name="_GoBack"/>
      <w:bookmarkEnd w:id="0"/>
      <w:r w:rsidRPr="0072219F">
        <w:rPr>
          <w:noProof/>
        </w:rPr>
        <w:drawing>
          <wp:anchor distT="0" distB="0" distL="114300" distR="114300" simplePos="0" relativeHeight="251659264" behindDoc="0" locked="0" layoutInCell="1" allowOverlap="1" wp14:anchorId="4DAAFB42" wp14:editId="3375EBC5">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94511D" w:rsidRDefault="0094511D" w:rsidP="0094511D">
      <w:r w:rsidRPr="0072219F">
        <w:rPr>
          <w:noProof/>
        </w:rPr>
        <w:drawing>
          <wp:inline distT="0" distB="0" distL="0" distR="0" wp14:anchorId="4DE2A168" wp14:editId="0A56FF81">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94511D" w:rsidRDefault="0094511D" w:rsidP="0094511D"/>
    <w:p w:rsidR="00BB43F9" w:rsidRDefault="00BB43F9" w:rsidP="00210A95">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210A95">
      <w:pPr>
        <w:jc w:val="center"/>
      </w:pPr>
      <w:r>
        <w:t>TOULOUSE</w:t>
      </w:r>
    </w:p>
    <w:p w:rsidR="00BB43F9" w:rsidRDefault="00BB43F9" w:rsidP="003378EB"/>
    <w:p w:rsidR="00BB43F9" w:rsidRPr="0094511D" w:rsidRDefault="00BB43F9" w:rsidP="00210A95">
      <w:pPr>
        <w:jc w:val="center"/>
        <w:rPr>
          <w:b/>
          <w:smallCaps/>
        </w:rPr>
      </w:pPr>
      <w:r w:rsidRPr="0094511D">
        <w:rPr>
          <w:b/>
          <w:smallCaps/>
        </w:rPr>
        <w:t>Département de Génie Electrique &amp; Informatique</w:t>
      </w:r>
    </w:p>
    <w:p w:rsidR="00BB43F9" w:rsidRDefault="00BB43F9" w:rsidP="003378EB"/>
    <w:p w:rsidR="00BB43F9" w:rsidRDefault="00BB43F9" w:rsidP="003378EB"/>
    <w:p w:rsidR="00BB43F9" w:rsidRDefault="00BB43F9" w:rsidP="00210A95">
      <w:pPr>
        <w:jc w:val="center"/>
        <w:rPr>
          <w:b/>
        </w:rPr>
      </w:pPr>
      <w:r w:rsidRPr="00210A95">
        <w:rPr>
          <w:b/>
        </w:rPr>
        <w:t>PROJET DE FIN D’ETUDES</w:t>
      </w:r>
    </w:p>
    <w:p w:rsidR="0094511D" w:rsidRDefault="0094511D" w:rsidP="00210A95">
      <w:pPr>
        <w:jc w:val="center"/>
        <w:rPr>
          <w:b/>
        </w:rPr>
      </w:pPr>
      <w:r>
        <w:rPr>
          <w:b/>
        </w:rPr>
        <w:t xml:space="preserve">Spécialité : </w:t>
      </w:r>
    </w:p>
    <w:p w:rsidR="00210A95" w:rsidRPr="00210A95" w:rsidRDefault="00210A95" w:rsidP="00210A95">
      <w:pPr>
        <w:jc w:val="center"/>
        <w:rPr>
          <w:b/>
        </w:rPr>
      </w:pPr>
      <w:r>
        <w:rPr>
          <w:b/>
        </w:rPr>
        <w:t xml:space="preserve">Filière : </w:t>
      </w:r>
    </w:p>
    <w:p w:rsidR="00BB43F9" w:rsidRPr="00BB43F9" w:rsidRDefault="00BB43F9" w:rsidP="003378EB"/>
    <w:p w:rsidR="00BB43F9" w:rsidRDefault="00BB43F9" w:rsidP="003378EB"/>
    <w:p w:rsidR="00210A95" w:rsidRDefault="00210A95" w:rsidP="00210A95">
      <w:pPr>
        <w:pBdr>
          <w:top w:val="single" w:sz="4" w:space="1" w:color="auto"/>
          <w:bottom w:val="single" w:sz="4" w:space="1" w:color="auto"/>
        </w:pBdr>
        <w:spacing w:after="0" w:line="240" w:lineRule="auto"/>
        <w:jc w:val="center"/>
      </w:pPr>
    </w:p>
    <w:p w:rsidR="00BB43F9" w:rsidRDefault="0094511D" w:rsidP="00210A95">
      <w:pPr>
        <w:pBdr>
          <w:top w:val="single" w:sz="4" w:space="1" w:color="auto"/>
          <w:bottom w:val="single" w:sz="4" w:space="1" w:color="auto"/>
        </w:pBdr>
        <w:jc w:val="center"/>
        <w:rPr>
          <w:b/>
        </w:rPr>
      </w:pPr>
      <w:r>
        <w:rPr>
          <w:b/>
        </w:rPr>
        <w:t>TITRE du</w:t>
      </w:r>
      <w:r w:rsidR="00BB43F9" w:rsidRPr="00210A95">
        <w:rPr>
          <w:b/>
        </w:rPr>
        <w:t xml:space="preserve"> </w:t>
      </w:r>
      <w:r>
        <w:rPr>
          <w:b/>
        </w:rPr>
        <w:t>stage</w:t>
      </w:r>
    </w:p>
    <w:p w:rsidR="0094511D" w:rsidRPr="00210A95" w:rsidRDefault="0094511D" w:rsidP="00210A95">
      <w:pPr>
        <w:pBdr>
          <w:top w:val="single" w:sz="4" w:space="1" w:color="auto"/>
          <w:bottom w:val="single" w:sz="4" w:space="1" w:color="auto"/>
        </w:pBdr>
        <w:jc w:val="center"/>
        <w:rPr>
          <w:b/>
        </w:rPr>
      </w:pPr>
      <w:r>
        <w:rPr>
          <w:b/>
        </w:rPr>
        <w:t>Sous titre</w:t>
      </w:r>
    </w:p>
    <w:p w:rsidR="00210A95" w:rsidRDefault="00210A95" w:rsidP="00210A95">
      <w:pPr>
        <w:pBdr>
          <w:top w:val="single" w:sz="4" w:space="1" w:color="auto"/>
          <w:bottom w:val="single" w:sz="4" w:space="1" w:color="auto"/>
        </w:pBdr>
        <w:spacing w:after="0" w:line="240" w:lineRule="auto"/>
        <w:jc w:val="center"/>
      </w:pPr>
    </w:p>
    <w:p w:rsidR="00BB43F9" w:rsidRDefault="00BB43F9" w:rsidP="003378EB"/>
    <w:p w:rsidR="00210A95" w:rsidRDefault="00210A95" w:rsidP="003378EB"/>
    <w:p w:rsidR="0094511D" w:rsidRDefault="0094511D" w:rsidP="003378E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9"/>
      </w:tblGrid>
      <w:tr w:rsidR="0094511D" w:rsidTr="0094511D">
        <w:tc>
          <w:tcPr>
            <w:tcW w:w="4606" w:type="dxa"/>
          </w:tcPr>
          <w:p w:rsidR="0094511D" w:rsidRDefault="0094511D" w:rsidP="003378EB">
            <w:r w:rsidRPr="0094511D">
              <w:rPr>
                <w:i/>
              </w:rPr>
              <w:t>Auteur</w:t>
            </w:r>
            <w:r>
              <w:t xml:space="preserve"> : </w:t>
            </w:r>
          </w:p>
        </w:tc>
        <w:tc>
          <w:tcPr>
            <w:tcW w:w="4606" w:type="dxa"/>
          </w:tcPr>
          <w:p w:rsidR="0094511D" w:rsidRDefault="0094511D" w:rsidP="003378EB">
            <w:r w:rsidRPr="0094511D">
              <w:rPr>
                <w:i/>
              </w:rPr>
              <w:t>Entreprise</w:t>
            </w:r>
            <w:r>
              <w:t xml:space="preserve"> : </w:t>
            </w:r>
          </w:p>
        </w:tc>
      </w:tr>
      <w:tr w:rsidR="0094511D" w:rsidTr="0094511D">
        <w:tc>
          <w:tcPr>
            <w:tcW w:w="4606" w:type="dxa"/>
          </w:tcPr>
          <w:p w:rsidR="0094511D" w:rsidRDefault="0094511D" w:rsidP="003378EB">
            <w:r>
              <w:t>Nom et Prénom</w:t>
            </w:r>
          </w:p>
        </w:tc>
        <w:tc>
          <w:tcPr>
            <w:tcW w:w="4606" w:type="dxa"/>
          </w:tcPr>
          <w:p w:rsidR="0094511D" w:rsidRDefault="0094511D" w:rsidP="003378EB">
            <w:r>
              <w:t>Nom de l’entreprise</w:t>
            </w:r>
          </w:p>
        </w:tc>
      </w:tr>
    </w:tbl>
    <w:p w:rsidR="0094511D" w:rsidRDefault="0094511D" w:rsidP="003378EB"/>
    <w:p w:rsidR="0094511D" w:rsidRDefault="0094511D" w:rsidP="0094511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40"/>
      </w:tblGrid>
      <w:tr w:rsidR="0094511D" w:rsidTr="00152B71">
        <w:tc>
          <w:tcPr>
            <w:tcW w:w="4606" w:type="dxa"/>
          </w:tcPr>
          <w:p w:rsidR="0094511D" w:rsidRDefault="0094511D" w:rsidP="00152B71">
            <w:r>
              <w:rPr>
                <w:i/>
              </w:rPr>
              <w:t>Référent INSA</w:t>
            </w:r>
            <w:r>
              <w:t xml:space="preserve"> : </w:t>
            </w:r>
          </w:p>
        </w:tc>
        <w:tc>
          <w:tcPr>
            <w:tcW w:w="4606" w:type="dxa"/>
          </w:tcPr>
          <w:p w:rsidR="0094511D" w:rsidRDefault="0094511D" w:rsidP="00152B71">
            <w:r>
              <w:rPr>
                <w:i/>
              </w:rPr>
              <w:t>Responsable du stage</w:t>
            </w:r>
            <w:r>
              <w:t xml:space="preserve"> : </w:t>
            </w:r>
          </w:p>
        </w:tc>
      </w:tr>
      <w:tr w:rsidR="0094511D" w:rsidTr="00152B71">
        <w:tc>
          <w:tcPr>
            <w:tcW w:w="4606" w:type="dxa"/>
          </w:tcPr>
          <w:p w:rsidR="0094511D" w:rsidRDefault="0094511D" w:rsidP="00152B71">
            <w:r>
              <w:t>Nom et Prénom du référent</w:t>
            </w:r>
          </w:p>
        </w:tc>
        <w:tc>
          <w:tcPr>
            <w:tcW w:w="4606" w:type="dxa"/>
          </w:tcPr>
          <w:p w:rsidR="0094511D" w:rsidRDefault="0094511D" w:rsidP="00152B71">
            <w:r>
              <w:t>Nom et Prénom du responsable</w:t>
            </w:r>
          </w:p>
        </w:tc>
      </w:tr>
    </w:tbl>
    <w:p w:rsidR="0094511D" w:rsidRDefault="0094511D" w:rsidP="0094511D"/>
    <w:p w:rsidR="00BB43F9" w:rsidRDefault="00BB43F9" w:rsidP="003378EB"/>
    <w:p w:rsidR="0094511D" w:rsidRDefault="0094511D" w:rsidP="003378EB"/>
    <w:p w:rsidR="0024574D" w:rsidRDefault="00C80515" w:rsidP="0094511D">
      <w:pPr>
        <w:jc w:val="center"/>
      </w:pPr>
      <w:r>
        <w:t>Année 20</w:t>
      </w:r>
      <w:r w:rsidR="00C95A90">
        <w:t>20</w:t>
      </w:r>
      <w:r>
        <w:t>-202</w:t>
      </w:r>
      <w:r w:rsidR="00C95A90">
        <w:t>1</w:t>
      </w:r>
    </w:p>
    <w:p w:rsidR="00BB43F9" w:rsidRDefault="00BB43F9" w:rsidP="003378EB">
      <w:r>
        <w:br w:type="page"/>
      </w:r>
    </w:p>
    <w:p w:rsidR="00BB43F9" w:rsidRDefault="00BB43F9" w:rsidP="003378EB"/>
    <w:p w:rsidR="00F053C0" w:rsidRPr="00874CD9" w:rsidRDefault="00F053C0" w:rsidP="003378EB">
      <w:pPr>
        <w:pStyle w:val="Titre1"/>
      </w:pPr>
      <w:bookmarkStart w:id="1" w:name="_Toc397719885"/>
      <w:bookmarkStart w:id="2" w:name="_Toc12653521"/>
      <w:r>
        <w:t>Résumé</w:t>
      </w:r>
      <w:bookmarkEnd w:id="1"/>
      <w:bookmarkEnd w:id="2"/>
    </w:p>
    <w:p w:rsidR="00BB43F9" w:rsidRPr="00BB43F9" w:rsidRDefault="00BB43F9" w:rsidP="003378EB">
      <w:r w:rsidRPr="00BB43F9">
        <w:t>Résumé en 15 / 20 lignes du rapport de stage</w:t>
      </w:r>
    </w:p>
    <w:p w:rsidR="00BB43F9" w:rsidRDefault="00BB43F9" w:rsidP="003378EB"/>
    <w:p w:rsidR="00BB43F9" w:rsidRDefault="00BB43F9" w:rsidP="003378EB">
      <w:r>
        <w:br w:type="page"/>
      </w:r>
    </w:p>
    <w:p w:rsidR="00BB43F9" w:rsidRPr="00874CD9" w:rsidRDefault="00BB43F9" w:rsidP="003378EB">
      <w:pPr>
        <w:pStyle w:val="Titre1"/>
      </w:pPr>
      <w:bookmarkStart w:id="3" w:name="_Toc397719886"/>
      <w:bookmarkStart w:id="4" w:name="_Toc12653522"/>
      <w:r w:rsidRPr="00874CD9">
        <w:lastRenderedPageBreak/>
        <w:t>Remerciements</w:t>
      </w:r>
      <w:bookmarkEnd w:id="3"/>
      <w:bookmarkEnd w:id="4"/>
    </w:p>
    <w:p w:rsidR="00BB43F9" w:rsidRPr="003378EB" w:rsidRDefault="00BB43F9" w:rsidP="003378EB">
      <w:r w:rsidRPr="003378EB">
        <w:t>Les personnes à remercier.</w:t>
      </w:r>
    </w:p>
    <w:p w:rsidR="00BB43F9" w:rsidRPr="00DA6185" w:rsidRDefault="00BB43F9" w:rsidP="003378EB"/>
    <w:p w:rsidR="00BB43F9" w:rsidRDefault="00BB43F9" w:rsidP="003378EB"/>
    <w:p w:rsidR="00BB43F9" w:rsidRDefault="00BB43F9" w:rsidP="003378EB">
      <w:r>
        <w:br w:type="page"/>
      </w:r>
    </w:p>
    <w:p w:rsidR="00BB43F9" w:rsidRPr="00DA6185" w:rsidRDefault="00BB43F9" w:rsidP="003378EB">
      <w:pPr>
        <w:pStyle w:val="Titre1"/>
      </w:pPr>
      <w:bookmarkStart w:id="5" w:name="_Toc397719887"/>
      <w:bookmarkStart w:id="6" w:name="_Toc12653523"/>
      <w:r w:rsidRPr="00DA6185">
        <w:lastRenderedPageBreak/>
        <w:t>Table des matières</w:t>
      </w:r>
      <w:bookmarkEnd w:id="5"/>
      <w:bookmarkEnd w:id="6"/>
    </w:p>
    <w:p w:rsidR="00BB43F9" w:rsidRDefault="00BB43F9" w:rsidP="003378EB">
      <w:r>
        <w:t xml:space="preserve">A </w:t>
      </w:r>
      <w:r w:rsidR="00F053C0">
        <w:t>(re)-</w:t>
      </w:r>
      <w:r>
        <w:t>générer</w:t>
      </w:r>
      <w:r w:rsidR="007C1A6B">
        <w:t xml:space="preserve"> (Menu Références -&gt; Tables des Matières -&gt; Insérer une Table des Matières)</w:t>
      </w:r>
    </w:p>
    <w:p w:rsidR="00BB43F9" w:rsidRDefault="00BB43F9" w:rsidP="003378EB"/>
    <w:p w:rsidR="001B67F9" w:rsidRDefault="001B67F9" w:rsidP="003378EB">
      <w:r>
        <w:t>Doit commencer sur une page recto</w:t>
      </w:r>
    </w:p>
    <w:p w:rsidR="001B67F9" w:rsidRDefault="001B67F9" w:rsidP="003378EB"/>
    <w:p w:rsidR="003378EB" w:rsidRDefault="003378EB">
      <w:pPr>
        <w:pStyle w:val="TM1"/>
        <w:tabs>
          <w:tab w:val="right" w:leader="dot" w:pos="9062"/>
        </w:tabs>
        <w:rPr>
          <w:rFonts w:eastAsiaTheme="minorEastAsia" w:cstheme="minorBidi"/>
          <w:noProof/>
          <w:sz w:val="22"/>
          <w:szCs w:val="22"/>
        </w:rPr>
      </w:pPr>
      <w:r>
        <w:fldChar w:fldCharType="begin"/>
      </w:r>
      <w:r>
        <w:instrText xml:space="preserve"> TOC \o "1-3" \h \z \u </w:instrText>
      </w:r>
      <w:r>
        <w:fldChar w:fldCharType="separate"/>
      </w:r>
      <w:hyperlink w:anchor="_Toc12653521" w:history="1">
        <w:r w:rsidRPr="00B65FCB">
          <w:rPr>
            <w:rStyle w:val="Lienhypertexte"/>
            <w:noProof/>
          </w:rPr>
          <w:t>Résumé</w:t>
        </w:r>
        <w:r>
          <w:rPr>
            <w:noProof/>
            <w:webHidden/>
          </w:rPr>
          <w:tab/>
        </w:r>
        <w:r>
          <w:rPr>
            <w:noProof/>
            <w:webHidden/>
          </w:rPr>
          <w:fldChar w:fldCharType="begin"/>
        </w:r>
        <w:r>
          <w:rPr>
            <w:noProof/>
            <w:webHidden/>
          </w:rPr>
          <w:instrText xml:space="preserve"> PAGEREF _Toc12653521 \h </w:instrText>
        </w:r>
        <w:r>
          <w:rPr>
            <w:noProof/>
            <w:webHidden/>
          </w:rPr>
        </w:r>
        <w:r>
          <w:rPr>
            <w:noProof/>
            <w:webHidden/>
          </w:rPr>
          <w:fldChar w:fldCharType="separate"/>
        </w:r>
        <w:r w:rsidR="0094511D">
          <w:rPr>
            <w:noProof/>
            <w:webHidden/>
          </w:rPr>
          <w:t>ii</w:t>
        </w:r>
        <w:r>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22" w:history="1">
        <w:r w:rsidR="003378EB" w:rsidRPr="00B65FCB">
          <w:rPr>
            <w:rStyle w:val="Lienhypertexte"/>
            <w:noProof/>
          </w:rPr>
          <w:t>Remerciements</w:t>
        </w:r>
        <w:r w:rsidR="003378EB">
          <w:rPr>
            <w:noProof/>
            <w:webHidden/>
          </w:rPr>
          <w:tab/>
        </w:r>
        <w:r w:rsidR="003378EB">
          <w:rPr>
            <w:noProof/>
            <w:webHidden/>
          </w:rPr>
          <w:fldChar w:fldCharType="begin"/>
        </w:r>
        <w:r w:rsidR="003378EB">
          <w:rPr>
            <w:noProof/>
            <w:webHidden/>
          </w:rPr>
          <w:instrText xml:space="preserve"> PAGEREF _Toc12653522 \h </w:instrText>
        </w:r>
        <w:r w:rsidR="003378EB">
          <w:rPr>
            <w:noProof/>
            <w:webHidden/>
          </w:rPr>
        </w:r>
        <w:r w:rsidR="003378EB">
          <w:rPr>
            <w:noProof/>
            <w:webHidden/>
          </w:rPr>
          <w:fldChar w:fldCharType="separate"/>
        </w:r>
        <w:r w:rsidR="0094511D">
          <w:rPr>
            <w:noProof/>
            <w:webHidden/>
          </w:rPr>
          <w:t>iii</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23" w:history="1">
        <w:r w:rsidR="003378EB" w:rsidRPr="00B65FCB">
          <w:rPr>
            <w:rStyle w:val="Lienhypertexte"/>
            <w:noProof/>
          </w:rPr>
          <w:t>Table des matières</w:t>
        </w:r>
        <w:r w:rsidR="003378EB">
          <w:rPr>
            <w:noProof/>
            <w:webHidden/>
          </w:rPr>
          <w:tab/>
        </w:r>
        <w:r w:rsidR="003378EB">
          <w:rPr>
            <w:noProof/>
            <w:webHidden/>
          </w:rPr>
          <w:fldChar w:fldCharType="begin"/>
        </w:r>
        <w:r w:rsidR="003378EB">
          <w:rPr>
            <w:noProof/>
            <w:webHidden/>
          </w:rPr>
          <w:instrText xml:space="preserve"> PAGEREF _Toc12653523 \h </w:instrText>
        </w:r>
        <w:r w:rsidR="003378EB">
          <w:rPr>
            <w:noProof/>
            <w:webHidden/>
          </w:rPr>
        </w:r>
        <w:r w:rsidR="003378EB">
          <w:rPr>
            <w:noProof/>
            <w:webHidden/>
          </w:rPr>
          <w:fldChar w:fldCharType="separate"/>
        </w:r>
        <w:r w:rsidR="0094511D">
          <w:rPr>
            <w:noProof/>
            <w:webHidden/>
          </w:rPr>
          <w:t>iv</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24" w:history="1">
        <w:r w:rsidR="003378EB" w:rsidRPr="00B65FCB">
          <w:rPr>
            <w:rStyle w:val="Lienhypertexte"/>
            <w:noProof/>
          </w:rPr>
          <w:t>Glossaire</w:t>
        </w:r>
        <w:r w:rsidR="003378EB">
          <w:rPr>
            <w:noProof/>
            <w:webHidden/>
          </w:rPr>
          <w:tab/>
        </w:r>
        <w:r w:rsidR="003378EB">
          <w:rPr>
            <w:noProof/>
            <w:webHidden/>
          </w:rPr>
          <w:fldChar w:fldCharType="begin"/>
        </w:r>
        <w:r w:rsidR="003378EB">
          <w:rPr>
            <w:noProof/>
            <w:webHidden/>
          </w:rPr>
          <w:instrText xml:space="preserve"> PAGEREF _Toc12653524 \h </w:instrText>
        </w:r>
        <w:r w:rsidR="003378EB">
          <w:rPr>
            <w:noProof/>
            <w:webHidden/>
          </w:rPr>
        </w:r>
        <w:r w:rsidR="003378EB">
          <w:rPr>
            <w:noProof/>
            <w:webHidden/>
          </w:rPr>
          <w:fldChar w:fldCharType="separate"/>
        </w:r>
        <w:r w:rsidR="0094511D">
          <w:rPr>
            <w:noProof/>
            <w:webHidden/>
          </w:rPr>
          <w:t>v</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25" w:history="1">
        <w:r w:rsidR="003378EB" w:rsidRPr="00B65FCB">
          <w:rPr>
            <w:rStyle w:val="Lienhypertexte"/>
            <w:noProof/>
          </w:rPr>
          <w:t>Chapitre 1. Introduction</w:t>
        </w:r>
        <w:r w:rsidR="003378EB">
          <w:rPr>
            <w:noProof/>
            <w:webHidden/>
          </w:rPr>
          <w:tab/>
        </w:r>
        <w:r w:rsidR="003378EB">
          <w:rPr>
            <w:noProof/>
            <w:webHidden/>
          </w:rPr>
          <w:fldChar w:fldCharType="begin"/>
        </w:r>
        <w:r w:rsidR="003378EB">
          <w:rPr>
            <w:noProof/>
            <w:webHidden/>
          </w:rPr>
          <w:instrText xml:space="preserve"> PAGEREF _Toc12653525 \h </w:instrText>
        </w:r>
        <w:r w:rsidR="003378EB">
          <w:rPr>
            <w:noProof/>
            <w:webHidden/>
          </w:rPr>
        </w:r>
        <w:r w:rsidR="003378EB">
          <w:rPr>
            <w:noProof/>
            <w:webHidden/>
          </w:rPr>
          <w:fldChar w:fldCharType="separate"/>
        </w:r>
        <w:r w:rsidR="0094511D">
          <w:rPr>
            <w:noProof/>
            <w:webHidden/>
          </w:rPr>
          <w:t>1</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26" w:history="1">
        <w:r w:rsidR="003378EB" w:rsidRPr="00B65FCB">
          <w:rPr>
            <w:rStyle w:val="Lienhypertexte"/>
            <w:noProof/>
          </w:rPr>
          <w:t>Chapitre 2. Cadre et objectifs du stage</w:t>
        </w:r>
        <w:r w:rsidR="003378EB">
          <w:rPr>
            <w:noProof/>
            <w:webHidden/>
          </w:rPr>
          <w:tab/>
        </w:r>
        <w:r w:rsidR="003378EB">
          <w:rPr>
            <w:noProof/>
            <w:webHidden/>
          </w:rPr>
          <w:fldChar w:fldCharType="begin"/>
        </w:r>
        <w:r w:rsidR="003378EB">
          <w:rPr>
            <w:noProof/>
            <w:webHidden/>
          </w:rPr>
          <w:instrText xml:space="preserve"> PAGEREF _Toc12653526 \h </w:instrText>
        </w:r>
        <w:r w:rsidR="003378EB">
          <w:rPr>
            <w:noProof/>
            <w:webHidden/>
          </w:rPr>
        </w:r>
        <w:r w:rsidR="003378EB">
          <w:rPr>
            <w:noProof/>
            <w:webHidden/>
          </w:rPr>
          <w:fldChar w:fldCharType="separate"/>
        </w:r>
        <w:r w:rsidR="0094511D">
          <w:rPr>
            <w:noProof/>
            <w:webHidden/>
          </w:rPr>
          <w:t>2</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27" w:history="1">
        <w:r w:rsidR="003378EB" w:rsidRPr="00B65FCB">
          <w:rPr>
            <w:rStyle w:val="Lienhypertexte"/>
            <w:noProof/>
          </w:rPr>
          <w:t>Chapitre 3 et suivants. Réalisations</w:t>
        </w:r>
        <w:r w:rsidR="003378EB">
          <w:rPr>
            <w:noProof/>
            <w:webHidden/>
          </w:rPr>
          <w:tab/>
        </w:r>
        <w:r w:rsidR="003378EB">
          <w:rPr>
            <w:noProof/>
            <w:webHidden/>
          </w:rPr>
          <w:fldChar w:fldCharType="begin"/>
        </w:r>
        <w:r w:rsidR="003378EB">
          <w:rPr>
            <w:noProof/>
            <w:webHidden/>
          </w:rPr>
          <w:instrText xml:space="preserve"> PAGEREF _Toc12653527 \h </w:instrText>
        </w:r>
        <w:r w:rsidR="003378EB">
          <w:rPr>
            <w:noProof/>
            <w:webHidden/>
          </w:rPr>
        </w:r>
        <w:r w:rsidR="003378EB">
          <w:rPr>
            <w:noProof/>
            <w:webHidden/>
          </w:rPr>
          <w:fldChar w:fldCharType="separate"/>
        </w:r>
        <w:r w:rsidR="0094511D">
          <w:rPr>
            <w:noProof/>
            <w:webHidden/>
          </w:rPr>
          <w:t>3</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28" w:history="1">
        <w:r w:rsidR="003378EB" w:rsidRPr="00B65FCB">
          <w:rPr>
            <w:rStyle w:val="Lienhypertexte"/>
            <w:noProof/>
          </w:rPr>
          <w:t>Chapitre X. Conclusions et perspectives</w:t>
        </w:r>
        <w:r w:rsidR="003378EB">
          <w:rPr>
            <w:noProof/>
            <w:webHidden/>
          </w:rPr>
          <w:tab/>
        </w:r>
        <w:r w:rsidR="003378EB">
          <w:rPr>
            <w:noProof/>
            <w:webHidden/>
          </w:rPr>
          <w:fldChar w:fldCharType="begin"/>
        </w:r>
        <w:r w:rsidR="003378EB">
          <w:rPr>
            <w:noProof/>
            <w:webHidden/>
          </w:rPr>
          <w:instrText xml:space="preserve"> PAGEREF _Toc12653528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29" w:history="1">
        <w:r w:rsidR="003378EB" w:rsidRPr="00B65FCB">
          <w:rPr>
            <w:rStyle w:val="Lienhypertexte"/>
            <w:noProof/>
          </w:rPr>
          <w:t>Annexes</w:t>
        </w:r>
        <w:r w:rsidR="003378EB">
          <w:rPr>
            <w:noProof/>
            <w:webHidden/>
          </w:rPr>
          <w:tab/>
        </w:r>
        <w:r w:rsidR="003378EB">
          <w:rPr>
            <w:noProof/>
            <w:webHidden/>
          </w:rPr>
          <w:fldChar w:fldCharType="begin"/>
        </w:r>
        <w:r w:rsidR="003378EB">
          <w:rPr>
            <w:noProof/>
            <w:webHidden/>
          </w:rPr>
          <w:instrText xml:space="preserve"> PAGEREF _Toc12653529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30" w:history="1">
        <w:r w:rsidR="003378EB" w:rsidRPr="00B65FCB">
          <w:rPr>
            <w:rStyle w:val="Lienhypertexte"/>
            <w:noProof/>
          </w:rPr>
          <w:t>Chapitre Y. Consignes sur la rédaction (Titre niveau 1)</w:t>
        </w:r>
        <w:r w:rsidR="003378EB">
          <w:rPr>
            <w:noProof/>
            <w:webHidden/>
          </w:rPr>
          <w:tab/>
        </w:r>
        <w:r w:rsidR="003378EB">
          <w:rPr>
            <w:noProof/>
            <w:webHidden/>
          </w:rPr>
          <w:fldChar w:fldCharType="begin"/>
        </w:r>
        <w:r w:rsidR="003378EB">
          <w:rPr>
            <w:noProof/>
            <w:webHidden/>
          </w:rPr>
          <w:instrText xml:space="preserve"> PAGEREF _Toc12653530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B60A66">
      <w:pPr>
        <w:pStyle w:val="TM2"/>
        <w:tabs>
          <w:tab w:val="left" w:pos="880"/>
          <w:tab w:val="right" w:leader="dot" w:pos="9062"/>
        </w:tabs>
        <w:rPr>
          <w:rFonts w:eastAsiaTheme="minorEastAsia" w:cstheme="minorBidi"/>
          <w:noProof/>
          <w:sz w:val="22"/>
          <w:szCs w:val="22"/>
        </w:rPr>
      </w:pPr>
      <w:hyperlink w:anchor="_Toc12653531" w:history="1">
        <w:r w:rsidR="003378EB" w:rsidRPr="00B65FCB">
          <w:rPr>
            <w:rStyle w:val="Lienhypertexte"/>
            <w:noProof/>
          </w:rPr>
          <w:t>1.1.</w:t>
        </w:r>
        <w:r w:rsidR="003378EB">
          <w:rPr>
            <w:rFonts w:eastAsiaTheme="minorEastAsia" w:cstheme="minorBidi"/>
            <w:noProof/>
            <w:sz w:val="22"/>
            <w:szCs w:val="22"/>
          </w:rPr>
          <w:tab/>
        </w:r>
        <w:r w:rsidR="003378EB" w:rsidRPr="00B65FCB">
          <w:rPr>
            <w:rStyle w:val="Lienhypertexte"/>
            <w:noProof/>
          </w:rPr>
          <w:t>Partie 1 (Titre niveau 2)</w:t>
        </w:r>
        <w:r w:rsidR="003378EB">
          <w:rPr>
            <w:noProof/>
            <w:webHidden/>
          </w:rPr>
          <w:tab/>
        </w:r>
        <w:r w:rsidR="003378EB">
          <w:rPr>
            <w:noProof/>
            <w:webHidden/>
          </w:rPr>
          <w:fldChar w:fldCharType="begin"/>
        </w:r>
        <w:r w:rsidR="003378EB">
          <w:rPr>
            <w:noProof/>
            <w:webHidden/>
          </w:rPr>
          <w:instrText xml:space="preserve"> PAGEREF _Toc12653531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B60A66">
      <w:pPr>
        <w:pStyle w:val="TM3"/>
        <w:tabs>
          <w:tab w:val="left" w:pos="1320"/>
          <w:tab w:val="right" w:leader="dot" w:pos="9062"/>
        </w:tabs>
        <w:rPr>
          <w:rFonts w:eastAsiaTheme="minorEastAsia" w:cstheme="minorBidi"/>
          <w:noProof/>
          <w:sz w:val="22"/>
          <w:szCs w:val="22"/>
        </w:rPr>
      </w:pPr>
      <w:hyperlink w:anchor="_Toc12653532" w:history="1">
        <w:r w:rsidR="003378EB" w:rsidRPr="00B65FCB">
          <w:rPr>
            <w:rStyle w:val="Lienhypertexte"/>
            <w:noProof/>
          </w:rPr>
          <w:t>1.1.1.</w:t>
        </w:r>
        <w:r w:rsidR="003378EB">
          <w:rPr>
            <w:rFonts w:eastAsiaTheme="minorEastAsia" w:cstheme="minorBidi"/>
            <w:noProof/>
            <w:sz w:val="22"/>
            <w:szCs w:val="22"/>
          </w:rPr>
          <w:tab/>
        </w:r>
        <w:r w:rsidR="003378EB" w:rsidRPr="00B65FCB">
          <w:rPr>
            <w:rStyle w:val="Lienhypertexte"/>
            <w:noProof/>
          </w:rPr>
          <w:t>Sous partie 1 (titre niveau 3)</w:t>
        </w:r>
        <w:r w:rsidR="003378EB">
          <w:rPr>
            <w:noProof/>
            <w:webHidden/>
          </w:rPr>
          <w:tab/>
        </w:r>
        <w:r w:rsidR="003378EB">
          <w:rPr>
            <w:noProof/>
            <w:webHidden/>
          </w:rPr>
          <w:fldChar w:fldCharType="begin"/>
        </w:r>
        <w:r w:rsidR="003378EB">
          <w:rPr>
            <w:noProof/>
            <w:webHidden/>
          </w:rPr>
          <w:instrText xml:space="preserve"> PAGEREF _Toc12653532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B60A66">
      <w:pPr>
        <w:pStyle w:val="TM3"/>
        <w:tabs>
          <w:tab w:val="left" w:pos="1320"/>
          <w:tab w:val="right" w:leader="dot" w:pos="9062"/>
        </w:tabs>
        <w:rPr>
          <w:rFonts w:eastAsiaTheme="minorEastAsia" w:cstheme="minorBidi"/>
          <w:noProof/>
          <w:sz w:val="22"/>
          <w:szCs w:val="22"/>
        </w:rPr>
      </w:pPr>
      <w:hyperlink w:anchor="_Toc12653533" w:history="1">
        <w:r w:rsidR="003378EB" w:rsidRPr="00B65FCB">
          <w:rPr>
            <w:rStyle w:val="Lienhypertexte"/>
            <w:noProof/>
          </w:rPr>
          <w:t>1.1.2.</w:t>
        </w:r>
        <w:r w:rsidR="003378EB">
          <w:rPr>
            <w:rFonts w:eastAsiaTheme="minorEastAsia" w:cstheme="minorBidi"/>
            <w:noProof/>
            <w:sz w:val="22"/>
            <w:szCs w:val="22"/>
          </w:rPr>
          <w:tab/>
        </w:r>
        <w:r w:rsidR="003378EB" w:rsidRPr="00B65FCB">
          <w:rPr>
            <w:rStyle w:val="Lienhypertexte"/>
            <w:noProof/>
          </w:rPr>
          <w:t>Sous partie 2 (titre niveau 3)</w:t>
        </w:r>
        <w:r w:rsidR="003378EB">
          <w:rPr>
            <w:noProof/>
            <w:webHidden/>
          </w:rPr>
          <w:tab/>
        </w:r>
        <w:r w:rsidR="003378EB">
          <w:rPr>
            <w:noProof/>
            <w:webHidden/>
          </w:rPr>
          <w:fldChar w:fldCharType="begin"/>
        </w:r>
        <w:r w:rsidR="003378EB">
          <w:rPr>
            <w:noProof/>
            <w:webHidden/>
          </w:rPr>
          <w:instrText xml:space="preserve"> PAGEREF _Toc12653533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B60A66">
      <w:pPr>
        <w:pStyle w:val="TM2"/>
        <w:tabs>
          <w:tab w:val="left" w:pos="880"/>
          <w:tab w:val="right" w:leader="dot" w:pos="9062"/>
        </w:tabs>
        <w:rPr>
          <w:rFonts w:eastAsiaTheme="minorEastAsia" w:cstheme="minorBidi"/>
          <w:noProof/>
          <w:sz w:val="22"/>
          <w:szCs w:val="22"/>
        </w:rPr>
      </w:pPr>
      <w:hyperlink w:anchor="_Toc12653534" w:history="1">
        <w:r w:rsidR="003378EB" w:rsidRPr="00B65FCB">
          <w:rPr>
            <w:rStyle w:val="Lienhypertexte"/>
            <w:noProof/>
          </w:rPr>
          <w:t>1.2.</w:t>
        </w:r>
        <w:r w:rsidR="003378EB">
          <w:rPr>
            <w:rFonts w:eastAsiaTheme="minorEastAsia" w:cstheme="minorBidi"/>
            <w:noProof/>
            <w:sz w:val="22"/>
            <w:szCs w:val="22"/>
          </w:rPr>
          <w:tab/>
        </w:r>
        <w:r w:rsidR="003378EB" w:rsidRPr="00B65FCB">
          <w:rPr>
            <w:rStyle w:val="Lienhypertexte"/>
            <w:noProof/>
          </w:rPr>
          <w:t>Partie 2 (Titre niveau 2)</w:t>
        </w:r>
        <w:r w:rsidR="003378EB">
          <w:rPr>
            <w:noProof/>
            <w:webHidden/>
          </w:rPr>
          <w:tab/>
        </w:r>
        <w:r w:rsidR="003378EB">
          <w:rPr>
            <w:noProof/>
            <w:webHidden/>
          </w:rPr>
          <w:fldChar w:fldCharType="begin"/>
        </w:r>
        <w:r w:rsidR="003378EB">
          <w:rPr>
            <w:noProof/>
            <w:webHidden/>
          </w:rPr>
          <w:instrText xml:space="preserve"> PAGEREF _Toc12653534 \h </w:instrText>
        </w:r>
        <w:r w:rsidR="003378EB">
          <w:rPr>
            <w:noProof/>
            <w:webHidden/>
          </w:rPr>
        </w:r>
        <w:r w:rsidR="003378EB">
          <w:rPr>
            <w:noProof/>
            <w:webHidden/>
          </w:rPr>
          <w:fldChar w:fldCharType="separate"/>
        </w:r>
        <w:r w:rsidR="0094511D">
          <w:rPr>
            <w:noProof/>
            <w:webHidden/>
          </w:rPr>
          <w:t>6</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35" w:history="1">
        <w:r w:rsidR="003378EB" w:rsidRPr="00B65FCB">
          <w:rPr>
            <w:rStyle w:val="Lienhypertexte"/>
            <w:noProof/>
          </w:rPr>
          <w:t>Bibliographie</w:t>
        </w:r>
        <w:r w:rsidR="003378EB">
          <w:rPr>
            <w:noProof/>
            <w:webHidden/>
          </w:rPr>
          <w:tab/>
        </w:r>
        <w:r w:rsidR="003378EB">
          <w:rPr>
            <w:noProof/>
            <w:webHidden/>
          </w:rPr>
          <w:fldChar w:fldCharType="begin"/>
        </w:r>
        <w:r w:rsidR="003378EB">
          <w:rPr>
            <w:noProof/>
            <w:webHidden/>
          </w:rPr>
          <w:instrText xml:space="preserve"> PAGEREF _Toc12653535 \h </w:instrText>
        </w:r>
        <w:r w:rsidR="003378EB">
          <w:rPr>
            <w:noProof/>
            <w:webHidden/>
          </w:rPr>
        </w:r>
        <w:r w:rsidR="003378EB">
          <w:rPr>
            <w:noProof/>
            <w:webHidden/>
          </w:rPr>
          <w:fldChar w:fldCharType="separate"/>
        </w:r>
        <w:r w:rsidR="0094511D">
          <w:rPr>
            <w:noProof/>
            <w:webHidden/>
          </w:rPr>
          <w:t>9</w:t>
        </w:r>
        <w:r w:rsidR="003378EB">
          <w:rPr>
            <w:noProof/>
            <w:webHidden/>
          </w:rPr>
          <w:fldChar w:fldCharType="end"/>
        </w:r>
      </w:hyperlink>
    </w:p>
    <w:p w:rsidR="003378EB" w:rsidRDefault="00B60A66">
      <w:pPr>
        <w:pStyle w:val="TM1"/>
        <w:tabs>
          <w:tab w:val="right" w:leader="dot" w:pos="9062"/>
        </w:tabs>
        <w:rPr>
          <w:rFonts w:eastAsiaTheme="minorEastAsia" w:cstheme="minorBidi"/>
          <w:noProof/>
          <w:sz w:val="22"/>
          <w:szCs w:val="22"/>
        </w:rPr>
      </w:pPr>
      <w:hyperlink w:anchor="_Toc12653536" w:history="1">
        <w:r w:rsidR="003378EB" w:rsidRPr="00B65FCB">
          <w:rPr>
            <w:rStyle w:val="Lienhypertexte"/>
            <w:noProof/>
          </w:rPr>
          <w:t>Liste des Illustrations</w:t>
        </w:r>
        <w:r w:rsidR="003378EB">
          <w:rPr>
            <w:noProof/>
            <w:webHidden/>
          </w:rPr>
          <w:tab/>
        </w:r>
        <w:r w:rsidR="003378EB">
          <w:rPr>
            <w:noProof/>
            <w:webHidden/>
          </w:rPr>
          <w:fldChar w:fldCharType="begin"/>
        </w:r>
        <w:r w:rsidR="003378EB">
          <w:rPr>
            <w:noProof/>
            <w:webHidden/>
          </w:rPr>
          <w:instrText xml:space="preserve"> PAGEREF _Toc12653536 \h </w:instrText>
        </w:r>
        <w:r w:rsidR="003378EB">
          <w:rPr>
            <w:noProof/>
            <w:webHidden/>
          </w:rPr>
        </w:r>
        <w:r w:rsidR="003378EB">
          <w:rPr>
            <w:noProof/>
            <w:webHidden/>
          </w:rPr>
          <w:fldChar w:fldCharType="separate"/>
        </w:r>
        <w:r w:rsidR="0094511D">
          <w:rPr>
            <w:noProof/>
            <w:webHidden/>
          </w:rPr>
          <w:t>10</w:t>
        </w:r>
        <w:r w:rsidR="003378EB">
          <w:rPr>
            <w:noProof/>
            <w:webHidden/>
          </w:rPr>
          <w:fldChar w:fldCharType="end"/>
        </w:r>
      </w:hyperlink>
    </w:p>
    <w:p w:rsidR="008C778D" w:rsidRDefault="003378EB" w:rsidP="003378EB">
      <w:r>
        <w:fldChar w:fldCharType="end"/>
      </w:r>
    </w:p>
    <w:p w:rsidR="008C778D" w:rsidRDefault="008C778D" w:rsidP="003378EB"/>
    <w:p w:rsidR="00BB43F9" w:rsidRDefault="00BB43F9" w:rsidP="003378EB">
      <w:r>
        <w:br w:type="page"/>
      </w:r>
    </w:p>
    <w:p w:rsidR="00BB43F9" w:rsidRPr="00DA6185" w:rsidRDefault="00BB43F9" w:rsidP="003378EB">
      <w:pPr>
        <w:pStyle w:val="Titre1"/>
      </w:pPr>
      <w:bookmarkStart w:id="7" w:name="_Toc397719888"/>
      <w:bookmarkStart w:id="8" w:name="_Toc12653524"/>
      <w:r w:rsidRPr="00DA6185">
        <w:lastRenderedPageBreak/>
        <w:t>Glossaire</w:t>
      </w:r>
      <w:bookmarkEnd w:id="7"/>
      <w:bookmarkEnd w:id="8"/>
    </w:p>
    <w:p w:rsidR="00BB43F9" w:rsidRDefault="00BB43F9" w:rsidP="003378EB">
      <w:r>
        <w:t>Définir les termes importants utilisés dans le rapport</w:t>
      </w:r>
    </w:p>
    <w:p w:rsidR="00BB43F9" w:rsidRDefault="00BB43F9" w:rsidP="003378EB"/>
    <w:p w:rsidR="001B67F9" w:rsidRDefault="001B67F9" w:rsidP="003378EB">
      <w:r>
        <w:t>Doit commencer sur une page recto</w:t>
      </w:r>
    </w:p>
    <w:p w:rsidR="001B67F9" w:rsidRDefault="001B67F9" w:rsidP="003378EB"/>
    <w:p w:rsidR="00BB43F9" w:rsidRDefault="00BB43F9" w:rsidP="003378EB"/>
    <w:p w:rsidR="00BB43F9" w:rsidRDefault="00BB43F9" w:rsidP="003378EB">
      <w:pPr>
        <w:sectPr w:rsidR="00BB43F9" w:rsidSect="0094511D">
          <w:footerReference w:type="default" r:id="rId10"/>
          <w:pgSz w:w="11906" w:h="16838"/>
          <w:pgMar w:top="1417" w:right="1417" w:bottom="1417" w:left="1417" w:header="708" w:footer="708" w:gutter="0"/>
          <w:pgNumType w:fmt="lowerRoman" w:start="1"/>
          <w:cols w:space="708"/>
          <w:titlePg/>
          <w:docGrid w:linePitch="360"/>
        </w:sectPr>
      </w:pPr>
    </w:p>
    <w:p w:rsidR="00097E38" w:rsidRDefault="00097E38" w:rsidP="003378EB">
      <w:pPr>
        <w:pStyle w:val="Titre1"/>
      </w:pPr>
      <w:bookmarkStart w:id="9" w:name="_Toc12653525"/>
      <w:bookmarkStart w:id="10" w:name="_Toc397719653"/>
      <w:bookmarkStart w:id="11" w:name="_Toc397719889"/>
      <w:r>
        <w:lastRenderedPageBreak/>
        <w:t>Chapitre 1. Introduction</w:t>
      </w:r>
      <w:bookmarkEnd w:id="9"/>
    </w:p>
    <w:p w:rsidR="00097E38" w:rsidRDefault="00097E38" w:rsidP="003378EB">
      <w:r>
        <w:t>Introduction générale sur le sujet de stage : contexte (au sens large</w:t>
      </w:r>
      <w:r w:rsidR="00A94C79">
        <w:t xml:space="preserve">) : société, entités, clients, secteurs d’activités, </w:t>
      </w:r>
      <w:r>
        <w:t>problématique générale, domaines de compétences concernés, …</w:t>
      </w:r>
    </w:p>
    <w:p w:rsidR="00097E38" w:rsidRDefault="00097E38" w:rsidP="003378EB"/>
    <w:p w:rsidR="00097E38" w:rsidRDefault="00097E38" w:rsidP="003378EB">
      <w:r>
        <w:t>Présentation générale du rapport (ce que va contenir chaque chapitre)</w:t>
      </w:r>
    </w:p>
    <w:p w:rsidR="00097E38" w:rsidRPr="000A396F" w:rsidRDefault="000A396F" w:rsidP="003378EB">
      <w:r w:rsidRPr="000A396F">
        <w:t>Pas de présentation de l’entreprise à ce niveau-là (elle sera dans la partie Annexe)</w:t>
      </w:r>
    </w:p>
    <w:p w:rsidR="000A396F" w:rsidRDefault="000A396F" w:rsidP="003378EB"/>
    <w:p w:rsidR="00097E38" w:rsidRDefault="00097E38" w:rsidP="003378EB">
      <w:r>
        <w:t>Environ 2 à 3 pages</w:t>
      </w:r>
    </w:p>
    <w:p w:rsidR="00F937A9" w:rsidRDefault="00F937A9" w:rsidP="003378EB">
      <w:r>
        <w:br w:type="page"/>
      </w:r>
    </w:p>
    <w:p w:rsidR="00097E38" w:rsidRDefault="00097E38" w:rsidP="003378EB">
      <w:pPr>
        <w:pStyle w:val="Titre1"/>
      </w:pPr>
      <w:bookmarkStart w:id="12" w:name="_Toc12653526"/>
      <w:r>
        <w:lastRenderedPageBreak/>
        <w:t>Chapitre 2. Cadre et objectifs du stage</w:t>
      </w:r>
      <w:bookmarkEnd w:id="12"/>
    </w:p>
    <w:p w:rsidR="00F937A9" w:rsidRDefault="00F937A9" w:rsidP="00F937A9">
      <w:r>
        <w:t xml:space="preserve">Environ </w:t>
      </w:r>
      <w:r w:rsidR="009F0573">
        <w:t>8-</w:t>
      </w:r>
      <w:r>
        <w:t>10 pages</w:t>
      </w:r>
    </w:p>
    <w:p w:rsidR="00F937A9" w:rsidRDefault="00F937A9" w:rsidP="003378EB"/>
    <w:p w:rsidR="00210A95" w:rsidRDefault="00210A95" w:rsidP="003378EB">
      <w:r>
        <w:t xml:space="preserve">1. </w:t>
      </w:r>
      <w:r w:rsidR="00E21CD8" w:rsidRPr="009F0573">
        <w:rPr>
          <w:b/>
        </w:rPr>
        <w:t>Précisez</w:t>
      </w:r>
      <w:r w:rsidR="00097E38" w:rsidRPr="009F0573">
        <w:rPr>
          <w:b/>
        </w:rPr>
        <w:t xml:space="preserve"> dans ce chapitre comment se situe votre stage dans la société</w:t>
      </w:r>
      <w:r w:rsidR="00097E38">
        <w:t xml:space="preserve"> (faisant d’un p</w:t>
      </w:r>
      <w:r w:rsidR="00B91A8A">
        <w:t>rojet plus général par exemple, dans ce cas décrire le projet général, faisant partie d’une thématique plus général et dans ce cas expliciter cette thématique, ….).</w:t>
      </w:r>
      <w:r w:rsidR="00E21CD8">
        <w:t xml:space="preserve"> </w:t>
      </w:r>
    </w:p>
    <w:p w:rsidR="00210A95" w:rsidRDefault="00210A95" w:rsidP="00210A95"/>
    <w:p w:rsidR="00210A95" w:rsidRDefault="00210A95" w:rsidP="00210A95">
      <w:r>
        <w:t xml:space="preserve">2. </w:t>
      </w:r>
      <w:r w:rsidR="0024574D" w:rsidRPr="009F0573">
        <w:rPr>
          <w:b/>
        </w:rPr>
        <w:t>Donnez</w:t>
      </w:r>
      <w:r w:rsidRPr="009F0573">
        <w:rPr>
          <w:b/>
        </w:rPr>
        <w:t xml:space="preserve"> les objectifs qui vous ont été fixés</w:t>
      </w:r>
      <w:r>
        <w:t xml:space="preserve"> (en précisant si vous êtes seul pour réaliser cela ou intégré dans une équipe).</w:t>
      </w:r>
    </w:p>
    <w:p w:rsidR="00210A95" w:rsidRDefault="00210A95" w:rsidP="00210A95">
      <w:r>
        <w:t>Il est important de mettre en avant votre travail car c’est cela que l’on cherche à évaluer sans oublier de le situer dans une équipe si c’est le cas.</w:t>
      </w:r>
    </w:p>
    <w:p w:rsidR="00210A95" w:rsidRDefault="00210A95" w:rsidP="003378EB"/>
    <w:p w:rsidR="00097E38" w:rsidRDefault="00210A95" w:rsidP="003378EB">
      <w:r>
        <w:t xml:space="preserve">3. </w:t>
      </w:r>
      <w:r w:rsidRPr="009F0573">
        <w:rPr>
          <w:b/>
        </w:rPr>
        <w:t>Po</w:t>
      </w:r>
      <w:r w:rsidR="00C80515" w:rsidRPr="009F0573">
        <w:rPr>
          <w:b/>
        </w:rPr>
        <w:t>sitionnez votre sujet de stage</w:t>
      </w:r>
      <w:r>
        <w:t xml:space="preserve"> : </w:t>
      </w:r>
    </w:p>
    <w:p w:rsidR="003378EB" w:rsidRDefault="00E21CD8" w:rsidP="003378EB">
      <w:pPr>
        <w:ind w:left="708"/>
        <w:rPr>
          <w:highlight w:val="yellow"/>
        </w:rPr>
      </w:pPr>
      <w:r>
        <w:rPr>
          <w:highlight w:val="yellow"/>
        </w:rPr>
        <w:t>Présentez</w:t>
      </w:r>
      <w:r w:rsidR="003378EB" w:rsidRPr="003378EB">
        <w:rPr>
          <w:highlight w:val="yellow"/>
        </w:rPr>
        <w:t xml:space="preserve"> les </w:t>
      </w:r>
      <w:r w:rsidR="00210A95">
        <w:rPr>
          <w:highlight w:val="yellow"/>
        </w:rPr>
        <w:t>domaines scientifiques</w:t>
      </w:r>
      <w:r>
        <w:rPr>
          <w:highlight w:val="yellow"/>
        </w:rPr>
        <w:t xml:space="preserve"> : </w:t>
      </w:r>
      <w:r w:rsidRPr="00C80515">
        <w:t>par exemple le stage traite du</w:t>
      </w:r>
      <w:r w:rsidR="003378EB" w:rsidRPr="00C80515">
        <w:t xml:space="preserve"> traitement du langage naturel, de reconnaissance de formes, d’architectures big data (dire ce que c’est et quelles sont les familles d’approches / les méthodes et outils existants / les plateformes ou logiciels, ….)</w:t>
      </w:r>
      <w:r w:rsidR="00C80515" w:rsidRPr="00C80515">
        <w:t>.</w:t>
      </w:r>
      <w:r w:rsidR="00C80515">
        <w:rPr>
          <w:highlight w:val="yellow"/>
        </w:rPr>
        <w:t xml:space="preserve"> </w:t>
      </w:r>
      <w:r w:rsidR="00C80515" w:rsidRPr="00E21CD8">
        <w:rPr>
          <w:highlight w:val="yellow"/>
        </w:rPr>
        <w:t>Liez cette partie avec de</w:t>
      </w:r>
      <w:r w:rsidR="00C80515">
        <w:rPr>
          <w:highlight w:val="yellow"/>
        </w:rPr>
        <w:t>s</w:t>
      </w:r>
      <w:r w:rsidR="00C80515" w:rsidRPr="00E21CD8">
        <w:rPr>
          <w:highlight w:val="yellow"/>
        </w:rPr>
        <w:t xml:space="preserve"> enseignements de votre spécialité.</w:t>
      </w:r>
    </w:p>
    <w:p w:rsidR="00C80515" w:rsidRPr="003378EB" w:rsidRDefault="00C80515" w:rsidP="003378EB">
      <w:pPr>
        <w:ind w:left="708"/>
        <w:rPr>
          <w:highlight w:val="yellow"/>
        </w:rPr>
      </w:pPr>
    </w:p>
    <w:p w:rsidR="003378EB" w:rsidRDefault="00E21CD8" w:rsidP="003378EB">
      <w:pPr>
        <w:ind w:left="708"/>
      </w:pPr>
      <w:r>
        <w:rPr>
          <w:highlight w:val="yellow"/>
        </w:rPr>
        <w:t xml:space="preserve">Présentez le contexte métier. </w:t>
      </w:r>
      <w:r w:rsidRPr="009F0573">
        <w:t>Par exemple : une application dans le secteur médical, dans l’avionique) : quels sont les problèmes métiers qui sont posés dans ce stage ?</w:t>
      </w:r>
    </w:p>
    <w:p w:rsidR="00E21CD8" w:rsidRDefault="00E21CD8" w:rsidP="003378EB">
      <w:pPr>
        <w:ind w:left="708"/>
      </w:pPr>
      <w:r w:rsidRPr="00E21CD8">
        <w:rPr>
          <w:highlight w:val="yellow"/>
        </w:rPr>
        <w:t>Pré</w:t>
      </w:r>
      <w:r>
        <w:rPr>
          <w:highlight w:val="yellow"/>
        </w:rPr>
        <w:t>sentez</w:t>
      </w:r>
      <w:r w:rsidRPr="00E21CD8">
        <w:rPr>
          <w:highlight w:val="yellow"/>
        </w:rPr>
        <w:t xml:space="preserve"> le contexte</w:t>
      </w:r>
      <w:r>
        <w:rPr>
          <w:highlight w:val="yellow"/>
        </w:rPr>
        <w:t xml:space="preserve"> technique</w:t>
      </w:r>
      <w:r>
        <w:t>.</w:t>
      </w:r>
    </w:p>
    <w:p w:rsidR="009F0573" w:rsidRDefault="009F0573" w:rsidP="009F0573"/>
    <w:p w:rsidR="00C80515" w:rsidRDefault="009F0573" w:rsidP="009F0573">
      <w:r>
        <w:t xml:space="preserve">4. </w:t>
      </w:r>
      <w:r w:rsidRPr="009F0573">
        <w:rPr>
          <w:b/>
        </w:rPr>
        <w:t>Ne pas oublier</w:t>
      </w:r>
      <w:r>
        <w:t xml:space="preserve"> </w:t>
      </w:r>
    </w:p>
    <w:p w:rsidR="00C80515" w:rsidRPr="009F0573" w:rsidRDefault="00C80515" w:rsidP="003378EB">
      <w:pPr>
        <w:ind w:left="708"/>
        <w:rPr>
          <w:b/>
        </w:rPr>
      </w:pPr>
      <w:r w:rsidRPr="009F0573">
        <w:rPr>
          <w:b/>
        </w:rPr>
        <w:t>Pensez à numéroter les figures / tableaux et à y faire référence dans le texte</w:t>
      </w:r>
    </w:p>
    <w:p w:rsidR="00E21CD8" w:rsidRDefault="00E21CD8" w:rsidP="003378EB">
      <w:pPr>
        <w:ind w:left="708"/>
      </w:pPr>
      <w:r w:rsidRPr="009F0573">
        <w:rPr>
          <w:b/>
        </w:rPr>
        <w:t>N’oubliez pas les références bibliographiques</w:t>
      </w:r>
      <w:r w:rsidRPr="009F0573">
        <w:t xml:space="preserve"> (en faisant attention au format de citation).</w:t>
      </w:r>
    </w:p>
    <w:p w:rsidR="00F937A9" w:rsidRDefault="00F937A9">
      <w:pPr>
        <w:spacing w:after="200" w:line="276" w:lineRule="auto"/>
        <w:jc w:val="left"/>
        <w:rPr>
          <w:rFonts w:eastAsiaTheme="majorEastAsia" w:cstheme="majorBidi"/>
          <w:b/>
          <w:bCs/>
          <w:caps/>
          <w:color w:val="365F91" w:themeColor="accent1" w:themeShade="BF"/>
          <w:sz w:val="28"/>
          <w:szCs w:val="28"/>
        </w:rPr>
      </w:pPr>
      <w:bookmarkStart w:id="13" w:name="_Toc12653527"/>
      <w:r>
        <w:br w:type="page"/>
      </w:r>
    </w:p>
    <w:p w:rsidR="00097E38" w:rsidRDefault="00097E38" w:rsidP="003378EB">
      <w:pPr>
        <w:pStyle w:val="Titre1"/>
      </w:pPr>
      <w:r>
        <w:lastRenderedPageBreak/>
        <w:t>Chap</w:t>
      </w:r>
      <w:r w:rsidR="00A94C79">
        <w:t>itre 3 et suivants. Réalisations</w:t>
      </w:r>
      <w:bookmarkEnd w:id="13"/>
    </w:p>
    <w:p w:rsidR="00A94C79" w:rsidRDefault="00A94C79" w:rsidP="003378EB">
      <w:r>
        <w:t>Total :</w:t>
      </w:r>
      <w:r w:rsidR="005C3FA7">
        <w:t xml:space="preserve"> environ </w:t>
      </w:r>
      <w:r w:rsidR="009F0573">
        <w:t>25-</w:t>
      </w:r>
      <w:r w:rsidR="005C3FA7">
        <w:t>3</w:t>
      </w:r>
      <w:r>
        <w:t>0 pages</w:t>
      </w:r>
    </w:p>
    <w:p w:rsidR="00A94C79" w:rsidRDefault="00A94C79" w:rsidP="003378EB"/>
    <w:p w:rsidR="00A94C79" w:rsidRDefault="00A94C79" w:rsidP="003378EB">
      <w:r>
        <w:t>A adapter le sens de « réalisations » selon le contexte (cela peut être un état de l’art, un travail de conception, un travail de développement, de validation, de tests, de gestion de projet, ….)</w:t>
      </w:r>
    </w:p>
    <w:p w:rsidR="00A94C79" w:rsidRDefault="00A94C79" w:rsidP="003378EB">
      <w:r>
        <w:t>Ne pas forcément tout présenter mais faire en sorte que l’ensemble corresponde à un volume de travail pertinent.</w:t>
      </w:r>
    </w:p>
    <w:p w:rsidR="00A94C79" w:rsidRDefault="00A94C79" w:rsidP="003378EB"/>
    <w:p w:rsidR="00373B9C" w:rsidRDefault="0024574D" w:rsidP="003378EB">
      <w:r>
        <w:t>Présentez</w:t>
      </w:r>
      <w:r w:rsidR="00373B9C">
        <w:t xml:space="preserve"> l’architecture générale du projet sur lequel (ou dans lequel) vous avez travaillé afin de permettre au lecteur d’avoir une vue d’ensemble de votre travail.</w:t>
      </w:r>
    </w:p>
    <w:p w:rsidR="00373B9C" w:rsidRDefault="00373B9C" w:rsidP="003378EB"/>
    <w:p w:rsidR="00097E38" w:rsidRDefault="00A94C79" w:rsidP="003378EB">
      <w:r>
        <w:t>Pour chaque réalisation prése</w:t>
      </w:r>
      <w:r w:rsidR="00E21CD8">
        <w:t>ntée dans le rapport, explicitez</w:t>
      </w:r>
      <w:r>
        <w:t xml:space="preserve"> les choix techniques effectués, le travail réalisé, le résultat obtenu, les outils utilisés, …</w:t>
      </w:r>
    </w:p>
    <w:p w:rsidR="00A94C79" w:rsidRDefault="00A94C79" w:rsidP="003378EB">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3378EB"/>
    <w:p w:rsidR="00A94C79" w:rsidRDefault="00A94C79" w:rsidP="003378EB">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373B9C" w:rsidRDefault="00373B9C" w:rsidP="003378EB"/>
    <w:p w:rsidR="00373B9C" w:rsidRDefault="00373B9C" w:rsidP="003378EB"/>
    <w:p w:rsidR="000A396F" w:rsidRDefault="00A94C79" w:rsidP="003378EB">
      <w:r w:rsidRPr="003378EB">
        <w:rPr>
          <w:highlight w:val="yellow"/>
        </w:rPr>
        <w:t xml:space="preserve">Le rapport sert aux enseignants INSA à évaluer </w:t>
      </w:r>
      <w:r w:rsidR="000A396F" w:rsidRPr="003378EB">
        <w:rPr>
          <w:highlight w:val="yellow"/>
        </w:rPr>
        <w:t xml:space="preserve">votre démarche, </w:t>
      </w:r>
      <w:r w:rsidRPr="003378EB">
        <w:rPr>
          <w:highlight w:val="yellow"/>
        </w:rPr>
        <w:t xml:space="preserve">la prise de recul </w:t>
      </w:r>
      <w:r w:rsidR="000A396F" w:rsidRPr="003378EB">
        <w:rPr>
          <w:highlight w:val="yellow"/>
        </w:rPr>
        <w:t xml:space="preserve">ou la synthèse </w:t>
      </w:r>
      <w:r w:rsidRPr="003378EB">
        <w:rPr>
          <w:highlight w:val="yellow"/>
        </w:rPr>
        <w:t xml:space="preserve">que vous </w:t>
      </w:r>
      <w:r w:rsidR="000A396F" w:rsidRPr="003378EB">
        <w:rPr>
          <w:highlight w:val="yellow"/>
        </w:rPr>
        <w:t>effectuez</w:t>
      </w:r>
      <w:r w:rsidRPr="003378EB">
        <w:rPr>
          <w:highlight w:val="yellow"/>
        </w:rPr>
        <w:t xml:space="preserve"> sur votre travail et l’analyse que vous pouvez mener.</w:t>
      </w:r>
      <w:r w:rsidR="000A396F" w:rsidRPr="003378EB">
        <w:rPr>
          <w:highlight w:val="yellow"/>
        </w:rPr>
        <w:t xml:space="preserve"> Les difficultés rencontrées ou les impasses peuvent être analysées dans ce rapport.</w:t>
      </w:r>
    </w:p>
    <w:p w:rsidR="00097E38" w:rsidRDefault="00097E38"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5C3FA7" w:rsidRDefault="005C3FA7" w:rsidP="003378EB">
      <w:pPr>
        <w:pStyle w:val="Titre1"/>
      </w:pPr>
      <w:bookmarkStart w:id="14" w:name="_Toc12653528"/>
      <w:r>
        <w:lastRenderedPageBreak/>
        <w:t>Chapitre X. Conclusions et perspectives</w:t>
      </w:r>
      <w:bookmarkEnd w:id="14"/>
    </w:p>
    <w:p w:rsidR="00144252" w:rsidRDefault="00144252" w:rsidP="00144252">
      <w:r>
        <w:t>Tout est dans le titre : vos conclusions sur le travail effectué dans ce stage, sur le projet, les perspectives éventuelles qui en découlent.</w:t>
      </w:r>
    </w:p>
    <w:p w:rsidR="00144252" w:rsidRDefault="00144252" w:rsidP="00144252"/>
    <w:p w:rsidR="00144252" w:rsidRDefault="00144252" w:rsidP="00144252">
      <w:r>
        <w:t xml:space="preserve">Un petit bilan : </w:t>
      </w:r>
    </w:p>
    <w:p w:rsidR="00C80515" w:rsidRDefault="00C80515" w:rsidP="00C80515">
      <w:pPr>
        <w:pStyle w:val="Paragraphedeliste"/>
        <w:numPr>
          <w:ilvl w:val="0"/>
          <w:numId w:val="8"/>
        </w:numPr>
      </w:pPr>
      <w:r w:rsidRPr="00C80515">
        <w:t>Conclusion sur le stage réalisé et sur les suites éventuelles de ce stage pour la société ou pour le laboratoire</w:t>
      </w:r>
    </w:p>
    <w:p w:rsidR="00144252" w:rsidRDefault="00144252" w:rsidP="00C80515">
      <w:pPr>
        <w:pStyle w:val="Paragraphedeliste"/>
        <w:numPr>
          <w:ilvl w:val="0"/>
          <w:numId w:val="8"/>
        </w:numPr>
      </w:pPr>
      <w:r>
        <w:t>Ce que vous avez apporté pour la réalisation de ce sujet de stage</w:t>
      </w:r>
    </w:p>
    <w:p w:rsidR="00144252" w:rsidRDefault="00C80515" w:rsidP="00C80515">
      <w:pPr>
        <w:pStyle w:val="Paragraphedeliste"/>
        <w:numPr>
          <w:ilvl w:val="0"/>
          <w:numId w:val="8"/>
        </w:numPr>
      </w:pPr>
      <w:r w:rsidRPr="00C80515">
        <w:t>Ce que ce stage vous a apporté (approfondissement, complément par rapport à votre formation INSA, par rapport à votre projet professionnel)</w:t>
      </w:r>
    </w:p>
    <w:p w:rsidR="00144252" w:rsidRDefault="00144252" w:rsidP="00144252"/>
    <w:p w:rsidR="005C3FA7" w:rsidRDefault="005C3FA7" w:rsidP="003378EB">
      <w:r>
        <w:t>Environ 1 à 2 pages</w:t>
      </w:r>
    </w:p>
    <w:p w:rsidR="005C3FA7" w:rsidRDefault="005C3FA7" w:rsidP="003378EB"/>
    <w:p w:rsidR="00C80515" w:rsidRDefault="00C80515">
      <w:pPr>
        <w:spacing w:after="200" w:line="276" w:lineRule="auto"/>
        <w:jc w:val="left"/>
        <w:rPr>
          <w:rFonts w:eastAsiaTheme="majorEastAsia" w:cstheme="majorBidi"/>
          <w:b/>
          <w:bCs/>
          <w:caps/>
          <w:color w:val="365F91" w:themeColor="accent1" w:themeShade="BF"/>
          <w:sz w:val="28"/>
          <w:szCs w:val="28"/>
        </w:rPr>
      </w:pPr>
      <w:bookmarkStart w:id="15" w:name="_Toc12653529"/>
      <w:r>
        <w:br w:type="page"/>
      </w:r>
    </w:p>
    <w:p w:rsidR="005C3FA7" w:rsidRDefault="005C3FA7" w:rsidP="003378EB">
      <w:pPr>
        <w:pStyle w:val="Titre1"/>
      </w:pPr>
      <w:r>
        <w:lastRenderedPageBreak/>
        <w:t>Annexes</w:t>
      </w:r>
      <w:bookmarkEnd w:id="15"/>
    </w:p>
    <w:p w:rsidR="005C3FA7" w:rsidRDefault="0062001E" w:rsidP="003378EB">
      <w:r>
        <w:t>P</w:t>
      </w:r>
      <w:r w:rsidR="005C3FA7">
        <w:t>résentation de la société</w:t>
      </w:r>
      <w:r>
        <w:t xml:space="preserve"> : </w:t>
      </w:r>
    </w:p>
    <w:p w:rsidR="00F76F80" w:rsidRDefault="0062001E" w:rsidP="00F76F80">
      <w:pPr>
        <w:pStyle w:val="Paragraphedeliste"/>
        <w:numPr>
          <w:ilvl w:val="0"/>
          <w:numId w:val="7"/>
        </w:numPr>
      </w:pPr>
      <w:r>
        <w:t xml:space="preserve">Secteur ; cœur de métier ; </w:t>
      </w:r>
      <w:r w:rsidR="00F76F80">
        <w:t>types d’entreprise ; …..</w:t>
      </w:r>
    </w:p>
    <w:p w:rsidR="0062001E" w:rsidRDefault="0062001E" w:rsidP="0062001E">
      <w:pPr>
        <w:pStyle w:val="Paragraphedeliste"/>
        <w:numPr>
          <w:ilvl w:val="0"/>
          <w:numId w:val="7"/>
        </w:numPr>
      </w:pPr>
      <w:r>
        <w:t>Nombre de salariés ; localisation ; …..</w:t>
      </w:r>
    </w:p>
    <w:p w:rsidR="0062001E" w:rsidRDefault="0062001E" w:rsidP="0062001E"/>
    <w:p w:rsidR="005C3FA7" w:rsidRDefault="005C3FA7" w:rsidP="003378EB">
      <w:r>
        <w:t>Et toute autre annexe que vous jugez utile</w:t>
      </w:r>
    </w:p>
    <w:p w:rsidR="005C3FA7" w:rsidRPr="005C3FA7" w:rsidRDefault="005C3FA7" w:rsidP="003378EB"/>
    <w:p w:rsidR="005C3FA7" w:rsidRDefault="005C3FA7" w:rsidP="003378EB">
      <w:pPr>
        <w:rPr>
          <w:rFonts w:eastAsiaTheme="majorEastAsia" w:cstheme="majorBidi"/>
          <w:color w:val="365F91" w:themeColor="accent1" w:themeShade="BF"/>
          <w:sz w:val="28"/>
          <w:szCs w:val="28"/>
        </w:rPr>
      </w:pPr>
      <w:r>
        <w:br w:type="page"/>
      </w:r>
    </w:p>
    <w:p w:rsidR="00BB43F9" w:rsidRDefault="00BB43F9" w:rsidP="003378EB">
      <w:pPr>
        <w:pStyle w:val="Titre1"/>
      </w:pPr>
      <w:bookmarkStart w:id="16" w:name="_Toc1265353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10"/>
      <w:bookmarkEnd w:id="11"/>
      <w:r w:rsidR="00391B02">
        <w:t>)</w:t>
      </w:r>
      <w:bookmarkEnd w:id="16"/>
    </w:p>
    <w:p w:rsidR="001B67F9" w:rsidRDefault="001B67F9" w:rsidP="003378EB">
      <w:r>
        <w:t>Attention : chaque chapitre doit commencer sur une page recto !</w:t>
      </w:r>
    </w:p>
    <w:p w:rsidR="001B67F9" w:rsidRPr="001B67F9" w:rsidRDefault="001B67F9" w:rsidP="003378EB"/>
    <w:p w:rsidR="00BB43F9" w:rsidRPr="00BB43F9" w:rsidRDefault="00BB43F9" w:rsidP="003378EB">
      <w:pPr>
        <w:pStyle w:val="Titre2"/>
        <w:numPr>
          <w:ilvl w:val="1"/>
          <w:numId w:val="1"/>
        </w:numPr>
      </w:pPr>
      <w:bookmarkStart w:id="17" w:name="_Toc397719890"/>
      <w:bookmarkStart w:id="18" w:name="_Toc12653531"/>
      <w:r w:rsidRPr="00BB43F9">
        <w:t>Partie 1 (Titre niveau 2)</w:t>
      </w:r>
      <w:bookmarkEnd w:id="17"/>
      <w:bookmarkEnd w:id="18"/>
    </w:p>
    <w:p w:rsidR="00BB43F9" w:rsidRPr="00BB43F9" w:rsidRDefault="00BB43F9" w:rsidP="003378EB">
      <w:pPr>
        <w:pStyle w:val="Titre3"/>
        <w:numPr>
          <w:ilvl w:val="2"/>
          <w:numId w:val="1"/>
        </w:numPr>
      </w:pPr>
      <w:bookmarkStart w:id="19" w:name="_Toc397719891"/>
      <w:bookmarkStart w:id="20" w:name="_Toc12653532"/>
      <w:r w:rsidRPr="00BB43F9">
        <w:t>Sous partie 1 (titre niveau 3)</w:t>
      </w:r>
      <w:bookmarkEnd w:id="19"/>
      <w:bookmarkEnd w:id="20"/>
    </w:p>
    <w:p w:rsidR="00BB43F9" w:rsidRDefault="00391B02" w:rsidP="003378EB">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3378EB">
      <w:r>
        <w:t xml:space="preserve">Si vous préférez utilisez latex pour écrire votre rapport, il n’y a pas de difficulté. Utilisez dans le cas le </w:t>
      </w:r>
      <w:r w:rsidR="00492F47">
        <w:t>modèle envoyé.</w:t>
      </w:r>
      <w:r>
        <w:t>.</w:t>
      </w:r>
    </w:p>
    <w:p w:rsidR="00006173" w:rsidRDefault="00006173" w:rsidP="003378EB"/>
    <w:p w:rsidR="00006173" w:rsidRDefault="00006173" w:rsidP="003378EB">
      <w:r>
        <w:t>Si le rapport est confidentiel, pensez à le mentionner sur la page de garde.</w:t>
      </w:r>
      <w:r w:rsidR="004558FC">
        <w:t xml:space="preserve"> Il est inutile de le rajouter sur chaque page du document.</w:t>
      </w:r>
    </w:p>
    <w:p w:rsidR="002970A9" w:rsidRDefault="002970A9" w:rsidP="003378EB"/>
    <w:p w:rsidR="002970A9" w:rsidRDefault="002970A9" w:rsidP="003378EB">
      <w:r>
        <w:t>Le nombre de pages attendu pour le rapport de stage est compris entre 40 et 50 pages (annexes non comprise, sauf cas particuliers d’étudiants en double diplôme).</w:t>
      </w:r>
    </w:p>
    <w:p w:rsidR="002970A9" w:rsidRDefault="002970A9" w:rsidP="003378EB"/>
    <w:p w:rsidR="002970A9" w:rsidRPr="00B91A8A" w:rsidRDefault="002970A9" w:rsidP="003378EB">
      <w:r w:rsidRPr="00B91A8A">
        <w:t>Une attention particulière doit être portée aux respects des règles de grammaire et d’orthographe. Les éditeurs disposent de correcteurs, utilisez-les et faites-vous relire si besoin.</w:t>
      </w:r>
    </w:p>
    <w:p w:rsidR="00BB43F9" w:rsidRDefault="00BB43F9" w:rsidP="003378EB"/>
    <w:p w:rsidR="00BB43F9" w:rsidRDefault="00BB43F9" w:rsidP="003378EB">
      <w:pPr>
        <w:pStyle w:val="Titre3"/>
        <w:numPr>
          <w:ilvl w:val="2"/>
          <w:numId w:val="1"/>
        </w:numPr>
      </w:pPr>
      <w:bookmarkStart w:id="21" w:name="_Toc397719892"/>
      <w:bookmarkStart w:id="22" w:name="_Toc12653533"/>
      <w:r>
        <w:t>Sous partie 2 (titre niveau 3)</w:t>
      </w:r>
      <w:bookmarkEnd w:id="21"/>
      <w:bookmarkEnd w:id="22"/>
    </w:p>
    <w:p w:rsidR="00BB43F9" w:rsidRDefault="00BB43F9" w:rsidP="003378EB">
      <w:r w:rsidRPr="00C10AD5">
        <w:t>Ceci est une phrase. Ceci est une phrase. Ceci est une phrase. Ceci est une phrase. Ceci est une phrase. Ceci est une phrase. Ceci est une phrase. Ceci est une phrase.</w:t>
      </w:r>
    </w:p>
    <w:p w:rsidR="00BB43F9" w:rsidRDefault="00BB43F9" w:rsidP="003378EB">
      <w:r w:rsidRPr="00C10AD5">
        <w:t>Ceci est une phrase. Ceci est une phrase. Ceci est une phrase. Ceci est une phrase. Ceci est une phrase. Ceci est une phrase. Ceci est une phrase. Ceci est une phrase.</w:t>
      </w:r>
    </w:p>
    <w:p w:rsidR="00096511" w:rsidRDefault="00096511" w:rsidP="003378EB">
      <w:r>
        <w:t>Maintenant on a des choses à dire.</w:t>
      </w:r>
    </w:p>
    <w:p w:rsidR="00096511" w:rsidRPr="00391B02" w:rsidRDefault="00096511" w:rsidP="003378EB">
      <w:pPr>
        <w:pStyle w:val="Titre4"/>
      </w:pPr>
      <w:r w:rsidRPr="00391B02">
        <w:t xml:space="preserve">Sous sous partie. </w:t>
      </w:r>
      <w:r>
        <w:t>(titre niveau 4).</w:t>
      </w:r>
    </w:p>
    <w:p w:rsidR="00096511" w:rsidRDefault="00096511" w:rsidP="003378EB">
      <w:r>
        <w:t>Ceci n’est rien</w:t>
      </w:r>
    </w:p>
    <w:p w:rsidR="00096511" w:rsidRDefault="00096511" w:rsidP="003378EB"/>
    <w:p w:rsidR="00096511" w:rsidRPr="00391B02" w:rsidRDefault="00096511" w:rsidP="003378EB">
      <w:pPr>
        <w:pStyle w:val="Titre4"/>
      </w:pPr>
      <w:r w:rsidRPr="00391B02">
        <w:t xml:space="preserve">Sous sous partie. </w:t>
      </w:r>
      <w:r>
        <w:t>(titre niveau 4).</w:t>
      </w:r>
    </w:p>
    <w:p w:rsidR="00096511" w:rsidRDefault="00096511" w:rsidP="003378EB">
      <w:r>
        <w:lastRenderedPageBreak/>
        <w:t>Toujours rien</w:t>
      </w:r>
    </w:p>
    <w:p w:rsidR="00BB43F9" w:rsidRDefault="00BB43F9" w:rsidP="003378EB"/>
    <w:p w:rsidR="00BB43F9" w:rsidRDefault="00BB43F9" w:rsidP="003378EB">
      <w:pPr>
        <w:pStyle w:val="Titre2"/>
        <w:numPr>
          <w:ilvl w:val="1"/>
          <w:numId w:val="1"/>
        </w:numPr>
      </w:pPr>
      <w:bookmarkStart w:id="23" w:name="_Toc397719893"/>
      <w:bookmarkStart w:id="24" w:name="_Toc12653534"/>
      <w:r>
        <w:t>Partie 2 (Titre niveau 2)</w:t>
      </w:r>
      <w:bookmarkEnd w:id="23"/>
      <w:bookmarkEnd w:id="24"/>
    </w:p>
    <w:p w:rsidR="005C3FA7" w:rsidRPr="005C3FA7" w:rsidRDefault="005C3FA7" w:rsidP="003378EB">
      <w:r w:rsidRPr="005C3FA7">
        <w:t>Ne pas oublier de référencer les figures dans le texte et de donner une légende à chaque figure.</w:t>
      </w:r>
    </w:p>
    <w:p w:rsidR="00BB43F9" w:rsidRDefault="005C3FA7" w:rsidP="003378EB">
      <w:r>
        <w:t>Exemple : Sur la Figure 1, deux moutons dans un pré</w:t>
      </w:r>
      <w:r w:rsidR="000A396F">
        <w:t xml:space="preserve"> nous regardent</w:t>
      </w:r>
      <w:r>
        <w:t>, un petit et un grand.</w:t>
      </w:r>
    </w:p>
    <w:p w:rsidR="00391B02" w:rsidRDefault="00391B02" w:rsidP="003378EB"/>
    <w:p w:rsidR="00BB43F9" w:rsidRDefault="00F053C0" w:rsidP="003378EB">
      <w:r>
        <w:rPr>
          <w:noProof/>
        </w:rPr>
        <w:drawing>
          <wp:inline distT="0" distB="0" distL="0" distR="0" wp14:anchorId="15A77E72" wp14:editId="55AA9DE0">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1">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3378EB">
      <w:pPr>
        <w:pStyle w:val="Lgende"/>
      </w:pPr>
      <w:bookmarkStart w:id="25" w:name="_Toc397721280"/>
      <w:r>
        <w:t xml:space="preserve">Figure </w:t>
      </w:r>
      <w:r w:rsidR="00B60A66">
        <w:fldChar w:fldCharType="begin"/>
      </w:r>
      <w:r w:rsidR="00B60A66">
        <w:instrText xml:space="preserve"> SEQ Figure \* ARABIC </w:instrText>
      </w:r>
      <w:r w:rsidR="00B60A66">
        <w:fldChar w:fldCharType="separate"/>
      </w:r>
      <w:r w:rsidR="0072219F">
        <w:rPr>
          <w:noProof/>
        </w:rPr>
        <w:t>1</w:t>
      </w:r>
      <w:r w:rsidR="00B60A66">
        <w:rPr>
          <w:noProof/>
        </w:rPr>
        <w:fldChar w:fldCharType="end"/>
      </w:r>
      <w:r>
        <w:t>. Ceci est un mouton</w:t>
      </w:r>
      <w:bookmarkEnd w:id="25"/>
    </w:p>
    <w:p w:rsidR="00F053C0" w:rsidRDefault="00F053C0" w:rsidP="003378EB">
      <w:r>
        <w:t>Pour générer automatiquement la liste des figures, aller dans le menu Références, puis Insérer une légende</w:t>
      </w:r>
    </w:p>
    <w:p w:rsidR="00BB43F9" w:rsidRDefault="00BB43F9" w:rsidP="003378EB"/>
    <w:p w:rsidR="005C3FA7" w:rsidRDefault="005C3FA7" w:rsidP="003378EB">
      <w:r w:rsidRPr="005C3FA7">
        <w:t xml:space="preserve">Ne pas oublier de référencer les </w:t>
      </w:r>
      <w:r>
        <w:t>tableaux</w:t>
      </w:r>
      <w:r w:rsidRPr="005C3FA7">
        <w:t xml:space="preserve"> dans le texte et de donner une légende à chaque </w:t>
      </w:r>
      <w:r>
        <w:t>tableau</w:t>
      </w:r>
      <w:r w:rsidRPr="005C3FA7">
        <w:t>.</w:t>
      </w:r>
    </w:p>
    <w:p w:rsidR="005C3FA7" w:rsidRPr="005C3FA7" w:rsidRDefault="005C3FA7" w:rsidP="003378EB"/>
    <w:p w:rsidR="00391B02" w:rsidRDefault="00391B02" w:rsidP="003378EB">
      <w:r>
        <w:t>Faire de même pour les tableaux comme ci-après.</w:t>
      </w:r>
    </w:p>
    <w:tbl>
      <w:tblPr>
        <w:tblStyle w:val="Grilledutableau"/>
        <w:tblW w:w="0" w:type="auto"/>
        <w:tblLook w:val="04A0" w:firstRow="1" w:lastRow="0" w:firstColumn="1" w:lastColumn="0" w:noHBand="0" w:noVBand="1"/>
      </w:tblPr>
      <w:tblGrid>
        <w:gridCol w:w="1812"/>
        <w:gridCol w:w="1812"/>
        <w:gridCol w:w="1812"/>
        <w:gridCol w:w="1813"/>
        <w:gridCol w:w="1813"/>
      </w:tblGrid>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bl>
    <w:p w:rsidR="00391B02" w:rsidRDefault="00391B02" w:rsidP="003378EB">
      <w:pPr>
        <w:pStyle w:val="Lgende"/>
      </w:pPr>
      <w:r>
        <w:t xml:space="preserve">Tableau </w:t>
      </w:r>
      <w:r w:rsidR="00B60A66">
        <w:fldChar w:fldCharType="begin"/>
      </w:r>
      <w:r w:rsidR="00B60A66">
        <w:instrText xml:space="preserve"> SEQ Tableau \* ARABIC </w:instrText>
      </w:r>
      <w:r w:rsidR="00B60A66">
        <w:fldChar w:fldCharType="separate"/>
      </w:r>
      <w:r w:rsidR="0072219F">
        <w:rPr>
          <w:noProof/>
        </w:rPr>
        <w:t>1</w:t>
      </w:r>
      <w:r w:rsidR="00B60A66">
        <w:rPr>
          <w:noProof/>
        </w:rPr>
        <w:fldChar w:fldCharType="end"/>
      </w:r>
      <w:r>
        <w:t>. Les jolis nombres</w:t>
      </w:r>
    </w:p>
    <w:p w:rsidR="00BB43F9" w:rsidRDefault="00BB43F9" w:rsidP="003378EB"/>
    <w:p w:rsidR="00BB43F9" w:rsidRDefault="00096511" w:rsidP="003378EB">
      <w:r>
        <w:t>Pour faire des items :</w:t>
      </w:r>
    </w:p>
    <w:p w:rsidR="00096511" w:rsidRDefault="00096511" w:rsidP="003378EB">
      <w:pPr>
        <w:pStyle w:val="Paragraphedeliste"/>
        <w:numPr>
          <w:ilvl w:val="0"/>
          <w:numId w:val="5"/>
        </w:numPr>
      </w:pPr>
      <w:r>
        <w:t>Voilà le premier item</w:t>
      </w:r>
    </w:p>
    <w:p w:rsidR="00096511" w:rsidRDefault="00096511" w:rsidP="003378EB">
      <w:pPr>
        <w:pStyle w:val="Paragraphedeliste"/>
        <w:numPr>
          <w:ilvl w:val="0"/>
          <w:numId w:val="5"/>
        </w:numPr>
      </w:pPr>
      <w:r>
        <w:t>Et maintenant le second</w:t>
      </w:r>
    </w:p>
    <w:p w:rsidR="00096511" w:rsidRDefault="00096511" w:rsidP="003378EB">
      <w:pPr>
        <w:pStyle w:val="Paragraphedeliste"/>
        <w:numPr>
          <w:ilvl w:val="0"/>
          <w:numId w:val="5"/>
        </w:numPr>
      </w:pPr>
      <w:r>
        <w:t>Et ainsi de suite</w:t>
      </w:r>
    </w:p>
    <w:p w:rsidR="00096511" w:rsidRDefault="00096511" w:rsidP="003378EB"/>
    <w:p w:rsidR="00096511" w:rsidRDefault="007C1A6B" w:rsidP="003378EB">
      <w:r>
        <w:t>Et des listes numérotées</w:t>
      </w:r>
    </w:p>
    <w:p w:rsidR="007C1A6B" w:rsidRDefault="007C1A6B" w:rsidP="003378EB">
      <w:pPr>
        <w:pStyle w:val="Paragraphedeliste"/>
        <w:numPr>
          <w:ilvl w:val="0"/>
          <w:numId w:val="6"/>
        </w:numPr>
      </w:pPr>
      <w:r>
        <w:t>Premier item</w:t>
      </w:r>
    </w:p>
    <w:p w:rsidR="007C1A6B" w:rsidRDefault="007C1A6B" w:rsidP="003378EB">
      <w:pPr>
        <w:pStyle w:val="Paragraphedeliste"/>
        <w:numPr>
          <w:ilvl w:val="0"/>
          <w:numId w:val="6"/>
        </w:numPr>
      </w:pPr>
      <w:r>
        <w:t>Et le second</w:t>
      </w:r>
    </w:p>
    <w:p w:rsidR="007C1A6B" w:rsidRDefault="007C1A6B" w:rsidP="003378EB">
      <w:pPr>
        <w:pStyle w:val="Paragraphedeliste"/>
        <w:numPr>
          <w:ilvl w:val="0"/>
          <w:numId w:val="6"/>
        </w:numPr>
      </w:pPr>
      <w:r>
        <w:t>Et encore un autre</w:t>
      </w:r>
    </w:p>
    <w:p w:rsidR="00BB43F9" w:rsidRDefault="00BB43F9" w:rsidP="003378EB"/>
    <w:p w:rsidR="00BB43F9" w:rsidRDefault="00BB43F9" w:rsidP="003378EB">
      <w:r>
        <w:br w:type="page"/>
      </w:r>
    </w:p>
    <w:p w:rsidR="005C3FA7" w:rsidRDefault="005C3FA7" w:rsidP="003378EB">
      <w:pPr>
        <w:rPr>
          <w:rFonts w:eastAsiaTheme="majorEastAsia" w:cstheme="majorBidi"/>
          <w:color w:val="365F91" w:themeColor="accent1" w:themeShade="BF"/>
          <w:sz w:val="28"/>
          <w:szCs w:val="28"/>
        </w:rPr>
      </w:pPr>
      <w:bookmarkStart w:id="26" w:name="_Toc397719899"/>
      <w:r>
        <w:lastRenderedPageBreak/>
        <w:br w:type="page"/>
      </w:r>
    </w:p>
    <w:p w:rsidR="008C778D" w:rsidRDefault="008C778D" w:rsidP="003378EB">
      <w:pPr>
        <w:pStyle w:val="Titre1"/>
      </w:pPr>
      <w:bookmarkStart w:id="27" w:name="_Toc12653535"/>
      <w:r>
        <w:lastRenderedPageBreak/>
        <w:t>Bibliographie</w:t>
      </w:r>
      <w:bookmarkEnd w:id="26"/>
      <w:bookmarkEnd w:id="27"/>
    </w:p>
    <w:p w:rsidR="00006173" w:rsidRDefault="00006173" w:rsidP="003378EB">
      <w:r>
        <w:t>Doit commencer sur une page recto</w:t>
      </w:r>
    </w:p>
    <w:p w:rsidR="00006173" w:rsidRPr="00006173" w:rsidRDefault="00006173" w:rsidP="003378EB"/>
    <w:p w:rsidR="00096511" w:rsidRDefault="00096511" w:rsidP="003378EB">
      <w:r>
        <w:br w:type="page"/>
      </w:r>
    </w:p>
    <w:p w:rsidR="00BB43F9" w:rsidRDefault="00096511" w:rsidP="003378EB">
      <w:pPr>
        <w:pStyle w:val="Titre1"/>
      </w:pPr>
      <w:bookmarkStart w:id="28" w:name="_Toc12653536"/>
      <w:r>
        <w:lastRenderedPageBreak/>
        <w:t>Liste des Illustrations</w:t>
      </w:r>
      <w:bookmarkEnd w:id="28"/>
    </w:p>
    <w:p w:rsidR="00EC26D5" w:rsidRDefault="00EC26D5" w:rsidP="003378EB">
      <w:r>
        <w:t>Doit commencer sur une page recto</w:t>
      </w:r>
    </w:p>
    <w:p w:rsidR="00EC26D5" w:rsidRPr="00EC26D5" w:rsidRDefault="00EC26D5" w:rsidP="003378EB"/>
    <w:p w:rsidR="00096511" w:rsidRDefault="00096511" w:rsidP="003378EB">
      <w:pPr>
        <w:pStyle w:val="Tabledesillustration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3378EB">
      <w:r>
        <w:fldChar w:fldCharType="end"/>
      </w:r>
    </w:p>
    <w:p w:rsidR="00096511" w:rsidRDefault="00096511" w:rsidP="003378EB"/>
    <w:sectPr w:rsidR="00096511" w:rsidSect="008C778D">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A66" w:rsidRDefault="00B60A66" w:rsidP="003378EB">
      <w:r>
        <w:separator/>
      </w:r>
    </w:p>
  </w:endnote>
  <w:endnote w:type="continuationSeparator" w:id="0">
    <w:p w:rsidR="00B60A66" w:rsidRDefault="00B60A66" w:rsidP="0033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802491"/>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5E2F21">
          <w:rPr>
            <w:noProof/>
          </w:rPr>
          <w:t>ii</w:t>
        </w:r>
        <w:r>
          <w:fldChar w:fldCharType="end"/>
        </w:r>
      </w:p>
    </w:sdtContent>
  </w:sdt>
  <w:p w:rsidR="008C778D" w:rsidRDefault="008C778D" w:rsidP="003378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171699"/>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5E2F21">
          <w:rPr>
            <w:noProof/>
          </w:rPr>
          <w:t>11</w:t>
        </w:r>
        <w:r>
          <w:fldChar w:fldCharType="end"/>
        </w:r>
      </w:p>
    </w:sdtContent>
  </w:sdt>
  <w:p w:rsidR="008C778D" w:rsidRDefault="008C778D" w:rsidP="00337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A66" w:rsidRDefault="00B60A66" w:rsidP="003378EB">
      <w:r>
        <w:separator/>
      </w:r>
    </w:p>
  </w:footnote>
  <w:footnote w:type="continuationSeparator" w:id="0">
    <w:p w:rsidR="00B60A66" w:rsidRDefault="00B60A66" w:rsidP="0033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78D" w:rsidRDefault="008C778D" w:rsidP="003378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786765"/>
    <w:multiLevelType w:val="hybridMultilevel"/>
    <w:tmpl w:val="2F58946E"/>
    <w:lvl w:ilvl="0" w:tplc="AFEEDAD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BD0E5B"/>
    <w:multiLevelType w:val="hybridMultilevel"/>
    <w:tmpl w:val="1DF6D12C"/>
    <w:lvl w:ilvl="0" w:tplc="7DF6D22A">
      <w:numFmt w:val="bullet"/>
      <w:lvlText w:val="-"/>
      <w:lvlJc w:val="left"/>
      <w:pPr>
        <w:ind w:left="1068" w:hanging="360"/>
      </w:pPr>
      <w:rPr>
        <w:rFonts w:ascii="Calibri" w:eastAsia="Times New Roman"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6"/>
  </w:num>
  <w:num w:numId="4">
    <w:abstractNumId w:val="4"/>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9F"/>
    <w:rsid w:val="00006173"/>
    <w:rsid w:val="0008566F"/>
    <w:rsid w:val="000860AD"/>
    <w:rsid w:val="00096511"/>
    <w:rsid w:val="00097E38"/>
    <w:rsid w:val="000A396F"/>
    <w:rsid w:val="000C70D9"/>
    <w:rsid w:val="000E5AC9"/>
    <w:rsid w:val="00144252"/>
    <w:rsid w:val="0016231E"/>
    <w:rsid w:val="001B67F9"/>
    <w:rsid w:val="00210A95"/>
    <w:rsid w:val="0024574D"/>
    <w:rsid w:val="002970A9"/>
    <w:rsid w:val="003378EB"/>
    <w:rsid w:val="00373B9C"/>
    <w:rsid w:val="00391B02"/>
    <w:rsid w:val="004558FC"/>
    <w:rsid w:val="00492F47"/>
    <w:rsid w:val="0050452E"/>
    <w:rsid w:val="00504D63"/>
    <w:rsid w:val="005C3FA7"/>
    <w:rsid w:val="005E2F21"/>
    <w:rsid w:val="0062001E"/>
    <w:rsid w:val="0072219F"/>
    <w:rsid w:val="007C1A6B"/>
    <w:rsid w:val="008C778D"/>
    <w:rsid w:val="0094511D"/>
    <w:rsid w:val="00977623"/>
    <w:rsid w:val="009C3F29"/>
    <w:rsid w:val="009F0573"/>
    <w:rsid w:val="00A72B71"/>
    <w:rsid w:val="00A94C79"/>
    <w:rsid w:val="00B43DAF"/>
    <w:rsid w:val="00B60A66"/>
    <w:rsid w:val="00B91A8A"/>
    <w:rsid w:val="00BB43F9"/>
    <w:rsid w:val="00C80515"/>
    <w:rsid w:val="00C82322"/>
    <w:rsid w:val="00C95A90"/>
    <w:rsid w:val="00CA46B5"/>
    <w:rsid w:val="00D61045"/>
    <w:rsid w:val="00D67A26"/>
    <w:rsid w:val="00D957CF"/>
    <w:rsid w:val="00DA5EB9"/>
    <w:rsid w:val="00E14D67"/>
    <w:rsid w:val="00E21CD8"/>
    <w:rsid w:val="00E41F68"/>
    <w:rsid w:val="00EC26D5"/>
    <w:rsid w:val="00ED39BC"/>
    <w:rsid w:val="00F053C0"/>
    <w:rsid w:val="00F15AE0"/>
    <w:rsid w:val="00F76F80"/>
    <w:rsid w:val="00F937A9"/>
    <w:rsid w:val="00F95FF4"/>
    <w:rsid w:val="00FB03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A1E70-D4BC-41A4-83F4-0179226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8EB"/>
    <w:pPr>
      <w:spacing w:after="60" w:line="360" w:lineRule="atLeast"/>
      <w:jc w:val="both"/>
    </w:pPr>
    <w:rPr>
      <w:rFonts w:eastAsia="Times New Roman"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E676C-FE34-4F6C-A23B-43FFEE47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0</TotalTime>
  <Pages>16</Pages>
  <Words>1327</Words>
  <Characters>7302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Marvyn PANNETIER</cp:lastModifiedBy>
  <cp:revision>2</cp:revision>
  <dcterms:created xsi:type="dcterms:W3CDTF">2022-05-30T07:00:00Z</dcterms:created>
  <dcterms:modified xsi:type="dcterms:W3CDTF">2022-05-30T07:00:00Z</dcterms:modified>
</cp:coreProperties>
</file>