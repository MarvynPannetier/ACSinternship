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11D" w:rsidRDefault="0094511D" w:rsidP="0094511D">
      <w:r w:rsidRPr="0072219F">
        <w:rPr>
          <w:noProof/>
        </w:rPr>
        <w:drawing>
          <wp:anchor distT="0" distB="0" distL="114300" distR="114300" simplePos="0" relativeHeight="251659264" behindDoc="0" locked="0" layoutInCell="1" allowOverlap="1" wp14:anchorId="4DAAFB42" wp14:editId="3375EBC5">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rsidR="0094511D" w:rsidRDefault="0094511D" w:rsidP="0094511D">
      <w:r w:rsidRPr="0072219F">
        <w:rPr>
          <w:noProof/>
        </w:rPr>
        <w:drawing>
          <wp:inline distT="0" distB="0" distL="0" distR="0" wp14:anchorId="4DE2A168" wp14:editId="0A56FF81">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a:extLst/>
                  </pic:spPr>
                </pic:pic>
              </a:graphicData>
            </a:graphic>
          </wp:inline>
        </w:drawing>
      </w:r>
    </w:p>
    <w:p w:rsidR="0094511D" w:rsidRDefault="0094511D" w:rsidP="0094511D"/>
    <w:p w:rsidR="00BB43F9" w:rsidRDefault="00BB43F9" w:rsidP="00210A95">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rsidR="00BB43F9" w:rsidRDefault="00BB43F9" w:rsidP="00210A95">
      <w:pPr>
        <w:jc w:val="center"/>
      </w:pPr>
      <w:r>
        <w:t>TOULOUSE</w:t>
      </w:r>
    </w:p>
    <w:p w:rsidR="00BB43F9" w:rsidRDefault="00BB43F9" w:rsidP="003378EB"/>
    <w:p w:rsidR="00BB43F9" w:rsidRPr="0094511D" w:rsidRDefault="00BB43F9" w:rsidP="00210A95">
      <w:pPr>
        <w:jc w:val="center"/>
        <w:rPr>
          <w:b/>
          <w:smallCaps/>
        </w:rPr>
      </w:pPr>
      <w:r w:rsidRPr="0094511D">
        <w:rPr>
          <w:b/>
          <w:smallCaps/>
        </w:rPr>
        <w:t>Département de Génie Electrique &amp; Informatique</w:t>
      </w:r>
    </w:p>
    <w:p w:rsidR="00BB43F9" w:rsidRDefault="00BB43F9" w:rsidP="003378EB"/>
    <w:p w:rsidR="00BB43F9" w:rsidRDefault="00BB43F9" w:rsidP="003378EB"/>
    <w:p w:rsidR="00BB43F9" w:rsidRDefault="00BB43F9" w:rsidP="00210A95">
      <w:pPr>
        <w:jc w:val="center"/>
        <w:rPr>
          <w:b/>
        </w:rPr>
      </w:pPr>
      <w:r w:rsidRPr="00210A95">
        <w:rPr>
          <w:b/>
        </w:rPr>
        <w:t>PROJET DE FIN D’ETUDES</w:t>
      </w:r>
    </w:p>
    <w:p w:rsidR="0094511D" w:rsidRDefault="0094511D" w:rsidP="00210A95">
      <w:pPr>
        <w:jc w:val="center"/>
        <w:rPr>
          <w:b/>
        </w:rPr>
      </w:pPr>
      <w:r>
        <w:rPr>
          <w:b/>
        </w:rPr>
        <w:t xml:space="preserve">Spécialité : </w:t>
      </w:r>
      <w:r w:rsidR="00E92F8A">
        <w:rPr>
          <w:b/>
        </w:rPr>
        <w:t>5AE</w:t>
      </w:r>
    </w:p>
    <w:p w:rsidR="00210A95" w:rsidRPr="00210A95" w:rsidRDefault="00210A95" w:rsidP="00210A95">
      <w:pPr>
        <w:jc w:val="center"/>
        <w:rPr>
          <w:b/>
        </w:rPr>
      </w:pPr>
      <w:r>
        <w:rPr>
          <w:b/>
        </w:rPr>
        <w:t xml:space="preserve">Filière : </w:t>
      </w:r>
      <w:r w:rsidR="00E92F8A">
        <w:rPr>
          <w:b/>
        </w:rPr>
        <w:t>ESPE</w:t>
      </w:r>
    </w:p>
    <w:p w:rsidR="00BB43F9" w:rsidRPr="00BB43F9" w:rsidRDefault="00BB43F9" w:rsidP="003378EB"/>
    <w:p w:rsidR="00BB43F9" w:rsidRDefault="00BB43F9" w:rsidP="003378EB"/>
    <w:p w:rsidR="00210A95" w:rsidRDefault="00210A95" w:rsidP="00210A95">
      <w:pPr>
        <w:pBdr>
          <w:top w:val="single" w:sz="4" w:space="1" w:color="auto"/>
          <w:bottom w:val="single" w:sz="4" w:space="1" w:color="auto"/>
        </w:pBdr>
        <w:spacing w:after="0" w:line="240" w:lineRule="auto"/>
        <w:jc w:val="center"/>
      </w:pPr>
    </w:p>
    <w:p w:rsidR="00BB43F9" w:rsidRDefault="007150B7" w:rsidP="00210A95">
      <w:pPr>
        <w:pBdr>
          <w:top w:val="single" w:sz="4" w:space="1" w:color="auto"/>
          <w:bottom w:val="single" w:sz="4" w:space="1" w:color="auto"/>
        </w:pBdr>
        <w:jc w:val="center"/>
        <w:rPr>
          <w:b/>
        </w:rPr>
      </w:pPr>
      <w:r>
        <w:rPr>
          <w:b/>
        </w:rPr>
        <w:t xml:space="preserve">Stage ingénieur développement en électronique analogique </w:t>
      </w:r>
    </w:p>
    <w:p w:rsidR="00210A95" w:rsidRDefault="00210A95" w:rsidP="00210A95">
      <w:pPr>
        <w:pBdr>
          <w:top w:val="single" w:sz="4" w:space="1" w:color="auto"/>
          <w:bottom w:val="single" w:sz="4" w:space="1" w:color="auto"/>
        </w:pBdr>
        <w:spacing w:after="0" w:line="240" w:lineRule="auto"/>
        <w:jc w:val="center"/>
      </w:pPr>
    </w:p>
    <w:p w:rsidR="00BB43F9" w:rsidRDefault="00BB43F9" w:rsidP="003378EB"/>
    <w:p w:rsidR="00210A95" w:rsidRDefault="00210A95" w:rsidP="003378EB"/>
    <w:p w:rsidR="0094511D" w:rsidRDefault="0094511D" w:rsidP="003378E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94511D">
        <w:tc>
          <w:tcPr>
            <w:tcW w:w="4606" w:type="dxa"/>
          </w:tcPr>
          <w:p w:rsidR="0094511D" w:rsidRDefault="0094511D" w:rsidP="003378EB">
            <w:r w:rsidRPr="0094511D">
              <w:rPr>
                <w:i/>
              </w:rPr>
              <w:t>Auteur</w:t>
            </w:r>
            <w:r>
              <w:t xml:space="preserve"> : </w:t>
            </w:r>
          </w:p>
        </w:tc>
        <w:tc>
          <w:tcPr>
            <w:tcW w:w="4606" w:type="dxa"/>
          </w:tcPr>
          <w:p w:rsidR="0094511D" w:rsidRDefault="0094511D" w:rsidP="003378EB">
            <w:r w:rsidRPr="0094511D">
              <w:rPr>
                <w:i/>
              </w:rPr>
              <w:t>Entreprise</w:t>
            </w:r>
            <w:r>
              <w:t xml:space="preserve"> : </w:t>
            </w:r>
          </w:p>
        </w:tc>
      </w:tr>
      <w:tr w:rsidR="0094511D" w:rsidTr="0094511D">
        <w:tc>
          <w:tcPr>
            <w:tcW w:w="4606" w:type="dxa"/>
          </w:tcPr>
          <w:p w:rsidR="0094511D" w:rsidRDefault="007150B7" w:rsidP="003378EB">
            <w:r>
              <w:t>Pannetier Marvyn</w:t>
            </w:r>
          </w:p>
        </w:tc>
        <w:tc>
          <w:tcPr>
            <w:tcW w:w="4606" w:type="dxa"/>
          </w:tcPr>
          <w:p w:rsidR="0094511D" w:rsidRDefault="007150B7" w:rsidP="007150B7">
            <w:r>
              <w:t>Thales</w:t>
            </w:r>
          </w:p>
        </w:tc>
      </w:tr>
    </w:tbl>
    <w:p w:rsidR="0094511D" w:rsidRDefault="0094511D" w:rsidP="003378EB"/>
    <w:p w:rsidR="0094511D" w:rsidRDefault="0094511D" w:rsidP="0094511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C519BE">
        <w:tc>
          <w:tcPr>
            <w:tcW w:w="4606" w:type="dxa"/>
          </w:tcPr>
          <w:p w:rsidR="0094511D" w:rsidRDefault="0094511D" w:rsidP="00C519BE">
            <w:r>
              <w:rPr>
                <w:i/>
              </w:rPr>
              <w:t>Référent INSA</w:t>
            </w:r>
            <w:r>
              <w:t xml:space="preserve"> : </w:t>
            </w:r>
          </w:p>
        </w:tc>
        <w:tc>
          <w:tcPr>
            <w:tcW w:w="4606" w:type="dxa"/>
          </w:tcPr>
          <w:p w:rsidR="0094511D" w:rsidRDefault="0094511D" w:rsidP="00C519BE">
            <w:r>
              <w:rPr>
                <w:i/>
              </w:rPr>
              <w:t>Responsable du stage</w:t>
            </w:r>
            <w:r>
              <w:t xml:space="preserve"> : </w:t>
            </w:r>
          </w:p>
        </w:tc>
      </w:tr>
      <w:tr w:rsidR="0094511D" w:rsidTr="00C519BE">
        <w:tc>
          <w:tcPr>
            <w:tcW w:w="4606" w:type="dxa"/>
          </w:tcPr>
          <w:p w:rsidR="0094511D" w:rsidRDefault="007150B7" w:rsidP="00C519BE">
            <w:r>
              <w:t>Escriba Christophe</w:t>
            </w:r>
          </w:p>
        </w:tc>
        <w:tc>
          <w:tcPr>
            <w:tcW w:w="4606" w:type="dxa"/>
          </w:tcPr>
          <w:p w:rsidR="0094511D" w:rsidRDefault="007150B7" w:rsidP="00C519BE">
            <w:r>
              <w:t xml:space="preserve">Tremblier Mégane </w:t>
            </w:r>
          </w:p>
        </w:tc>
      </w:tr>
    </w:tbl>
    <w:p w:rsidR="0094511D" w:rsidRDefault="0094511D" w:rsidP="0094511D"/>
    <w:p w:rsidR="00BB43F9" w:rsidRDefault="00BB43F9" w:rsidP="003378EB"/>
    <w:p w:rsidR="0094511D" w:rsidRDefault="0094511D" w:rsidP="003378EB"/>
    <w:p w:rsidR="0024574D" w:rsidRDefault="00C80515" w:rsidP="0094511D">
      <w:pPr>
        <w:jc w:val="center"/>
      </w:pPr>
      <w:r>
        <w:t>Année 20</w:t>
      </w:r>
      <w:r w:rsidR="007150B7">
        <w:t>21</w:t>
      </w:r>
      <w:r>
        <w:t>-202</w:t>
      </w:r>
      <w:r w:rsidR="007150B7">
        <w:t>2</w:t>
      </w:r>
    </w:p>
    <w:p w:rsidR="00BB43F9" w:rsidRDefault="00BB43F9" w:rsidP="003378EB">
      <w:r>
        <w:br w:type="page"/>
      </w:r>
    </w:p>
    <w:p w:rsidR="00BB43F9" w:rsidRDefault="00BB43F9" w:rsidP="003378EB"/>
    <w:p w:rsidR="00F053C0" w:rsidRPr="00874CD9" w:rsidRDefault="00F053C0" w:rsidP="00F34C17">
      <w:pPr>
        <w:pStyle w:val="Titre1"/>
        <w:jc w:val="left"/>
      </w:pPr>
      <w:bookmarkStart w:id="0" w:name="_Toc397719885"/>
      <w:bookmarkStart w:id="1" w:name="_Toc12653521"/>
      <w:bookmarkStart w:id="2" w:name="_Toc106357453"/>
      <w:r>
        <w:t>Résumé</w:t>
      </w:r>
      <w:bookmarkEnd w:id="0"/>
      <w:bookmarkEnd w:id="1"/>
      <w:bookmarkEnd w:id="2"/>
    </w:p>
    <w:p w:rsidR="00BB43F9" w:rsidRDefault="007150B7" w:rsidP="00F34C17">
      <w:pPr>
        <w:ind w:firstLine="708"/>
      </w:pPr>
      <w:r>
        <w:t xml:space="preserve">Ce rapport a pour but de </w:t>
      </w:r>
      <w:r w:rsidR="00D11187">
        <w:t>présenter et décrire le déroulement de mon stage de fin d’études. Celui-ci est divisé en plusieurs sections afin de mieux appréhender les différentes étapes du stage. D</w:t>
      </w:r>
      <w:r w:rsidR="00FC7EF3">
        <w:t xml:space="preserve">ans un premier temps, une description du sujet est faite afin de cerner </w:t>
      </w:r>
      <w:r w:rsidR="00FB1E9E">
        <w:t>ces enjeux. Ensuite</w:t>
      </w:r>
      <w:r w:rsidR="00FC2335">
        <w:t>,</w:t>
      </w:r>
      <w:r w:rsidR="00FB1E9E">
        <w:t xml:space="preserve"> une partie est dédiée au planning initial et son évolutio</w:t>
      </w:r>
      <w:r w:rsidR="00F34C17">
        <w:t>n au cours du stage en fonction</w:t>
      </w:r>
      <w:r w:rsidR="00FB1E9E">
        <w:t xml:space="preserve"> des obstacles rencontrés ou non. La partie suivante, qui est la plus imposante concerne la réalisation du proje</w:t>
      </w:r>
      <w:r w:rsidR="00AD5C22">
        <w:t xml:space="preserve">t, celle-ci est aussi divisée en plusieurs </w:t>
      </w:r>
      <w:r w:rsidR="00FC2335">
        <w:t>sous-</w:t>
      </w:r>
      <w:r w:rsidR="00AD5C22">
        <w:t>parties décrivant la théorie, la simulation et les tests sur le PCB</w:t>
      </w:r>
      <w:r w:rsidR="00FB1E9E">
        <w:t xml:space="preserve">. Enfin une partie sur </w:t>
      </w:r>
      <w:r w:rsidR="00AD5C22">
        <w:t xml:space="preserve">les perspectives pour la fin du stage </w:t>
      </w:r>
      <w:r w:rsidR="00FB1E9E">
        <w:t>suivi</w:t>
      </w:r>
      <w:r w:rsidR="00FC2335">
        <w:t>e</w:t>
      </w:r>
      <w:r w:rsidR="00FB1E9E">
        <w:t xml:space="preserve"> d’une conclusion viendron</w:t>
      </w:r>
      <w:r w:rsidR="00F34C17">
        <w:t>t</w:t>
      </w:r>
      <w:r w:rsidR="00FB1E9E">
        <w:t xml:space="preserve"> </w:t>
      </w:r>
      <w:r w:rsidR="00FC2335">
        <w:t>clôturer</w:t>
      </w:r>
      <w:r w:rsidR="00FB1E9E">
        <w:t xml:space="preserve"> ce rapport.</w:t>
      </w:r>
      <w:r w:rsidR="00460E49">
        <w:t xml:space="preserve"> Après avoir lu ce rapport, le sujet et ses enjeux, les compétences que j’ai développées et mise</w:t>
      </w:r>
      <w:r w:rsidR="00F34C17">
        <w:t>s à disposition</w:t>
      </w:r>
      <w:r w:rsidR="00460E49">
        <w:t>, mes réalisations, mes conclusions sur l’aspect technique co</w:t>
      </w:r>
      <w:r w:rsidR="00FC2335">
        <w:t>mme humain</w:t>
      </w:r>
      <w:r w:rsidR="001B1D9B">
        <w:t>, seront clairs e</w:t>
      </w:r>
      <w:r w:rsidR="00460E49">
        <w:t>t connus du lecteur.</w:t>
      </w:r>
      <w:r w:rsidR="00AD5C22">
        <w:t xml:space="preserve"> Bonne lecture !</w:t>
      </w:r>
      <w:r w:rsidR="00460E49">
        <w:t xml:space="preserve"> </w:t>
      </w:r>
    </w:p>
    <w:p w:rsidR="00BB43F9" w:rsidRDefault="00BB43F9" w:rsidP="0067598E">
      <w:r>
        <w:br w:type="page"/>
      </w:r>
    </w:p>
    <w:p w:rsidR="0067598E" w:rsidRPr="00874CD9" w:rsidRDefault="0067598E" w:rsidP="0067598E">
      <w:pPr>
        <w:pStyle w:val="Titre1"/>
      </w:pPr>
      <w:bookmarkStart w:id="3" w:name="_Toc397719886"/>
      <w:bookmarkStart w:id="4" w:name="_Toc12653522"/>
      <w:bookmarkStart w:id="5" w:name="_Toc106357454"/>
      <w:r w:rsidRPr="00874CD9">
        <w:lastRenderedPageBreak/>
        <w:t>Remerciements</w:t>
      </w:r>
      <w:bookmarkEnd w:id="3"/>
      <w:bookmarkEnd w:id="4"/>
      <w:bookmarkEnd w:id="5"/>
    </w:p>
    <w:p w:rsidR="0067598E" w:rsidRDefault="0067598E" w:rsidP="0067598E">
      <w:pPr>
        <w:ind w:firstLine="708"/>
      </w:pPr>
      <w:r>
        <w:t>Je tiens tout d’abord à remercier l’Institut National des Sciences Appliquées (INSA) pour m’avoir fait confiance. L’écoute et l’accompagnement dont j’ai bénéficié m’ont permis de trouver rapidement un stage, dans le but d’affiner mon projet professionnel et d’obtenir le diplôme auquel j’aspire depuis plusieurs années.</w:t>
      </w:r>
    </w:p>
    <w:p w:rsidR="0067598E" w:rsidRDefault="0067598E" w:rsidP="0067598E">
      <w:pPr>
        <w:ind w:firstLine="708"/>
      </w:pPr>
    </w:p>
    <w:p w:rsidR="0067598E" w:rsidRDefault="0067598E" w:rsidP="0067598E">
      <w:pPr>
        <w:ind w:firstLine="708"/>
      </w:pPr>
      <w:r>
        <w:t>Je remercie également Thales, qui a cru en mon potentiel et m’a accueilli au sein de ses équipes.</w:t>
      </w:r>
    </w:p>
    <w:p w:rsidR="0067598E" w:rsidRDefault="0067598E" w:rsidP="0067598E">
      <w:pPr>
        <w:ind w:firstLine="708"/>
      </w:pPr>
    </w:p>
    <w:p w:rsidR="0067598E" w:rsidRDefault="0067598E" w:rsidP="0067598E">
      <w:pPr>
        <w:ind w:firstLine="708"/>
      </w:pPr>
      <w:r>
        <w:t>À ce titre, je souhaiterais remercier</w:t>
      </w:r>
      <w:r w:rsidR="00CF30EA">
        <w:t xml:space="preserve"> tout particulièrement</w:t>
      </w:r>
      <w:r>
        <w:t xml:space="preserve"> Mégane TREMBLIER, Elina FIAWOO ainsi que Fran</w:t>
      </w:r>
      <w:r w:rsidR="00CF30EA">
        <w:t xml:space="preserve">çois ROBERT qui m’ont épaulé, conseillé et m’ont </w:t>
      </w:r>
      <w:r>
        <w:t xml:space="preserve">transmis leur expertise dans le domaine de l’électronique analogique. </w:t>
      </w:r>
    </w:p>
    <w:p w:rsidR="0067598E" w:rsidRDefault="0067598E" w:rsidP="0067598E">
      <w:pPr>
        <w:ind w:firstLine="708"/>
      </w:pPr>
    </w:p>
    <w:p w:rsidR="0067598E" w:rsidRPr="00D306A4" w:rsidRDefault="0067598E" w:rsidP="0067598E">
      <w:pPr>
        <w:ind w:firstLine="708"/>
      </w:pPr>
      <w:r>
        <w:t xml:space="preserve">Ce stage m’a permis d’affiner certaines pistes </w:t>
      </w:r>
      <w:r w:rsidR="00CF30EA">
        <w:t xml:space="preserve">afin de </w:t>
      </w:r>
      <w:r>
        <w:t xml:space="preserve"> bâtir mon projet d’orientation professionnel et signe l’aboutissement de mes études d’ingénieur.</w:t>
      </w:r>
      <w:r w:rsidRPr="00D306A4">
        <w:br/>
      </w:r>
      <w:r w:rsidRPr="00D306A4">
        <w:br/>
        <w:t xml:space="preserve">  </w:t>
      </w:r>
      <w:r w:rsidRPr="00D306A4">
        <w:tab/>
      </w:r>
    </w:p>
    <w:p w:rsidR="0067598E" w:rsidRPr="00D07CF4" w:rsidRDefault="0067598E" w:rsidP="0067598E"/>
    <w:p w:rsidR="00BB43F9" w:rsidRDefault="00BB43F9"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BB43F9" w:rsidRDefault="00BB43F9" w:rsidP="003378EB"/>
    <w:sdt>
      <w:sdtPr>
        <w:rPr>
          <w:rFonts w:asciiTheme="minorHAnsi" w:eastAsia="Times New Roman" w:hAnsiTheme="minorHAnsi" w:cs="Times New Roman"/>
          <w:b w:val="0"/>
          <w:bCs w:val="0"/>
          <w:color w:val="auto"/>
          <w:sz w:val="24"/>
          <w:szCs w:val="24"/>
        </w:rPr>
        <w:id w:val="-953856561"/>
        <w:docPartObj>
          <w:docPartGallery w:val="Table of Contents"/>
          <w:docPartUnique/>
        </w:docPartObj>
      </w:sdtPr>
      <w:sdtContent>
        <w:p w:rsidR="00147DF5" w:rsidRDefault="00147DF5">
          <w:pPr>
            <w:pStyle w:val="En-ttedetabledesmatires"/>
            <w:rPr>
              <w:rFonts w:asciiTheme="minorHAnsi" w:eastAsia="Times New Roman" w:hAnsiTheme="minorHAnsi" w:cs="Times New Roman"/>
              <w:b w:val="0"/>
              <w:bCs w:val="0"/>
              <w:color w:val="auto"/>
              <w:sz w:val="24"/>
              <w:szCs w:val="24"/>
            </w:rPr>
          </w:pPr>
        </w:p>
        <w:p w:rsidR="00147DF5" w:rsidRDefault="00147DF5">
          <w:pPr>
            <w:spacing w:after="200" w:line="276" w:lineRule="auto"/>
            <w:jc w:val="left"/>
          </w:pPr>
          <w:r>
            <w:rPr>
              <w:b/>
              <w:bCs/>
            </w:rPr>
            <w:br w:type="page"/>
          </w:r>
        </w:p>
        <w:p w:rsidR="002A0365" w:rsidRDefault="002A0365">
          <w:pPr>
            <w:pStyle w:val="En-ttedetabledesmatires"/>
          </w:pPr>
          <w:r>
            <w:lastRenderedPageBreak/>
            <w:t>Table des</w:t>
          </w:r>
          <w:bookmarkStart w:id="6" w:name="_GoBack"/>
          <w:bookmarkEnd w:id="6"/>
          <w:r>
            <w:t xml:space="preserve"> matières</w:t>
          </w:r>
        </w:p>
        <w:p w:rsidR="00251A6C" w:rsidRDefault="002A0365">
          <w:pPr>
            <w:pStyle w:val="TM1"/>
            <w:rPr>
              <w:rFonts w:eastAsiaTheme="minorEastAsia" w:cstheme="minorBidi"/>
            </w:rPr>
          </w:pPr>
          <w:r>
            <w:fldChar w:fldCharType="begin"/>
          </w:r>
          <w:r>
            <w:instrText xml:space="preserve"> TOC \o "1-3" \h \z \u </w:instrText>
          </w:r>
          <w:r>
            <w:fldChar w:fldCharType="separate"/>
          </w:r>
          <w:hyperlink w:anchor="_Toc106357453" w:history="1">
            <w:r w:rsidR="00251A6C" w:rsidRPr="00C130ED">
              <w:rPr>
                <w:rStyle w:val="Lienhypertexte"/>
              </w:rPr>
              <w:t>Résumé</w:t>
            </w:r>
            <w:r w:rsidR="00251A6C">
              <w:rPr>
                <w:webHidden/>
              </w:rPr>
              <w:tab/>
            </w:r>
            <w:r w:rsidR="00251A6C">
              <w:rPr>
                <w:webHidden/>
              </w:rPr>
              <w:fldChar w:fldCharType="begin"/>
            </w:r>
            <w:r w:rsidR="00251A6C">
              <w:rPr>
                <w:webHidden/>
              </w:rPr>
              <w:instrText xml:space="preserve"> PAGEREF _Toc106357453 \h </w:instrText>
            </w:r>
            <w:r w:rsidR="00251A6C">
              <w:rPr>
                <w:webHidden/>
              </w:rPr>
            </w:r>
            <w:r w:rsidR="00251A6C">
              <w:rPr>
                <w:webHidden/>
              </w:rPr>
              <w:fldChar w:fldCharType="separate"/>
            </w:r>
            <w:r w:rsidR="00251A6C">
              <w:rPr>
                <w:webHidden/>
              </w:rPr>
              <w:t>ii</w:t>
            </w:r>
            <w:r w:rsidR="00251A6C">
              <w:rPr>
                <w:webHidden/>
              </w:rPr>
              <w:fldChar w:fldCharType="end"/>
            </w:r>
          </w:hyperlink>
        </w:p>
        <w:p w:rsidR="00251A6C" w:rsidRDefault="00251A6C">
          <w:pPr>
            <w:pStyle w:val="TM1"/>
            <w:rPr>
              <w:rFonts w:eastAsiaTheme="minorEastAsia" w:cstheme="minorBidi"/>
            </w:rPr>
          </w:pPr>
          <w:hyperlink w:anchor="_Toc106357454" w:history="1">
            <w:r w:rsidRPr="00C130ED">
              <w:rPr>
                <w:rStyle w:val="Lienhypertexte"/>
              </w:rPr>
              <w:t>Remerciements</w:t>
            </w:r>
            <w:r>
              <w:rPr>
                <w:webHidden/>
              </w:rPr>
              <w:tab/>
            </w:r>
            <w:r>
              <w:rPr>
                <w:webHidden/>
              </w:rPr>
              <w:fldChar w:fldCharType="begin"/>
            </w:r>
            <w:r>
              <w:rPr>
                <w:webHidden/>
              </w:rPr>
              <w:instrText xml:space="preserve"> PAGEREF _Toc106357454 \h </w:instrText>
            </w:r>
            <w:r>
              <w:rPr>
                <w:webHidden/>
              </w:rPr>
            </w:r>
            <w:r>
              <w:rPr>
                <w:webHidden/>
              </w:rPr>
              <w:fldChar w:fldCharType="separate"/>
            </w:r>
            <w:r>
              <w:rPr>
                <w:webHidden/>
              </w:rPr>
              <w:t>iii</w:t>
            </w:r>
            <w:r>
              <w:rPr>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55" w:history="1">
            <w:r w:rsidRPr="00C130ED">
              <w:rPr>
                <w:rStyle w:val="Lienhypertexte"/>
                <w:noProof/>
              </w:rPr>
              <w:t>Glossaire</w:t>
            </w:r>
            <w:r>
              <w:rPr>
                <w:noProof/>
                <w:webHidden/>
              </w:rPr>
              <w:tab/>
            </w:r>
            <w:r>
              <w:rPr>
                <w:noProof/>
                <w:webHidden/>
              </w:rPr>
              <w:fldChar w:fldCharType="begin"/>
            </w:r>
            <w:r>
              <w:rPr>
                <w:noProof/>
                <w:webHidden/>
              </w:rPr>
              <w:instrText xml:space="preserve"> PAGEREF _Toc106357455 \h </w:instrText>
            </w:r>
            <w:r>
              <w:rPr>
                <w:noProof/>
                <w:webHidden/>
              </w:rPr>
            </w:r>
            <w:r>
              <w:rPr>
                <w:noProof/>
                <w:webHidden/>
              </w:rPr>
              <w:fldChar w:fldCharType="separate"/>
            </w:r>
            <w:r>
              <w:rPr>
                <w:noProof/>
                <w:webHidden/>
              </w:rPr>
              <w:t>vii</w:t>
            </w:r>
            <w:r>
              <w:rPr>
                <w:noProof/>
                <w:webHidden/>
              </w:rPr>
              <w:fldChar w:fldCharType="end"/>
            </w:r>
          </w:hyperlink>
        </w:p>
        <w:p w:rsidR="00251A6C" w:rsidRDefault="00251A6C">
          <w:pPr>
            <w:pStyle w:val="TM1"/>
            <w:rPr>
              <w:rFonts w:eastAsiaTheme="minorEastAsia" w:cstheme="minorBidi"/>
            </w:rPr>
          </w:pPr>
          <w:hyperlink w:anchor="_Toc106357456" w:history="1">
            <w:r w:rsidRPr="00C130ED">
              <w:rPr>
                <w:rStyle w:val="Lienhypertexte"/>
              </w:rPr>
              <w:t>Chapitre 1. Introduction</w:t>
            </w:r>
            <w:r>
              <w:rPr>
                <w:webHidden/>
              </w:rPr>
              <w:tab/>
            </w:r>
            <w:r>
              <w:rPr>
                <w:webHidden/>
              </w:rPr>
              <w:fldChar w:fldCharType="begin"/>
            </w:r>
            <w:r>
              <w:rPr>
                <w:webHidden/>
              </w:rPr>
              <w:instrText xml:space="preserve"> PAGEREF _Toc106357456 \h </w:instrText>
            </w:r>
            <w:r>
              <w:rPr>
                <w:webHidden/>
              </w:rPr>
            </w:r>
            <w:r>
              <w:rPr>
                <w:webHidden/>
              </w:rPr>
              <w:fldChar w:fldCharType="separate"/>
            </w:r>
            <w:r>
              <w:rPr>
                <w:webHidden/>
              </w:rPr>
              <w:t>2</w:t>
            </w:r>
            <w:r>
              <w:rPr>
                <w:webHidden/>
              </w:rPr>
              <w:fldChar w:fldCharType="end"/>
            </w:r>
          </w:hyperlink>
        </w:p>
        <w:p w:rsidR="00251A6C" w:rsidRDefault="00251A6C">
          <w:pPr>
            <w:pStyle w:val="TM1"/>
            <w:rPr>
              <w:rFonts w:eastAsiaTheme="minorEastAsia" w:cstheme="minorBidi"/>
            </w:rPr>
          </w:pPr>
          <w:hyperlink w:anchor="_Toc106357457" w:history="1">
            <w:r w:rsidRPr="00C130ED">
              <w:rPr>
                <w:rStyle w:val="Lienhypertexte"/>
              </w:rPr>
              <w:t>Chapitre 2. Cadre et objectifs du stage</w:t>
            </w:r>
            <w:r>
              <w:rPr>
                <w:webHidden/>
              </w:rPr>
              <w:tab/>
            </w:r>
            <w:r>
              <w:rPr>
                <w:webHidden/>
              </w:rPr>
              <w:fldChar w:fldCharType="begin"/>
            </w:r>
            <w:r>
              <w:rPr>
                <w:webHidden/>
              </w:rPr>
              <w:instrText xml:space="preserve"> PAGEREF _Toc106357457 \h </w:instrText>
            </w:r>
            <w:r>
              <w:rPr>
                <w:webHidden/>
              </w:rPr>
            </w:r>
            <w:r>
              <w:rPr>
                <w:webHidden/>
              </w:rPr>
              <w:fldChar w:fldCharType="separate"/>
            </w:r>
            <w:r>
              <w:rPr>
                <w:webHidden/>
              </w:rPr>
              <w:t>4</w:t>
            </w:r>
            <w:r>
              <w:rPr>
                <w:webHidden/>
              </w:rPr>
              <w:fldChar w:fldCharType="end"/>
            </w:r>
          </w:hyperlink>
        </w:p>
        <w:p w:rsidR="00251A6C" w:rsidRDefault="00251A6C">
          <w:pPr>
            <w:pStyle w:val="TM2"/>
            <w:tabs>
              <w:tab w:val="left" w:pos="880"/>
              <w:tab w:val="right" w:leader="dot" w:pos="9062"/>
            </w:tabs>
            <w:rPr>
              <w:rFonts w:eastAsiaTheme="minorEastAsia" w:cstheme="minorBidi"/>
              <w:noProof/>
              <w:sz w:val="22"/>
              <w:szCs w:val="22"/>
            </w:rPr>
          </w:pPr>
          <w:hyperlink w:anchor="_Toc106357458" w:history="1">
            <w:r w:rsidRPr="00C130ED">
              <w:rPr>
                <w:rStyle w:val="Lienhypertexte"/>
                <w:noProof/>
              </w:rPr>
              <w:t>1.1.</w:t>
            </w:r>
            <w:r>
              <w:rPr>
                <w:rFonts w:eastAsiaTheme="minorEastAsia" w:cstheme="minorBidi"/>
                <w:noProof/>
                <w:sz w:val="22"/>
                <w:szCs w:val="22"/>
              </w:rPr>
              <w:tab/>
            </w:r>
            <w:r w:rsidRPr="00C130ED">
              <w:rPr>
                <w:rStyle w:val="Lienhypertexte"/>
                <w:noProof/>
              </w:rPr>
              <w:t>Description des sujets</w:t>
            </w:r>
            <w:r>
              <w:rPr>
                <w:noProof/>
                <w:webHidden/>
              </w:rPr>
              <w:tab/>
            </w:r>
            <w:r>
              <w:rPr>
                <w:noProof/>
                <w:webHidden/>
              </w:rPr>
              <w:fldChar w:fldCharType="begin"/>
            </w:r>
            <w:r>
              <w:rPr>
                <w:noProof/>
                <w:webHidden/>
              </w:rPr>
              <w:instrText xml:space="preserve"> PAGEREF _Toc106357458 \h </w:instrText>
            </w:r>
            <w:r>
              <w:rPr>
                <w:noProof/>
                <w:webHidden/>
              </w:rPr>
            </w:r>
            <w:r>
              <w:rPr>
                <w:noProof/>
                <w:webHidden/>
              </w:rPr>
              <w:fldChar w:fldCharType="separate"/>
            </w:r>
            <w:r>
              <w:rPr>
                <w:noProof/>
                <w:webHidden/>
              </w:rPr>
              <w:t>4</w:t>
            </w:r>
            <w:r>
              <w:rPr>
                <w:noProof/>
                <w:webHidden/>
              </w:rPr>
              <w:fldChar w:fldCharType="end"/>
            </w:r>
          </w:hyperlink>
        </w:p>
        <w:p w:rsidR="00251A6C" w:rsidRDefault="00251A6C">
          <w:pPr>
            <w:pStyle w:val="TM3"/>
            <w:tabs>
              <w:tab w:val="left" w:pos="1320"/>
              <w:tab w:val="right" w:leader="dot" w:pos="9062"/>
            </w:tabs>
            <w:rPr>
              <w:rFonts w:eastAsiaTheme="minorEastAsia" w:cstheme="minorBidi"/>
              <w:noProof/>
              <w:sz w:val="22"/>
              <w:szCs w:val="22"/>
            </w:rPr>
          </w:pPr>
          <w:hyperlink w:anchor="_Toc106357459" w:history="1">
            <w:r w:rsidRPr="00C130ED">
              <w:rPr>
                <w:rStyle w:val="Lienhypertexte"/>
                <w:noProof/>
              </w:rPr>
              <w:t>1.1.1.</w:t>
            </w:r>
            <w:r>
              <w:rPr>
                <w:rFonts w:eastAsiaTheme="minorEastAsia" w:cstheme="minorBidi"/>
                <w:noProof/>
                <w:sz w:val="22"/>
                <w:szCs w:val="22"/>
              </w:rPr>
              <w:tab/>
            </w:r>
            <w:r w:rsidRPr="00C130ED">
              <w:rPr>
                <w:rStyle w:val="Lienhypertexte"/>
                <w:noProof/>
              </w:rPr>
              <w:t>Sujet 1: Générateur de signaux alternatifs à base d’amplificateur de classe D</w:t>
            </w:r>
            <w:r>
              <w:rPr>
                <w:noProof/>
                <w:webHidden/>
              </w:rPr>
              <w:tab/>
            </w:r>
            <w:r>
              <w:rPr>
                <w:noProof/>
                <w:webHidden/>
              </w:rPr>
              <w:fldChar w:fldCharType="begin"/>
            </w:r>
            <w:r>
              <w:rPr>
                <w:noProof/>
                <w:webHidden/>
              </w:rPr>
              <w:instrText xml:space="preserve"> PAGEREF _Toc106357459 \h </w:instrText>
            </w:r>
            <w:r>
              <w:rPr>
                <w:noProof/>
                <w:webHidden/>
              </w:rPr>
            </w:r>
            <w:r>
              <w:rPr>
                <w:noProof/>
                <w:webHidden/>
              </w:rPr>
              <w:fldChar w:fldCharType="separate"/>
            </w:r>
            <w:r>
              <w:rPr>
                <w:noProof/>
                <w:webHidden/>
              </w:rPr>
              <w:t>4</w:t>
            </w:r>
            <w:r>
              <w:rPr>
                <w:noProof/>
                <w:webHidden/>
              </w:rPr>
              <w:fldChar w:fldCharType="end"/>
            </w:r>
          </w:hyperlink>
        </w:p>
        <w:p w:rsidR="00251A6C" w:rsidRDefault="00251A6C">
          <w:pPr>
            <w:pStyle w:val="TM3"/>
            <w:tabs>
              <w:tab w:val="left" w:pos="1320"/>
              <w:tab w:val="right" w:leader="dot" w:pos="9062"/>
            </w:tabs>
            <w:rPr>
              <w:rFonts w:eastAsiaTheme="minorEastAsia" w:cstheme="minorBidi"/>
              <w:noProof/>
              <w:sz w:val="22"/>
              <w:szCs w:val="22"/>
            </w:rPr>
          </w:pPr>
          <w:hyperlink w:anchor="_Toc106357460" w:history="1">
            <w:r w:rsidRPr="00C130ED">
              <w:rPr>
                <w:rStyle w:val="Lienhypertexte"/>
                <w:noProof/>
              </w:rPr>
              <w:t>1.1.2.</w:t>
            </w:r>
            <w:r>
              <w:rPr>
                <w:rFonts w:eastAsiaTheme="minorEastAsia" w:cstheme="minorBidi"/>
                <w:noProof/>
                <w:sz w:val="22"/>
                <w:szCs w:val="22"/>
              </w:rPr>
              <w:tab/>
            </w:r>
            <w:r w:rsidRPr="00C130ED">
              <w:rPr>
                <w:rStyle w:val="Lienhypertexte"/>
                <w:noProof/>
              </w:rPr>
              <w:t>Sujet 2: Solution de substitution à des DAC à l’aide de PWM</w:t>
            </w:r>
            <w:r>
              <w:rPr>
                <w:noProof/>
                <w:webHidden/>
              </w:rPr>
              <w:tab/>
            </w:r>
            <w:r>
              <w:rPr>
                <w:noProof/>
                <w:webHidden/>
              </w:rPr>
              <w:fldChar w:fldCharType="begin"/>
            </w:r>
            <w:r>
              <w:rPr>
                <w:noProof/>
                <w:webHidden/>
              </w:rPr>
              <w:instrText xml:space="preserve"> PAGEREF _Toc106357460 \h </w:instrText>
            </w:r>
            <w:r>
              <w:rPr>
                <w:noProof/>
                <w:webHidden/>
              </w:rPr>
            </w:r>
            <w:r>
              <w:rPr>
                <w:noProof/>
                <w:webHidden/>
              </w:rPr>
              <w:fldChar w:fldCharType="separate"/>
            </w:r>
            <w:r>
              <w:rPr>
                <w:noProof/>
                <w:webHidden/>
              </w:rPr>
              <w:t>5</w:t>
            </w:r>
            <w:r>
              <w:rPr>
                <w:noProof/>
                <w:webHidden/>
              </w:rPr>
              <w:fldChar w:fldCharType="end"/>
            </w:r>
          </w:hyperlink>
        </w:p>
        <w:p w:rsidR="00251A6C" w:rsidRDefault="00251A6C">
          <w:pPr>
            <w:pStyle w:val="TM2"/>
            <w:tabs>
              <w:tab w:val="left" w:pos="880"/>
              <w:tab w:val="right" w:leader="dot" w:pos="9062"/>
            </w:tabs>
            <w:rPr>
              <w:rFonts w:eastAsiaTheme="minorEastAsia" w:cstheme="minorBidi"/>
              <w:noProof/>
              <w:sz w:val="22"/>
              <w:szCs w:val="22"/>
            </w:rPr>
          </w:pPr>
          <w:hyperlink w:anchor="_Toc106357461" w:history="1">
            <w:r w:rsidRPr="00C130ED">
              <w:rPr>
                <w:rStyle w:val="Lienhypertexte"/>
                <w:noProof/>
              </w:rPr>
              <w:t>1.2.</w:t>
            </w:r>
            <w:r>
              <w:rPr>
                <w:rFonts w:eastAsiaTheme="minorEastAsia" w:cstheme="minorBidi"/>
                <w:noProof/>
                <w:sz w:val="22"/>
                <w:szCs w:val="22"/>
              </w:rPr>
              <w:tab/>
            </w:r>
            <w:r w:rsidRPr="00C130ED">
              <w:rPr>
                <w:rStyle w:val="Lienhypertexte"/>
                <w:noProof/>
              </w:rPr>
              <w:t>Choix du sujet et détails</w:t>
            </w:r>
            <w:r>
              <w:rPr>
                <w:noProof/>
                <w:webHidden/>
              </w:rPr>
              <w:tab/>
            </w:r>
            <w:r>
              <w:rPr>
                <w:noProof/>
                <w:webHidden/>
              </w:rPr>
              <w:fldChar w:fldCharType="begin"/>
            </w:r>
            <w:r>
              <w:rPr>
                <w:noProof/>
                <w:webHidden/>
              </w:rPr>
              <w:instrText xml:space="preserve"> PAGEREF _Toc106357461 \h </w:instrText>
            </w:r>
            <w:r>
              <w:rPr>
                <w:noProof/>
                <w:webHidden/>
              </w:rPr>
            </w:r>
            <w:r>
              <w:rPr>
                <w:noProof/>
                <w:webHidden/>
              </w:rPr>
              <w:fldChar w:fldCharType="separate"/>
            </w:r>
            <w:r>
              <w:rPr>
                <w:noProof/>
                <w:webHidden/>
              </w:rPr>
              <w:t>6</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62" w:history="1">
            <w:r w:rsidRPr="00C130ED">
              <w:rPr>
                <w:rStyle w:val="Lienhypertexte"/>
                <w:noProof/>
              </w:rPr>
              <w:t>1.3. Les objectifs et compétences</w:t>
            </w:r>
            <w:r>
              <w:rPr>
                <w:noProof/>
                <w:webHidden/>
              </w:rPr>
              <w:tab/>
            </w:r>
            <w:r>
              <w:rPr>
                <w:noProof/>
                <w:webHidden/>
              </w:rPr>
              <w:fldChar w:fldCharType="begin"/>
            </w:r>
            <w:r>
              <w:rPr>
                <w:noProof/>
                <w:webHidden/>
              </w:rPr>
              <w:instrText xml:space="preserve"> PAGEREF _Toc106357462 \h </w:instrText>
            </w:r>
            <w:r>
              <w:rPr>
                <w:noProof/>
                <w:webHidden/>
              </w:rPr>
            </w:r>
            <w:r>
              <w:rPr>
                <w:noProof/>
                <w:webHidden/>
              </w:rPr>
              <w:fldChar w:fldCharType="separate"/>
            </w:r>
            <w:r>
              <w:rPr>
                <w:noProof/>
                <w:webHidden/>
              </w:rPr>
              <w:t>9</w:t>
            </w:r>
            <w:r>
              <w:rPr>
                <w:noProof/>
                <w:webHidden/>
              </w:rPr>
              <w:fldChar w:fldCharType="end"/>
            </w:r>
          </w:hyperlink>
        </w:p>
        <w:p w:rsidR="00251A6C" w:rsidRDefault="00251A6C">
          <w:pPr>
            <w:pStyle w:val="TM1"/>
            <w:rPr>
              <w:rFonts w:eastAsiaTheme="minorEastAsia" w:cstheme="minorBidi"/>
            </w:rPr>
          </w:pPr>
          <w:hyperlink w:anchor="_Toc106357463" w:history="1">
            <w:r w:rsidRPr="00C130ED">
              <w:rPr>
                <w:rStyle w:val="Lienhypertexte"/>
              </w:rPr>
              <w:t>Chapitre 3 Réalisation</w:t>
            </w:r>
            <w:r>
              <w:rPr>
                <w:webHidden/>
              </w:rPr>
              <w:tab/>
            </w:r>
            <w:r>
              <w:rPr>
                <w:webHidden/>
              </w:rPr>
              <w:fldChar w:fldCharType="begin"/>
            </w:r>
            <w:r>
              <w:rPr>
                <w:webHidden/>
              </w:rPr>
              <w:instrText xml:space="preserve"> PAGEREF _Toc106357463 \h </w:instrText>
            </w:r>
            <w:r>
              <w:rPr>
                <w:webHidden/>
              </w:rPr>
            </w:r>
            <w:r>
              <w:rPr>
                <w:webHidden/>
              </w:rPr>
              <w:fldChar w:fldCharType="separate"/>
            </w:r>
            <w:r>
              <w:rPr>
                <w:webHidden/>
              </w:rPr>
              <w:t>12</w:t>
            </w:r>
            <w:r>
              <w:rPr>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64" w:history="1">
            <w:r w:rsidRPr="00C130ED">
              <w:rPr>
                <w:rStyle w:val="Lienhypertexte"/>
                <w:noProof/>
              </w:rPr>
              <w:t>1.1. Planning</w:t>
            </w:r>
            <w:r>
              <w:rPr>
                <w:noProof/>
                <w:webHidden/>
              </w:rPr>
              <w:tab/>
            </w:r>
            <w:r>
              <w:rPr>
                <w:noProof/>
                <w:webHidden/>
              </w:rPr>
              <w:fldChar w:fldCharType="begin"/>
            </w:r>
            <w:r>
              <w:rPr>
                <w:noProof/>
                <w:webHidden/>
              </w:rPr>
              <w:instrText xml:space="preserve"> PAGEREF _Toc106357464 \h </w:instrText>
            </w:r>
            <w:r>
              <w:rPr>
                <w:noProof/>
                <w:webHidden/>
              </w:rPr>
            </w:r>
            <w:r>
              <w:rPr>
                <w:noProof/>
                <w:webHidden/>
              </w:rPr>
              <w:fldChar w:fldCharType="separate"/>
            </w:r>
            <w:r>
              <w:rPr>
                <w:noProof/>
                <w:webHidden/>
              </w:rPr>
              <w:t>12</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65" w:history="1">
            <w:r w:rsidRPr="00C130ED">
              <w:rPr>
                <w:rStyle w:val="Lienhypertexte"/>
                <w:noProof/>
              </w:rPr>
              <w:t>1.2. Evolution du planning</w:t>
            </w:r>
            <w:r>
              <w:rPr>
                <w:noProof/>
                <w:webHidden/>
              </w:rPr>
              <w:tab/>
            </w:r>
            <w:r>
              <w:rPr>
                <w:noProof/>
                <w:webHidden/>
              </w:rPr>
              <w:fldChar w:fldCharType="begin"/>
            </w:r>
            <w:r>
              <w:rPr>
                <w:noProof/>
                <w:webHidden/>
              </w:rPr>
              <w:instrText xml:space="preserve"> PAGEREF _Toc106357465 \h </w:instrText>
            </w:r>
            <w:r>
              <w:rPr>
                <w:noProof/>
                <w:webHidden/>
              </w:rPr>
            </w:r>
            <w:r>
              <w:rPr>
                <w:noProof/>
                <w:webHidden/>
              </w:rPr>
              <w:fldChar w:fldCharType="separate"/>
            </w:r>
            <w:r>
              <w:rPr>
                <w:noProof/>
                <w:webHidden/>
              </w:rPr>
              <w:t>15</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66" w:history="1">
            <w:r w:rsidRPr="00C130ED">
              <w:rPr>
                <w:rStyle w:val="Lienhypertexte"/>
                <w:noProof/>
              </w:rPr>
              <w:t>1.3. Cahier des charges</w:t>
            </w:r>
            <w:r>
              <w:rPr>
                <w:noProof/>
                <w:webHidden/>
              </w:rPr>
              <w:tab/>
            </w:r>
            <w:r>
              <w:rPr>
                <w:noProof/>
                <w:webHidden/>
              </w:rPr>
              <w:fldChar w:fldCharType="begin"/>
            </w:r>
            <w:r>
              <w:rPr>
                <w:noProof/>
                <w:webHidden/>
              </w:rPr>
              <w:instrText xml:space="preserve"> PAGEREF _Toc106357466 \h </w:instrText>
            </w:r>
            <w:r>
              <w:rPr>
                <w:noProof/>
                <w:webHidden/>
              </w:rPr>
            </w:r>
            <w:r>
              <w:rPr>
                <w:noProof/>
                <w:webHidden/>
              </w:rPr>
              <w:fldChar w:fldCharType="separate"/>
            </w:r>
            <w:r>
              <w:rPr>
                <w:noProof/>
                <w:webHidden/>
              </w:rPr>
              <w:t>17</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67" w:history="1">
            <w:r w:rsidRPr="00C130ED">
              <w:rPr>
                <w:rStyle w:val="Lienhypertexte"/>
                <w:noProof/>
              </w:rPr>
              <w:t>1.4. Les architectures pour répondre au besoin</w:t>
            </w:r>
            <w:r>
              <w:rPr>
                <w:noProof/>
                <w:webHidden/>
              </w:rPr>
              <w:tab/>
            </w:r>
            <w:r>
              <w:rPr>
                <w:noProof/>
                <w:webHidden/>
              </w:rPr>
              <w:fldChar w:fldCharType="begin"/>
            </w:r>
            <w:r>
              <w:rPr>
                <w:noProof/>
                <w:webHidden/>
              </w:rPr>
              <w:instrText xml:space="preserve"> PAGEREF _Toc106357467 \h </w:instrText>
            </w:r>
            <w:r>
              <w:rPr>
                <w:noProof/>
                <w:webHidden/>
              </w:rPr>
            </w:r>
            <w:r>
              <w:rPr>
                <w:noProof/>
                <w:webHidden/>
              </w:rPr>
              <w:fldChar w:fldCharType="separate"/>
            </w:r>
            <w:r>
              <w:rPr>
                <w:noProof/>
                <w:webHidden/>
              </w:rPr>
              <w:t>18</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68" w:history="1">
            <w:r w:rsidRPr="00C130ED">
              <w:rPr>
                <w:rStyle w:val="Lienhypertexte"/>
                <w:noProof/>
              </w:rPr>
              <w:t>1.5. Conception</w:t>
            </w:r>
            <w:r>
              <w:rPr>
                <w:noProof/>
                <w:webHidden/>
              </w:rPr>
              <w:tab/>
            </w:r>
            <w:r>
              <w:rPr>
                <w:noProof/>
                <w:webHidden/>
              </w:rPr>
              <w:fldChar w:fldCharType="begin"/>
            </w:r>
            <w:r>
              <w:rPr>
                <w:noProof/>
                <w:webHidden/>
              </w:rPr>
              <w:instrText xml:space="preserve"> PAGEREF _Toc106357468 \h </w:instrText>
            </w:r>
            <w:r>
              <w:rPr>
                <w:noProof/>
                <w:webHidden/>
              </w:rPr>
            </w:r>
            <w:r>
              <w:rPr>
                <w:noProof/>
                <w:webHidden/>
              </w:rPr>
              <w:fldChar w:fldCharType="separate"/>
            </w:r>
            <w:r>
              <w:rPr>
                <w:noProof/>
                <w:webHidden/>
              </w:rPr>
              <w:t>20</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69" w:history="1">
            <w:r w:rsidRPr="00C130ED">
              <w:rPr>
                <w:rStyle w:val="Lienhypertexte"/>
                <w:noProof/>
              </w:rPr>
              <w:t>1.5.1. Etage d’amplification à base de MOSFET</w:t>
            </w:r>
            <w:r>
              <w:rPr>
                <w:noProof/>
                <w:webHidden/>
              </w:rPr>
              <w:tab/>
            </w:r>
            <w:r>
              <w:rPr>
                <w:noProof/>
                <w:webHidden/>
              </w:rPr>
              <w:fldChar w:fldCharType="begin"/>
            </w:r>
            <w:r>
              <w:rPr>
                <w:noProof/>
                <w:webHidden/>
              </w:rPr>
              <w:instrText xml:space="preserve"> PAGEREF _Toc106357469 \h </w:instrText>
            </w:r>
            <w:r>
              <w:rPr>
                <w:noProof/>
                <w:webHidden/>
              </w:rPr>
            </w:r>
            <w:r>
              <w:rPr>
                <w:noProof/>
                <w:webHidden/>
              </w:rPr>
              <w:fldChar w:fldCharType="separate"/>
            </w:r>
            <w:r>
              <w:rPr>
                <w:noProof/>
                <w:webHidden/>
              </w:rPr>
              <w:t>21</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70" w:history="1">
            <w:r w:rsidRPr="00C130ED">
              <w:rPr>
                <w:rStyle w:val="Lienhypertexte"/>
                <w:noProof/>
              </w:rPr>
              <w:t>1.5.2. Filtre passe bande</w:t>
            </w:r>
            <w:r>
              <w:rPr>
                <w:noProof/>
                <w:webHidden/>
              </w:rPr>
              <w:tab/>
            </w:r>
            <w:r>
              <w:rPr>
                <w:noProof/>
                <w:webHidden/>
              </w:rPr>
              <w:fldChar w:fldCharType="begin"/>
            </w:r>
            <w:r>
              <w:rPr>
                <w:noProof/>
                <w:webHidden/>
              </w:rPr>
              <w:instrText xml:space="preserve"> PAGEREF _Toc106357470 \h </w:instrText>
            </w:r>
            <w:r>
              <w:rPr>
                <w:noProof/>
                <w:webHidden/>
              </w:rPr>
            </w:r>
            <w:r>
              <w:rPr>
                <w:noProof/>
                <w:webHidden/>
              </w:rPr>
              <w:fldChar w:fldCharType="separate"/>
            </w:r>
            <w:r>
              <w:rPr>
                <w:noProof/>
                <w:webHidden/>
              </w:rPr>
              <w:t>24</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71" w:history="1">
            <w:r w:rsidRPr="00C130ED">
              <w:rPr>
                <w:rStyle w:val="Lienhypertexte"/>
                <w:noProof/>
              </w:rPr>
              <w:t>1.5.3. Calcul théorique des pertes et du rendement</w:t>
            </w:r>
            <w:r>
              <w:rPr>
                <w:noProof/>
                <w:webHidden/>
              </w:rPr>
              <w:tab/>
            </w:r>
            <w:r>
              <w:rPr>
                <w:noProof/>
                <w:webHidden/>
              </w:rPr>
              <w:fldChar w:fldCharType="begin"/>
            </w:r>
            <w:r>
              <w:rPr>
                <w:noProof/>
                <w:webHidden/>
              </w:rPr>
              <w:instrText xml:space="preserve"> PAGEREF _Toc106357471 \h </w:instrText>
            </w:r>
            <w:r>
              <w:rPr>
                <w:noProof/>
                <w:webHidden/>
              </w:rPr>
            </w:r>
            <w:r>
              <w:rPr>
                <w:noProof/>
                <w:webHidden/>
              </w:rPr>
              <w:fldChar w:fldCharType="separate"/>
            </w:r>
            <w:r>
              <w:rPr>
                <w:noProof/>
                <w:webHidden/>
              </w:rPr>
              <w:t>37</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72" w:history="1">
            <w:r w:rsidRPr="00C130ED">
              <w:rPr>
                <w:rStyle w:val="Lienhypertexte"/>
                <w:noProof/>
              </w:rPr>
              <w:t>1.5.4. Implémentation de la génération des PWM</w:t>
            </w:r>
            <w:r>
              <w:rPr>
                <w:noProof/>
                <w:webHidden/>
              </w:rPr>
              <w:tab/>
            </w:r>
            <w:r>
              <w:rPr>
                <w:noProof/>
                <w:webHidden/>
              </w:rPr>
              <w:fldChar w:fldCharType="begin"/>
            </w:r>
            <w:r>
              <w:rPr>
                <w:noProof/>
                <w:webHidden/>
              </w:rPr>
              <w:instrText xml:space="preserve"> PAGEREF _Toc106357472 \h </w:instrText>
            </w:r>
            <w:r>
              <w:rPr>
                <w:noProof/>
                <w:webHidden/>
              </w:rPr>
            </w:r>
            <w:r>
              <w:rPr>
                <w:noProof/>
                <w:webHidden/>
              </w:rPr>
              <w:fldChar w:fldCharType="separate"/>
            </w:r>
            <w:r>
              <w:rPr>
                <w:noProof/>
                <w:webHidden/>
              </w:rPr>
              <w:t>41</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73" w:history="1">
            <w:r w:rsidRPr="00C130ED">
              <w:rPr>
                <w:rStyle w:val="Lienhypertexte"/>
                <w:noProof/>
              </w:rPr>
              <w:t>1.5.5. Asservissement de la tension de sortie</w:t>
            </w:r>
            <w:r>
              <w:rPr>
                <w:noProof/>
                <w:webHidden/>
              </w:rPr>
              <w:tab/>
            </w:r>
            <w:r>
              <w:rPr>
                <w:noProof/>
                <w:webHidden/>
              </w:rPr>
              <w:fldChar w:fldCharType="begin"/>
            </w:r>
            <w:r>
              <w:rPr>
                <w:noProof/>
                <w:webHidden/>
              </w:rPr>
              <w:instrText xml:space="preserve"> PAGEREF _Toc106357473 \h </w:instrText>
            </w:r>
            <w:r>
              <w:rPr>
                <w:noProof/>
                <w:webHidden/>
              </w:rPr>
            </w:r>
            <w:r>
              <w:rPr>
                <w:noProof/>
                <w:webHidden/>
              </w:rPr>
              <w:fldChar w:fldCharType="separate"/>
            </w:r>
            <w:r>
              <w:rPr>
                <w:noProof/>
                <w:webHidden/>
              </w:rPr>
              <w:t>42</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74" w:history="1">
            <w:r w:rsidRPr="00C130ED">
              <w:rPr>
                <w:rStyle w:val="Lienhypertexte"/>
                <w:noProof/>
              </w:rPr>
              <w:t>1.5.6. Schématique et routage du PCB</w:t>
            </w:r>
            <w:r>
              <w:rPr>
                <w:noProof/>
                <w:webHidden/>
              </w:rPr>
              <w:tab/>
            </w:r>
            <w:r>
              <w:rPr>
                <w:noProof/>
                <w:webHidden/>
              </w:rPr>
              <w:fldChar w:fldCharType="begin"/>
            </w:r>
            <w:r>
              <w:rPr>
                <w:noProof/>
                <w:webHidden/>
              </w:rPr>
              <w:instrText xml:space="preserve"> PAGEREF _Toc106357474 \h </w:instrText>
            </w:r>
            <w:r>
              <w:rPr>
                <w:noProof/>
                <w:webHidden/>
              </w:rPr>
            </w:r>
            <w:r>
              <w:rPr>
                <w:noProof/>
                <w:webHidden/>
              </w:rPr>
              <w:fldChar w:fldCharType="separate"/>
            </w:r>
            <w:r>
              <w:rPr>
                <w:noProof/>
                <w:webHidden/>
              </w:rPr>
              <w:t>45</w:t>
            </w:r>
            <w:r>
              <w:rPr>
                <w:noProof/>
                <w:webHidden/>
              </w:rPr>
              <w:fldChar w:fldCharType="end"/>
            </w:r>
          </w:hyperlink>
        </w:p>
        <w:p w:rsidR="00251A6C" w:rsidRDefault="00251A6C">
          <w:pPr>
            <w:pStyle w:val="TM3"/>
            <w:tabs>
              <w:tab w:val="right" w:leader="dot" w:pos="9062"/>
            </w:tabs>
            <w:rPr>
              <w:rFonts w:eastAsiaTheme="minorEastAsia" w:cstheme="minorBidi"/>
              <w:noProof/>
              <w:sz w:val="22"/>
              <w:szCs w:val="22"/>
            </w:rPr>
          </w:pPr>
          <w:hyperlink w:anchor="_Toc106357475" w:history="1">
            <w:r w:rsidRPr="00C130ED">
              <w:rPr>
                <w:rStyle w:val="Lienhypertexte"/>
                <w:noProof/>
              </w:rPr>
              <w:t>1.5.7. Tests et mesures sur le PCB</w:t>
            </w:r>
            <w:r>
              <w:rPr>
                <w:noProof/>
                <w:webHidden/>
              </w:rPr>
              <w:tab/>
            </w:r>
            <w:r>
              <w:rPr>
                <w:noProof/>
                <w:webHidden/>
              </w:rPr>
              <w:fldChar w:fldCharType="begin"/>
            </w:r>
            <w:r>
              <w:rPr>
                <w:noProof/>
                <w:webHidden/>
              </w:rPr>
              <w:instrText xml:space="preserve"> PAGEREF _Toc106357475 \h </w:instrText>
            </w:r>
            <w:r>
              <w:rPr>
                <w:noProof/>
                <w:webHidden/>
              </w:rPr>
            </w:r>
            <w:r>
              <w:rPr>
                <w:noProof/>
                <w:webHidden/>
              </w:rPr>
              <w:fldChar w:fldCharType="separate"/>
            </w:r>
            <w:r>
              <w:rPr>
                <w:noProof/>
                <w:webHidden/>
              </w:rPr>
              <w:t>46</w:t>
            </w:r>
            <w:r>
              <w:rPr>
                <w:noProof/>
                <w:webHidden/>
              </w:rPr>
              <w:fldChar w:fldCharType="end"/>
            </w:r>
          </w:hyperlink>
        </w:p>
        <w:p w:rsidR="00251A6C" w:rsidRDefault="00251A6C">
          <w:pPr>
            <w:pStyle w:val="TM1"/>
            <w:rPr>
              <w:rFonts w:eastAsiaTheme="minorEastAsia" w:cstheme="minorBidi"/>
            </w:rPr>
          </w:pPr>
          <w:hyperlink w:anchor="_Toc106357476" w:history="1">
            <w:r w:rsidRPr="00C130ED">
              <w:rPr>
                <w:rStyle w:val="Lienhypertexte"/>
              </w:rPr>
              <w:t>Chapitre 4. Conclusions et perspectives</w:t>
            </w:r>
            <w:r>
              <w:rPr>
                <w:webHidden/>
              </w:rPr>
              <w:tab/>
            </w:r>
            <w:r>
              <w:rPr>
                <w:webHidden/>
              </w:rPr>
              <w:fldChar w:fldCharType="begin"/>
            </w:r>
            <w:r>
              <w:rPr>
                <w:webHidden/>
              </w:rPr>
              <w:instrText xml:space="preserve"> PAGEREF _Toc106357476 \h </w:instrText>
            </w:r>
            <w:r>
              <w:rPr>
                <w:webHidden/>
              </w:rPr>
            </w:r>
            <w:r>
              <w:rPr>
                <w:webHidden/>
              </w:rPr>
              <w:fldChar w:fldCharType="separate"/>
            </w:r>
            <w:r>
              <w:rPr>
                <w:webHidden/>
              </w:rPr>
              <w:t>52</w:t>
            </w:r>
            <w:r>
              <w:rPr>
                <w:webHidden/>
              </w:rPr>
              <w:fldChar w:fldCharType="end"/>
            </w:r>
          </w:hyperlink>
        </w:p>
        <w:p w:rsidR="00251A6C" w:rsidRDefault="00251A6C">
          <w:pPr>
            <w:pStyle w:val="TM1"/>
            <w:rPr>
              <w:rFonts w:eastAsiaTheme="minorEastAsia" w:cstheme="minorBidi"/>
            </w:rPr>
          </w:pPr>
          <w:hyperlink w:anchor="_Toc106357477" w:history="1">
            <w:r w:rsidRPr="00C130ED">
              <w:rPr>
                <w:rStyle w:val="Lienhypertexte"/>
              </w:rPr>
              <w:t>Annexes</w:t>
            </w:r>
            <w:r>
              <w:rPr>
                <w:webHidden/>
              </w:rPr>
              <w:tab/>
            </w:r>
            <w:r>
              <w:rPr>
                <w:webHidden/>
              </w:rPr>
              <w:fldChar w:fldCharType="begin"/>
            </w:r>
            <w:r>
              <w:rPr>
                <w:webHidden/>
              </w:rPr>
              <w:instrText xml:space="preserve"> PAGEREF _Toc106357477 \h </w:instrText>
            </w:r>
            <w:r>
              <w:rPr>
                <w:webHidden/>
              </w:rPr>
            </w:r>
            <w:r>
              <w:rPr>
                <w:webHidden/>
              </w:rPr>
              <w:fldChar w:fldCharType="separate"/>
            </w:r>
            <w:r>
              <w:rPr>
                <w:webHidden/>
              </w:rPr>
              <w:t>53</w:t>
            </w:r>
            <w:r>
              <w:rPr>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78" w:history="1">
            <w:r w:rsidRPr="00C130ED">
              <w:rPr>
                <w:rStyle w:val="Lienhypertexte"/>
                <w:noProof/>
              </w:rPr>
              <w:t>Schématique complète LTspice</w:t>
            </w:r>
            <w:r>
              <w:rPr>
                <w:noProof/>
                <w:webHidden/>
              </w:rPr>
              <w:tab/>
            </w:r>
            <w:r>
              <w:rPr>
                <w:noProof/>
                <w:webHidden/>
              </w:rPr>
              <w:fldChar w:fldCharType="begin"/>
            </w:r>
            <w:r>
              <w:rPr>
                <w:noProof/>
                <w:webHidden/>
              </w:rPr>
              <w:instrText xml:space="preserve"> PAGEREF _Toc106357478 \h </w:instrText>
            </w:r>
            <w:r>
              <w:rPr>
                <w:noProof/>
                <w:webHidden/>
              </w:rPr>
            </w:r>
            <w:r>
              <w:rPr>
                <w:noProof/>
                <w:webHidden/>
              </w:rPr>
              <w:fldChar w:fldCharType="separate"/>
            </w:r>
            <w:r>
              <w:rPr>
                <w:noProof/>
                <w:webHidden/>
              </w:rPr>
              <w:t>53</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79" w:history="1">
            <w:r w:rsidRPr="00C130ED">
              <w:rPr>
                <w:rStyle w:val="Lienhypertexte"/>
                <w:noProof/>
              </w:rPr>
              <w:t>Schématique et routage</w:t>
            </w:r>
            <w:r>
              <w:rPr>
                <w:noProof/>
                <w:webHidden/>
              </w:rPr>
              <w:tab/>
            </w:r>
            <w:r>
              <w:rPr>
                <w:noProof/>
                <w:webHidden/>
              </w:rPr>
              <w:fldChar w:fldCharType="begin"/>
            </w:r>
            <w:r>
              <w:rPr>
                <w:noProof/>
                <w:webHidden/>
              </w:rPr>
              <w:instrText xml:space="preserve"> PAGEREF _Toc106357479 \h </w:instrText>
            </w:r>
            <w:r>
              <w:rPr>
                <w:noProof/>
                <w:webHidden/>
              </w:rPr>
            </w:r>
            <w:r>
              <w:rPr>
                <w:noProof/>
                <w:webHidden/>
              </w:rPr>
              <w:fldChar w:fldCharType="separate"/>
            </w:r>
            <w:r>
              <w:rPr>
                <w:noProof/>
                <w:webHidden/>
              </w:rPr>
              <w:t>53</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80" w:history="1">
            <w:r w:rsidRPr="00C130ED">
              <w:rPr>
                <w:rStyle w:val="Lienhypertexte"/>
                <w:noProof/>
              </w:rPr>
              <w:t>Code main.c</w:t>
            </w:r>
            <w:r>
              <w:rPr>
                <w:noProof/>
                <w:webHidden/>
              </w:rPr>
              <w:tab/>
            </w:r>
            <w:r>
              <w:rPr>
                <w:noProof/>
                <w:webHidden/>
              </w:rPr>
              <w:fldChar w:fldCharType="begin"/>
            </w:r>
            <w:r>
              <w:rPr>
                <w:noProof/>
                <w:webHidden/>
              </w:rPr>
              <w:instrText xml:space="preserve"> PAGEREF _Toc106357480 \h </w:instrText>
            </w:r>
            <w:r>
              <w:rPr>
                <w:noProof/>
                <w:webHidden/>
              </w:rPr>
            </w:r>
            <w:r>
              <w:rPr>
                <w:noProof/>
                <w:webHidden/>
              </w:rPr>
              <w:fldChar w:fldCharType="separate"/>
            </w:r>
            <w:r>
              <w:rPr>
                <w:noProof/>
                <w:webHidden/>
              </w:rPr>
              <w:t>55</w:t>
            </w:r>
            <w:r>
              <w:rPr>
                <w:noProof/>
                <w:webHidden/>
              </w:rPr>
              <w:fldChar w:fldCharType="end"/>
            </w:r>
          </w:hyperlink>
        </w:p>
        <w:p w:rsidR="00251A6C" w:rsidRDefault="00251A6C">
          <w:pPr>
            <w:pStyle w:val="TM2"/>
            <w:tabs>
              <w:tab w:val="right" w:leader="dot" w:pos="9062"/>
            </w:tabs>
            <w:rPr>
              <w:rFonts w:eastAsiaTheme="minorEastAsia" w:cstheme="minorBidi"/>
              <w:noProof/>
              <w:sz w:val="22"/>
              <w:szCs w:val="22"/>
            </w:rPr>
          </w:pPr>
          <w:hyperlink w:anchor="_Toc106357481" w:history="1">
            <w:r w:rsidRPr="00C130ED">
              <w:rPr>
                <w:rStyle w:val="Lienhypertexte"/>
                <w:noProof/>
              </w:rPr>
              <w:t>Document Mathcad sur le rendement</w:t>
            </w:r>
            <w:r>
              <w:rPr>
                <w:noProof/>
                <w:webHidden/>
              </w:rPr>
              <w:tab/>
            </w:r>
            <w:r>
              <w:rPr>
                <w:noProof/>
                <w:webHidden/>
              </w:rPr>
              <w:fldChar w:fldCharType="begin"/>
            </w:r>
            <w:r>
              <w:rPr>
                <w:noProof/>
                <w:webHidden/>
              </w:rPr>
              <w:instrText xml:space="preserve"> PAGEREF _Toc106357481 \h </w:instrText>
            </w:r>
            <w:r>
              <w:rPr>
                <w:noProof/>
                <w:webHidden/>
              </w:rPr>
            </w:r>
            <w:r>
              <w:rPr>
                <w:noProof/>
                <w:webHidden/>
              </w:rPr>
              <w:fldChar w:fldCharType="separate"/>
            </w:r>
            <w:r>
              <w:rPr>
                <w:noProof/>
                <w:webHidden/>
              </w:rPr>
              <w:t>65</w:t>
            </w:r>
            <w:r>
              <w:rPr>
                <w:noProof/>
                <w:webHidden/>
              </w:rPr>
              <w:fldChar w:fldCharType="end"/>
            </w:r>
          </w:hyperlink>
        </w:p>
        <w:p w:rsidR="00251A6C" w:rsidRDefault="00251A6C">
          <w:pPr>
            <w:pStyle w:val="TM1"/>
            <w:rPr>
              <w:rFonts w:eastAsiaTheme="minorEastAsia" w:cstheme="minorBidi"/>
            </w:rPr>
          </w:pPr>
          <w:hyperlink w:anchor="_Toc106357482" w:history="1">
            <w:r w:rsidRPr="00C130ED">
              <w:rPr>
                <w:rStyle w:val="Lienhypertexte"/>
              </w:rPr>
              <w:t>Bibliographie</w:t>
            </w:r>
            <w:r>
              <w:rPr>
                <w:webHidden/>
              </w:rPr>
              <w:tab/>
            </w:r>
            <w:r>
              <w:rPr>
                <w:webHidden/>
              </w:rPr>
              <w:fldChar w:fldCharType="begin"/>
            </w:r>
            <w:r>
              <w:rPr>
                <w:webHidden/>
              </w:rPr>
              <w:instrText xml:space="preserve"> PAGEREF _Toc106357482 \h </w:instrText>
            </w:r>
            <w:r>
              <w:rPr>
                <w:webHidden/>
              </w:rPr>
            </w:r>
            <w:r>
              <w:rPr>
                <w:webHidden/>
              </w:rPr>
              <w:fldChar w:fldCharType="separate"/>
            </w:r>
            <w:r>
              <w:rPr>
                <w:webHidden/>
              </w:rPr>
              <w:t>75</w:t>
            </w:r>
            <w:r>
              <w:rPr>
                <w:webHidden/>
              </w:rPr>
              <w:fldChar w:fldCharType="end"/>
            </w:r>
          </w:hyperlink>
        </w:p>
        <w:p w:rsidR="00251A6C" w:rsidRDefault="00251A6C">
          <w:pPr>
            <w:pStyle w:val="TM1"/>
            <w:rPr>
              <w:rFonts w:eastAsiaTheme="minorEastAsia" w:cstheme="minorBidi"/>
            </w:rPr>
          </w:pPr>
          <w:hyperlink w:anchor="_Toc106357483" w:history="1">
            <w:r w:rsidRPr="00C130ED">
              <w:rPr>
                <w:rStyle w:val="Lienhypertexte"/>
              </w:rPr>
              <w:t>Liste des Illustrations</w:t>
            </w:r>
            <w:r>
              <w:rPr>
                <w:webHidden/>
              </w:rPr>
              <w:tab/>
            </w:r>
            <w:r>
              <w:rPr>
                <w:webHidden/>
              </w:rPr>
              <w:fldChar w:fldCharType="begin"/>
            </w:r>
            <w:r>
              <w:rPr>
                <w:webHidden/>
              </w:rPr>
              <w:instrText xml:space="preserve"> PAGEREF _Toc106357483 \h </w:instrText>
            </w:r>
            <w:r>
              <w:rPr>
                <w:webHidden/>
              </w:rPr>
            </w:r>
            <w:r>
              <w:rPr>
                <w:webHidden/>
              </w:rPr>
              <w:fldChar w:fldCharType="separate"/>
            </w:r>
            <w:r>
              <w:rPr>
                <w:webHidden/>
              </w:rPr>
              <w:t>77</w:t>
            </w:r>
            <w:r>
              <w:rPr>
                <w:webHidden/>
              </w:rPr>
              <w:fldChar w:fldCharType="end"/>
            </w:r>
          </w:hyperlink>
        </w:p>
        <w:p w:rsidR="002A0365" w:rsidRDefault="002A0365">
          <w:r>
            <w:rPr>
              <w:b/>
              <w:bCs/>
            </w:rPr>
            <w:fldChar w:fldCharType="end"/>
          </w:r>
        </w:p>
      </w:sdtContent>
    </w:sdt>
    <w:p w:rsidR="00F009A9" w:rsidRDefault="00F009A9" w:rsidP="003378EB">
      <w:pPr>
        <w:pStyle w:val="Titre1"/>
      </w:pPr>
      <w:bookmarkStart w:id="7" w:name="_Toc397719888"/>
      <w:bookmarkStart w:id="8" w:name="_Toc12653524"/>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256CEA" w:rsidRDefault="00256CEA" w:rsidP="003378EB">
      <w:pPr>
        <w:pStyle w:val="Titre1"/>
      </w:pPr>
    </w:p>
    <w:bookmarkEnd w:id="7"/>
    <w:bookmarkEnd w:id="8"/>
    <w:p w:rsidR="00256CEA" w:rsidRDefault="00256CEA" w:rsidP="000049A6"/>
    <w:p w:rsidR="00256CEA" w:rsidRDefault="00256CEA" w:rsidP="000049A6"/>
    <w:p w:rsidR="00256CEA" w:rsidRDefault="00256CEA" w:rsidP="000049A6"/>
    <w:p w:rsidR="00256CEA" w:rsidRDefault="00256CEA" w:rsidP="000049A6"/>
    <w:p w:rsidR="00256CEA" w:rsidRDefault="00256CEA" w:rsidP="00256CEA">
      <w:pPr>
        <w:pStyle w:val="Titre2"/>
      </w:pPr>
      <w:bookmarkStart w:id="9" w:name="_Toc106357455"/>
      <w:r>
        <w:lastRenderedPageBreak/>
        <w:t>Glossaire</w:t>
      </w:r>
      <w:bookmarkEnd w:id="9"/>
    </w:p>
    <w:p w:rsidR="0035464A" w:rsidRDefault="0035464A" w:rsidP="000049A6">
      <w:bookmarkStart w:id="10" w:name="VDT"/>
      <w:bookmarkStart w:id="11" w:name="ACS"/>
      <w:r>
        <w:t>ACS</w:t>
      </w:r>
      <w:bookmarkEnd w:id="11"/>
      <w:r>
        <w:t> : Alternating current signal</w:t>
      </w:r>
    </w:p>
    <w:p w:rsidR="000049A6" w:rsidRPr="006A70BB" w:rsidRDefault="000049A6" w:rsidP="000049A6">
      <w:r w:rsidRPr="006A70BB">
        <w:t>VDT</w:t>
      </w:r>
      <w:bookmarkEnd w:id="10"/>
      <w:r w:rsidRPr="006A70BB">
        <w:t>: Variable Differential Transformer</w:t>
      </w:r>
    </w:p>
    <w:p w:rsidR="00725A58" w:rsidRPr="006A70BB" w:rsidRDefault="00725A58" w:rsidP="000049A6">
      <w:bookmarkStart w:id="12" w:name="SPWM"/>
      <w:r>
        <w:t>SPWM </w:t>
      </w:r>
      <w:bookmarkEnd w:id="12"/>
      <w:r>
        <w:t>: Sinusoidal Pulse Width Modulation</w:t>
      </w:r>
    </w:p>
    <w:p w:rsidR="0006332F" w:rsidRDefault="002E0F86" w:rsidP="003378EB">
      <w:bookmarkStart w:id="13" w:name="fcc"/>
      <w:r w:rsidRPr="00CA27A4">
        <w:t>FCC</w:t>
      </w:r>
      <w:bookmarkEnd w:id="13"/>
      <w:r>
        <w:t> : Flight Control Computer</w:t>
      </w:r>
    </w:p>
    <w:p w:rsidR="0006332F" w:rsidRDefault="0006332F" w:rsidP="003378EB">
      <w:pPr>
        <w:rPr>
          <w:rFonts w:eastAsiaTheme="majorEastAsia"/>
        </w:rPr>
      </w:pPr>
      <w:r>
        <w:t>COTS </w:t>
      </w:r>
      <w:r w:rsidRPr="0006332F">
        <w:t xml:space="preserve">:  </w:t>
      </w:r>
      <w:r>
        <w:rPr>
          <w:rFonts w:eastAsiaTheme="majorEastAsia"/>
        </w:rPr>
        <w:t>C</w:t>
      </w:r>
      <w:r w:rsidRPr="0006332F">
        <w:rPr>
          <w:rFonts w:eastAsiaTheme="majorEastAsia"/>
        </w:rPr>
        <w:t xml:space="preserve">ommercial </w:t>
      </w:r>
      <w:r>
        <w:rPr>
          <w:rFonts w:eastAsiaTheme="majorEastAsia"/>
        </w:rPr>
        <w:t>Off-The-S</w:t>
      </w:r>
      <w:r w:rsidRPr="0006332F">
        <w:rPr>
          <w:rFonts w:eastAsiaTheme="majorEastAsia"/>
        </w:rPr>
        <w:t>helf</w:t>
      </w:r>
    </w:p>
    <w:p w:rsidR="008100D8" w:rsidRDefault="008100D8" w:rsidP="008100D8">
      <w:pPr>
        <w:rPr>
          <w:rFonts w:eastAsiaTheme="majorEastAsia"/>
        </w:rPr>
      </w:pPr>
      <w:r w:rsidRPr="008100D8">
        <w:rPr>
          <w:rFonts w:eastAsiaTheme="majorEastAsia"/>
        </w:rPr>
        <w:t xml:space="preserve">THD : </w:t>
      </w:r>
      <w:r>
        <w:rPr>
          <w:rFonts w:eastAsiaTheme="majorEastAsia"/>
        </w:rPr>
        <w:t>Total Harmonic D</w:t>
      </w:r>
      <w:r w:rsidRPr="008100D8">
        <w:rPr>
          <w:rFonts w:eastAsiaTheme="majorEastAsia"/>
        </w:rPr>
        <w:t>istortion</w:t>
      </w:r>
    </w:p>
    <w:p w:rsidR="00375E20" w:rsidRDefault="00375E20" w:rsidP="008100D8">
      <w:pPr>
        <w:rPr>
          <w:rFonts w:eastAsiaTheme="majorEastAsia"/>
        </w:rPr>
      </w:pPr>
      <w:r>
        <w:rPr>
          <w:rFonts w:eastAsiaTheme="majorEastAsia"/>
        </w:rPr>
        <w:t xml:space="preserve">ESR : Equivalent Series Resistance </w:t>
      </w:r>
    </w:p>
    <w:p w:rsidR="00076912" w:rsidRDefault="00076912" w:rsidP="00076912">
      <w:r w:rsidRPr="00076912">
        <w:rPr>
          <w:rFonts w:eastAsiaTheme="majorEastAsia"/>
        </w:rPr>
        <w:t xml:space="preserve">CEM : </w:t>
      </w:r>
      <w:r>
        <w:t>C</w:t>
      </w:r>
      <w:r w:rsidRPr="00076912">
        <w:t>ompatibilité électromagnétique</w:t>
      </w:r>
    </w:p>
    <w:p w:rsidR="00A81FB6" w:rsidRPr="00076912" w:rsidRDefault="00A81FB6" w:rsidP="00076912">
      <w:pPr>
        <w:rPr>
          <w:rFonts w:eastAsiaTheme="majorEastAsia"/>
        </w:rPr>
      </w:pPr>
      <w:r>
        <w:t>DMA : Direct memory access</w:t>
      </w:r>
    </w:p>
    <w:p w:rsidR="00076912" w:rsidRDefault="00DB1FCA" w:rsidP="008100D8">
      <w:pPr>
        <w:rPr>
          <w:rFonts w:eastAsiaTheme="majorEastAsia"/>
        </w:rPr>
      </w:pPr>
      <w:r>
        <w:t>THD : T</w:t>
      </w:r>
      <w:r w:rsidRPr="00571B3D">
        <w:rPr>
          <w:rFonts w:eastAsiaTheme="majorEastAsia"/>
        </w:rPr>
        <w:t xml:space="preserve">otal harmonic </w:t>
      </w:r>
      <w:r>
        <w:rPr>
          <w:rFonts w:eastAsiaTheme="majorEastAsia"/>
        </w:rPr>
        <w:t>distort</w:t>
      </w:r>
      <w:r w:rsidRPr="00571B3D">
        <w:rPr>
          <w:rFonts w:eastAsiaTheme="majorEastAsia"/>
        </w:rPr>
        <w:t>ion</w:t>
      </w:r>
    </w:p>
    <w:p w:rsidR="00076912" w:rsidRPr="00076912" w:rsidRDefault="00076912" w:rsidP="008100D8">
      <w:pPr>
        <w:rPr>
          <w:rFonts w:eastAsiaTheme="majorEastAsia"/>
        </w:rPr>
        <w:sectPr w:rsidR="00076912" w:rsidRPr="00076912" w:rsidSect="0094511D">
          <w:footerReference w:type="default" r:id="rId10"/>
          <w:pgSz w:w="11906" w:h="16838"/>
          <w:pgMar w:top="1417" w:right="1417" w:bottom="1417" w:left="1417" w:header="708" w:footer="708" w:gutter="0"/>
          <w:pgNumType w:fmt="lowerRoman" w:start="1"/>
          <w:cols w:space="708"/>
          <w:titlePg/>
          <w:docGrid w:linePitch="360"/>
        </w:sectPr>
      </w:pP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14" w:name="_Toc12653525"/>
      <w:bookmarkStart w:id="15" w:name="_Toc397719653"/>
      <w:bookmarkStart w:id="16" w:name="_Toc397719889"/>
      <w:r>
        <w:lastRenderedPageBreak/>
        <w:br w:type="page"/>
      </w:r>
    </w:p>
    <w:p w:rsidR="00097E38" w:rsidRDefault="00097E38" w:rsidP="003378EB">
      <w:pPr>
        <w:pStyle w:val="Titre1"/>
      </w:pPr>
      <w:bookmarkStart w:id="17" w:name="_Toc106357456"/>
      <w:r>
        <w:lastRenderedPageBreak/>
        <w:t>Chapitre 1. Introduction</w:t>
      </w:r>
      <w:bookmarkEnd w:id="14"/>
      <w:bookmarkEnd w:id="17"/>
    </w:p>
    <w:p w:rsidR="00F41D5E" w:rsidRDefault="000049A6" w:rsidP="00F41D5E">
      <w:pPr>
        <w:ind w:firstLine="708"/>
      </w:pPr>
      <w:r>
        <w:t>L’électronique analogique est un domaine vaste</w:t>
      </w:r>
      <w:r w:rsidR="00CF30EA">
        <w:t xml:space="preserve"> et</w:t>
      </w:r>
      <w:r>
        <w:t xml:space="preserve"> très présent </w:t>
      </w:r>
      <w:r w:rsidR="00CF30EA">
        <w:t>dans notre vie quotidienne</w:t>
      </w:r>
      <w:r>
        <w:t xml:space="preserve">. </w:t>
      </w:r>
      <w:r w:rsidR="00FF2B64">
        <w:t>Le monde de l’aéronautique, étant le secteur d’activité principal de Thales, n’échappe pas à l’électronique analogique. En effet, même si la tendance est de plus en plus à l’utilisation d</w:t>
      </w:r>
      <w:r w:rsidR="00CF30EA">
        <w:t>u</w:t>
      </w:r>
      <w:r w:rsidR="00FF2B64">
        <w:t xml:space="preserve"> numérique, l’analogique reste néanmoins très présent et indispensable au bon fonctionnement des systèmes développés</w:t>
      </w:r>
      <w:r w:rsidR="00F41D5E">
        <w:t xml:space="preserve"> chez Thales</w:t>
      </w:r>
      <w:r w:rsidR="00FF2B64">
        <w:t xml:space="preserve">. </w:t>
      </w:r>
    </w:p>
    <w:p w:rsidR="00D306A4" w:rsidRDefault="00D306A4" w:rsidP="00F41D5E">
      <w:pPr>
        <w:ind w:firstLine="708"/>
      </w:pPr>
    </w:p>
    <w:p w:rsidR="000049A6" w:rsidRDefault="000049A6" w:rsidP="00F41D5E">
      <w:pPr>
        <w:ind w:firstLine="708"/>
      </w:pPr>
      <w:r>
        <w:t xml:space="preserve">Ce </w:t>
      </w:r>
      <w:r w:rsidR="00F41D5E">
        <w:t>stage se déroule au sein de l’entité DMS de Thales</w:t>
      </w:r>
      <w:r w:rsidR="00FF2B64">
        <w:t>,</w:t>
      </w:r>
      <w:r w:rsidR="00F41D5E">
        <w:t xml:space="preserve"> une enti</w:t>
      </w:r>
      <w:r w:rsidR="00FA463F">
        <w:t>té orientée militaire, et a</w:t>
      </w:r>
      <w:r w:rsidR="00F41D5E">
        <w:t xml:space="preserve"> pour sujet le développement d’un circuit d’électronique analogique. Pour être plus précis, le but de ce stage est de reprendre un circuit existant et utilisé actuellement</w:t>
      </w:r>
      <w:r w:rsidR="00CF30EA">
        <w:t>,</w:t>
      </w:r>
      <w:r w:rsidR="009203C8">
        <w:t xml:space="preserve"> afin de</w:t>
      </w:r>
      <w:r w:rsidR="00F41D5E">
        <w:t xml:space="preserve"> concevoir, tester et valider un nouveau cir</w:t>
      </w:r>
      <w:r w:rsidR="00DE3707">
        <w:t>cuit analogique réalisant la même fonction tout en optimisant le coût, la surface, la consommation ou encore le rendement. L’aéronautique est un domaine où les circuits sont développés pour être fonctionnel</w:t>
      </w:r>
      <w:r w:rsidR="003A2613">
        <w:t>s</w:t>
      </w:r>
      <w:r w:rsidR="00DE3707">
        <w:t xml:space="preserve"> plusieurs dizaines d’années, il est donc courant de trouver des cartes électronique</w:t>
      </w:r>
      <w:r w:rsidR="00FA463F">
        <w:t>s</w:t>
      </w:r>
      <w:r w:rsidR="00DE3707">
        <w:t xml:space="preserve"> développées avant les années 2000 par exemple. Cependant, les technologies ont grandement </w:t>
      </w:r>
      <w:r w:rsidR="009203C8">
        <w:t>évoluées</w:t>
      </w:r>
      <w:r w:rsidR="00DE3707">
        <w:t xml:space="preserve"> ces dernières années, ce qui rend ces cartes beaucoup moins performantes</w:t>
      </w:r>
      <w:r w:rsidR="00776A7A">
        <w:t xml:space="preserve"> </w:t>
      </w:r>
      <w:r w:rsidR="00DE3707">
        <w:t>sur les points cités précédemment</w:t>
      </w:r>
      <w:r w:rsidR="00776A7A">
        <w:t>, comparé à ce qui est développé aujourd’hui</w:t>
      </w:r>
      <w:r w:rsidR="00DE3707">
        <w:t>.  De plus, écologiquement parlant il est important de réduire les consommations</w:t>
      </w:r>
      <w:r w:rsidR="00776A7A">
        <w:t xml:space="preserve"> en optimisant tous ces paramètres sur les</w:t>
      </w:r>
      <w:r w:rsidR="00DE3707">
        <w:t xml:space="preserve"> produits électroniques développés, ce qui donne à ce stage u</w:t>
      </w:r>
      <w:r w:rsidR="00776A7A">
        <w:t>n enjeu plus fort</w:t>
      </w:r>
      <w:r w:rsidR="00DE3707">
        <w:t xml:space="preserve"> je trouve.</w:t>
      </w:r>
    </w:p>
    <w:p w:rsidR="00D306A4" w:rsidRDefault="00D306A4" w:rsidP="00F41D5E">
      <w:pPr>
        <w:ind w:firstLine="708"/>
      </w:pPr>
    </w:p>
    <w:p w:rsidR="00617D33" w:rsidRDefault="00DE3707" w:rsidP="00DE3707">
      <w:r>
        <w:tab/>
        <w:t>Au début de mon stage, 2 sujets m’</w:t>
      </w:r>
      <w:r w:rsidR="006A6D70">
        <w:t>ont été proposés. Ils vont donc tous deux être présentés en détail dans la suite de ce rapport</w:t>
      </w:r>
      <w:r w:rsidR="0016087F">
        <w:t>,</w:t>
      </w:r>
      <w:r w:rsidR="00D60935">
        <w:t xml:space="preserve"> et </w:t>
      </w:r>
      <w:r w:rsidR="0088432A">
        <w:t>le choix d’un d’eux sera justifié ensuite</w:t>
      </w:r>
      <w:r w:rsidR="00D60935">
        <w:t>.</w:t>
      </w:r>
      <w:r w:rsidR="0016087F">
        <w:t xml:space="preserve"> Le planning sera ensuite exposé et commenté, avant de s’attaquer à la partie réalisation du projet qui expliquera chaq</w:t>
      </w:r>
      <w:r w:rsidR="003A2613">
        <w:t>ue étape de la théorie jusqu’au test</w:t>
      </w:r>
      <w:r w:rsidR="0016087F">
        <w:t xml:space="preserve"> </w:t>
      </w:r>
      <w:r w:rsidR="0054076E">
        <w:t>de</w:t>
      </w:r>
      <w:r w:rsidR="0016087F">
        <w:t xml:space="preserve"> la carte électronique. Enfin, quelques paragraphe</w:t>
      </w:r>
      <w:r w:rsidR="0054076E">
        <w:t>s viendront conclure ce rapport.</w:t>
      </w:r>
    </w:p>
    <w:p w:rsidR="000049A6" w:rsidRDefault="000049A6" w:rsidP="003378EB"/>
    <w:p w:rsidR="00F937A9" w:rsidRDefault="00F937A9" w:rsidP="006A6D70">
      <w:r>
        <w:br w:type="page"/>
      </w: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18" w:name="_Toc12653526"/>
      <w:r>
        <w:lastRenderedPageBreak/>
        <w:br w:type="page"/>
      </w:r>
    </w:p>
    <w:p w:rsidR="00097E38" w:rsidRDefault="00097E38" w:rsidP="003378EB">
      <w:pPr>
        <w:pStyle w:val="Titre1"/>
      </w:pPr>
      <w:bookmarkStart w:id="19" w:name="_Toc106357457"/>
      <w:r>
        <w:lastRenderedPageBreak/>
        <w:t>Chapitre 2. Cadre et objectifs du stage</w:t>
      </w:r>
      <w:bookmarkEnd w:id="18"/>
      <w:bookmarkEnd w:id="19"/>
    </w:p>
    <w:p w:rsidR="004770F7" w:rsidRDefault="004770F7" w:rsidP="004770F7">
      <w:r>
        <w:t>Les sujets qui vont être présenté</w:t>
      </w:r>
      <w:r w:rsidR="00FA463F">
        <w:t>s</w:t>
      </w:r>
      <w:r w:rsidR="0054076E">
        <w:t xml:space="preserve"> ci-dessous</w:t>
      </w:r>
      <w:r>
        <w:t xml:space="preserve"> ne font pas partie</w:t>
      </w:r>
      <w:r w:rsidR="0035464A">
        <w:t>s</w:t>
      </w:r>
      <w:r>
        <w:t xml:space="preserve"> d’un p</w:t>
      </w:r>
      <w:r w:rsidR="0054076E">
        <w:t>rojet particulier mené par THALES,</w:t>
      </w:r>
      <w:r>
        <w:t xml:space="preserve"> mais s’apparente plus à de la recherche technologique. En effet, la mission qui m’est confiée consiste à concevoir de nouveau</w:t>
      </w:r>
      <w:r w:rsidR="00FA463F">
        <w:t>x</w:t>
      </w:r>
      <w:r>
        <w:t xml:space="preserve"> circuits électronique</w:t>
      </w:r>
      <w:r w:rsidR="00FA463F">
        <w:t>s</w:t>
      </w:r>
      <w:r>
        <w:t xml:space="preserve"> pour remplacer les circuits utilisés actuellement et qui ont été conçu il y a plusieurs années. </w:t>
      </w:r>
      <w:r w:rsidR="00FA463F">
        <w:t>Le</w:t>
      </w:r>
      <w:r>
        <w:t xml:space="preserve"> but étant d’utiliser des technologies plus récente</w:t>
      </w:r>
      <w:r w:rsidR="00FA463F">
        <w:t>s</w:t>
      </w:r>
      <w:r>
        <w:t xml:space="preserve"> afin de diminuer la surface, le coût, l’efficacité</w:t>
      </w:r>
      <w:r w:rsidR="00C65C17">
        <w:t xml:space="preserve">…etc. </w:t>
      </w:r>
    </w:p>
    <w:p w:rsidR="004770F7" w:rsidRPr="004770F7" w:rsidRDefault="004770F7" w:rsidP="004770F7"/>
    <w:p w:rsidR="004670FC" w:rsidRDefault="004670FC" w:rsidP="004670FC">
      <w:pPr>
        <w:pStyle w:val="Titre2"/>
        <w:numPr>
          <w:ilvl w:val="1"/>
          <w:numId w:val="9"/>
        </w:numPr>
      </w:pPr>
      <w:bookmarkStart w:id="20" w:name="_Toc106357458"/>
      <w:r>
        <w:t>Description des sujets</w:t>
      </w:r>
      <w:bookmarkEnd w:id="20"/>
    </w:p>
    <w:p w:rsidR="00AB442A" w:rsidRDefault="004670FC" w:rsidP="00AB442A">
      <w:pPr>
        <w:pStyle w:val="Titre3"/>
      </w:pPr>
      <w:bookmarkStart w:id="21" w:name="_Toc95816275"/>
      <w:bookmarkStart w:id="22" w:name="_Toc95810863"/>
      <w:bookmarkStart w:id="23" w:name="_Toc106357459"/>
      <w:r>
        <w:t>1.1.1.</w:t>
      </w:r>
      <w:r>
        <w:tab/>
      </w:r>
      <w:r w:rsidRPr="006A6D70">
        <w:t>Sujet 1</w:t>
      </w:r>
      <w:bookmarkEnd w:id="21"/>
      <w:r w:rsidRPr="006A6D70">
        <w:t>: Générateur de signaux alternatifs à base d’amplificateur de classe D</w:t>
      </w:r>
      <w:bookmarkEnd w:id="22"/>
      <w:bookmarkEnd w:id="23"/>
    </w:p>
    <w:p w:rsidR="004670FC" w:rsidRPr="00CA27A4" w:rsidRDefault="004670FC" w:rsidP="00AB442A">
      <w:r w:rsidRPr="00CA27A4">
        <w:t xml:space="preserve">La fonction </w:t>
      </w:r>
      <w:r w:rsidR="0035464A">
        <w:t xml:space="preserve">appelée </w:t>
      </w:r>
      <w:hyperlink w:anchor="ACS" w:history="1">
        <w:r w:rsidRPr="00B7476D">
          <w:rPr>
            <w:rStyle w:val="Lienhypertexte"/>
          </w:rPr>
          <w:t>ACS</w:t>
        </w:r>
      </w:hyperlink>
      <w:r w:rsidRPr="00CA27A4">
        <w:t xml:space="preserve"> est présente dans de nombreux calculateurs pour </w:t>
      </w:r>
      <w:hyperlink w:anchor="fcc" w:history="1">
        <w:r w:rsidR="004171B8" w:rsidRPr="00B7476D">
          <w:rPr>
            <w:rStyle w:val="Lienhypertexte"/>
          </w:rPr>
          <w:t>FCC</w:t>
        </w:r>
      </w:hyperlink>
      <w:r w:rsidRPr="00CA27A4">
        <w:t xml:space="preserve">, car elle permet de stimuler les capteurs </w:t>
      </w:r>
      <w:hyperlink w:anchor="VDT" w:history="1">
        <w:r w:rsidRPr="00B7476D">
          <w:rPr>
            <w:rStyle w:val="Lienhypertexte"/>
          </w:rPr>
          <w:t>xVDT</w:t>
        </w:r>
      </w:hyperlink>
      <w:r w:rsidRPr="00CA27A4">
        <w:t>. Ces capteurs, représentés sur la fi</w:t>
      </w:r>
      <w:r w:rsidR="00AB442A">
        <w:t>gure 1, permettent de mesurer un angle ou un mouvement en excitant une</w:t>
      </w:r>
      <w:r w:rsidRPr="00CA27A4">
        <w:t xml:space="preserve"> bobine primaire e</w:t>
      </w:r>
      <w:r w:rsidR="00AB442A">
        <w:t>t en regardant les signaux des</w:t>
      </w:r>
      <w:r w:rsidRPr="00CA27A4">
        <w:t xml:space="preserve"> bobine</w:t>
      </w:r>
      <w:r w:rsidR="00AB442A">
        <w:t>s</w:t>
      </w:r>
      <w:r w:rsidRPr="00CA27A4">
        <w:t xml:space="preserve"> secondaire</w:t>
      </w:r>
      <w:r w:rsidR="00AB442A">
        <w:t>s</w:t>
      </w:r>
      <w:r w:rsidRPr="00CA27A4">
        <w:t>.</w:t>
      </w:r>
    </w:p>
    <w:p w:rsidR="004670FC" w:rsidRDefault="004670FC" w:rsidP="004670FC">
      <w:pPr>
        <w:keepNext/>
        <w:jc w:val="center"/>
      </w:pPr>
      <w:r>
        <w:rPr>
          <w:noProof/>
        </w:rPr>
        <w:drawing>
          <wp:inline distT="0" distB="0" distL="0" distR="0" wp14:anchorId="44EA5AE2" wp14:editId="6DAD6046">
            <wp:extent cx="4197784" cy="1807658"/>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DT.jpg"/>
                    <pic:cNvPicPr/>
                  </pic:nvPicPr>
                  <pic:blipFill>
                    <a:blip r:embed="rId11">
                      <a:extLst>
                        <a:ext uri="{28A0092B-C50C-407E-A947-70E740481C1C}">
                          <a14:useLocalDpi xmlns:a14="http://schemas.microsoft.com/office/drawing/2010/main" val="0"/>
                        </a:ext>
                      </a:extLst>
                    </a:blip>
                    <a:stretch>
                      <a:fillRect/>
                    </a:stretch>
                  </pic:blipFill>
                  <pic:spPr>
                    <a:xfrm>
                      <a:off x="0" y="0"/>
                      <a:ext cx="4201826" cy="1809398"/>
                    </a:xfrm>
                    <a:prstGeom prst="rect">
                      <a:avLst/>
                    </a:prstGeom>
                  </pic:spPr>
                </pic:pic>
              </a:graphicData>
            </a:graphic>
          </wp:inline>
        </w:drawing>
      </w:r>
    </w:p>
    <w:p w:rsidR="004670FC" w:rsidRDefault="004670FC" w:rsidP="004670FC">
      <w:pPr>
        <w:pStyle w:val="Lgende"/>
      </w:pPr>
      <w:r>
        <w:t xml:space="preserve">Figure </w:t>
      </w:r>
      <w:fldSimple w:instr=" SEQ Figure \* ARABIC ">
        <w:r w:rsidR="00251A6C">
          <w:rPr>
            <w:noProof/>
          </w:rPr>
          <w:t>1</w:t>
        </w:r>
      </w:fldSimple>
      <w:r>
        <w:t>: Schéma capteur LVDT</w:t>
      </w:r>
    </w:p>
    <w:p w:rsidR="00AB442A" w:rsidRDefault="00AB442A" w:rsidP="00AB442A"/>
    <w:p w:rsidR="00AB442A" w:rsidRDefault="00AB442A" w:rsidP="00AB442A">
      <w:r>
        <w:tab/>
      </w:r>
      <w:r w:rsidRPr="00CA27A4">
        <w:t xml:space="preserve">Le but de ce </w:t>
      </w:r>
      <w:r>
        <w:t>sujet</w:t>
      </w:r>
      <w:r w:rsidRPr="00CA27A4">
        <w:t xml:space="preserve"> est de développer une n</w:t>
      </w:r>
      <w:r>
        <w:t>ouvelle fonction analogique ACS</w:t>
      </w:r>
      <w:r w:rsidRPr="00CA27A4">
        <w:t>, afin d'améliorer, si possible, la fonction actuelle. En effet, la solution actuelle utilise un amplificateur</w:t>
      </w:r>
      <w:r>
        <w:t xml:space="preserve"> opérationnel</w:t>
      </w:r>
      <w:r w:rsidRPr="00CA27A4">
        <w:t xml:space="preserve"> linéaire et </w:t>
      </w:r>
      <w:r w:rsidR="00B7476D">
        <w:t>a</w:t>
      </w:r>
      <w:r w:rsidRPr="00CA27A4">
        <w:t xml:space="preserve"> par conséquent une consommation et un rendement non optimaux. </w:t>
      </w:r>
      <w:r>
        <w:t>Le rendement avoisinant les 10% dans les meilleurs cas. L</w:t>
      </w:r>
      <w:r w:rsidRPr="00CA27A4">
        <w:t xml:space="preserve">'idée est </w:t>
      </w:r>
      <w:r>
        <w:t xml:space="preserve">donc </w:t>
      </w:r>
      <w:r w:rsidRPr="00CA27A4">
        <w:t xml:space="preserve">de développer un nouveau circuit </w:t>
      </w:r>
      <w:r>
        <w:t>basé sur un</w:t>
      </w:r>
      <w:r w:rsidRPr="00CA27A4">
        <w:t xml:space="preserve"> amplificateur de classe D </w:t>
      </w:r>
      <w:r>
        <w:t xml:space="preserve">à la place </w:t>
      </w:r>
      <w:r w:rsidRPr="00CA27A4">
        <w:t xml:space="preserve">d'un amplificateur opérationnel linéaire, qui pourrait théoriquement avoir une meilleure efficacité. Cependant, certains points pourraient être problématiques, par exemple, </w:t>
      </w:r>
      <w:r>
        <w:t xml:space="preserve">les ondulations sur le signal </w:t>
      </w:r>
      <w:r w:rsidRPr="00CA27A4">
        <w:t>de so</w:t>
      </w:r>
      <w:r>
        <w:t>rtie due</w:t>
      </w:r>
      <w:r w:rsidR="00B7476D">
        <w:t>s</w:t>
      </w:r>
      <w:r>
        <w:t xml:space="preserve"> aux commutations qui peuvent engendrer des problèmes de CEM (EMI) et rendre ce circuit inutilisable car il ne respecte pas les gabarits d’émissions conduites imposés par les normes. </w:t>
      </w:r>
    </w:p>
    <w:p w:rsidR="00AB442A" w:rsidRPr="00AB442A" w:rsidRDefault="00AB442A" w:rsidP="00AB442A"/>
    <w:p w:rsidR="004670FC" w:rsidRDefault="004670FC" w:rsidP="004670FC">
      <w:pPr>
        <w:ind w:firstLine="708"/>
      </w:pPr>
      <w:r w:rsidRPr="0045745E">
        <w:t>L'amplificateur de classe D sera une partie importante de ce projet. La figure 2, donne une vue globale de son fonctionnement, mais une étude plus spécifique sera faite dans le rapport</w:t>
      </w:r>
      <w:r>
        <w:t>.</w:t>
      </w:r>
    </w:p>
    <w:p w:rsidR="00DC3C83" w:rsidRPr="0045745E" w:rsidRDefault="00DC3C83" w:rsidP="004670FC">
      <w:pPr>
        <w:ind w:firstLine="708"/>
      </w:pPr>
    </w:p>
    <w:p w:rsidR="004670FC" w:rsidRDefault="004670FC" w:rsidP="004670FC">
      <w:pPr>
        <w:keepNext/>
      </w:pPr>
      <w:r>
        <w:rPr>
          <w:noProof/>
        </w:rPr>
        <w:drawing>
          <wp:inline distT="0" distB="0" distL="0" distR="0" wp14:anchorId="2F5344E8" wp14:editId="28874C47">
            <wp:extent cx="5760720" cy="2097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97405"/>
                    </a:xfrm>
                    <a:prstGeom prst="rect">
                      <a:avLst/>
                    </a:prstGeom>
                  </pic:spPr>
                </pic:pic>
              </a:graphicData>
            </a:graphic>
          </wp:inline>
        </w:drawing>
      </w:r>
    </w:p>
    <w:p w:rsidR="004670FC" w:rsidRDefault="004670FC" w:rsidP="004670FC">
      <w:pPr>
        <w:pStyle w:val="Lgende"/>
      </w:pPr>
      <w:bookmarkStart w:id="24" w:name="fiure2"/>
      <w:r>
        <w:t xml:space="preserve">Figure </w:t>
      </w:r>
      <w:fldSimple w:instr=" SEQ Figure \* ARABIC ">
        <w:r w:rsidR="00251A6C">
          <w:rPr>
            <w:noProof/>
          </w:rPr>
          <w:t>2</w:t>
        </w:r>
      </w:fldSimple>
      <w:r>
        <w:t>: Schéma simplifié d’un amplificateur de classe D</w:t>
      </w:r>
    </w:p>
    <w:p w:rsidR="00DC3C83" w:rsidRPr="00DC3C83" w:rsidRDefault="00DC3C83" w:rsidP="00DC3C83"/>
    <w:bookmarkEnd w:id="24"/>
    <w:p w:rsidR="00D02A9B" w:rsidRDefault="004171B8" w:rsidP="00D306A4">
      <w:pPr>
        <w:ind w:firstLine="708"/>
      </w:pPr>
      <w:r>
        <w:t>À</w:t>
      </w:r>
      <w:r w:rsidR="00D02A9B">
        <w:t xml:space="preserve"> partir de cette technologie, le but serait de concevoir un circuit générant une sinusoïde   ayant une tension RMS imposée par le cahier des charges. De plus les capteurs de type </w:t>
      </w:r>
      <w:hyperlink w:anchor="VDT" w:history="1">
        <w:r w:rsidR="00D02A9B" w:rsidRPr="007E477D">
          <w:rPr>
            <w:rStyle w:val="Lienhypertexte"/>
          </w:rPr>
          <w:t>xVDT</w:t>
        </w:r>
      </w:hyperlink>
      <w:r w:rsidR="00D02A9B">
        <w:t xml:space="preserve"> sont excités par des tensions différentielles, c’est-à-dire que deux sinusoïdes de phases opposées sont appliquées aux bornes des capteurs. Il faut donc concevoir un circuit avec une sortie différentielle. Enfin une partie de ce sujet est axé sur l’asservissement de la tension différentielle au</w:t>
      </w:r>
      <w:r>
        <w:t>x</w:t>
      </w:r>
      <w:r w:rsidR="00D02A9B">
        <w:t xml:space="preserve"> bornes du capteur, il faut donc </w:t>
      </w:r>
      <w:r w:rsidR="00D712F7">
        <w:t>concevoir</w:t>
      </w:r>
      <w:r w:rsidR="00D02A9B">
        <w:t xml:space="preserve"> un correcteur PI ou PID afi</w:t>
      </w:r>
      <w:r w:rsidR="00D712F7">
        <w:t xml:space="preserve">n d’asservir cette tension </w:t>
      </w:r>
      <w:r w:rsidR="007E477D">
        <w:t>correctement</w:t>
      </w:r>
      <w:r w:rsidR="00687B13">
        <w:t>.</w:t>
      </w:r>
    </w:p>
    <w:p w:rsidR="00D02A9B" w:rsidRPr="00D02A9B" w:rsidRDefault="00D02A9B" w:rsidP="00D02A9B"/>
    <w:p w:rsidR="004670FC" w:rsidRDefault="004670FC" w:rsidP="004670FC">
      <w:pPr>
        <w:pStyle w:val="Titre3"/>
      </w:pPr>
      <w:bookmarkStart w:id="25" w:name="_Toc106357460"/>
      <w:r>
        <w:t>1.1.2.</w:t>
      </w:r>
      <w:bookmarkStart w:id="26" w:name="_Toc95810865"/>
      <w:bookmarkStart w:id="27" w:name="_Toc95816276"/>
      <w:r>
        <w:tab/>
      </w:r>
      <w:r w:rsidRPr="00081A07">
        <w:t xml:space="preserve">Sujet 2: </w:t>
      </w:r>
      <w:bookmarkEnd w:id="26"/>
      <w:bookmarkEnd w:id="27"/>
      <w:r w:rsidRPr="00081A07">
        <w:t>Solution de substitution à des DAC à l’aide de PWM</w:t>
      </w:r>
      <w:bookmarkEnd w:id="25"/>
    </w:p>
    <w:p w:rsidR="00DC3C83" w:rsidRPr="00DC3C83" w:rsidRDefault="00DC3C83" w:rsidP="00DC3C83"/>
    <w:p w:rsidR="004670FC" w:rsidRDefault="004670FC" w:rsidP="004670FC">
      <w:r w:rsidRPr="00CA27A4">
        <w:t xml:space="preserve">Le but de </w:t>
      </w:r>
      <w:r w:rsidR="00F16857">
        <w:t>ce</w:t>
      </w:r>
      <w:r w:rsidRPr="00CA27A4">
        <w:t xml:space="preserve"> </w:t>
      </w:r>
      <w:r w:rsidR="00F16857">
        <w:t>sujet</w:t>
      </w:r>
      <w:r w:rsidRPr="00CA27A4">
        <w:t xml:space="preserve"> est de pouvoir remplacer le</w:t>
      </w:r>
      <w:r w:rsidR="00D712F7">
        <w:t>s</w:t>
      </w:r>
      <w:r w:rsidRPr="00CA27A4">
        <w:t xml:space="preserve"> DAC utilisé</w:t>
      </w:r>
      <w:r w:rsidR="00D712F7">
        <w:t>s dans les</w:t>
      </w:r>
      <w:r w:rsidRPr="00CA27A4">
        <w:t xml:space="preserve"> conception</w:t>
      </w:r>
      <w:r w:rsidR="00D712F7">
        <w:t>s</w:t>
      </w:r>
      <w:r w:rsidRPr="00CA27A4">
        <w:t xml:space="preserve"> actuelle</w:t>
      </w:r>
      <w:r w:rsidR="00D712F7">
        <w:t>s</w:t>
      </w:r>
      <w:r w:rsidRPr="00CA27A4">
        <w:t xml:space="preserve"> par un </w:t>
      </w:r>
      <w:r w:rsidR="00F16857">
        <w:t xml:space="preserve">circuit utilisant un </w:t>
      </w:r>
      <w:r w:rsidRPr="00CA27A4">
        <w:t>PWM, suivi d'un filtre passe-bas.</w:t>
      </w:r>
      <w:r w:rsidR="00E2575F">
        <w:t xml:space="preserve"> Cette solution si elle respecte </w:t>
      </w:r>
      <w:r w:rsidR="00564559">
        <w:t>les exigences</w:t>
      </w:r>
      <w:r w:rsidR="00E2575F">
        <w:t xml:space="preserve"> pourrait s’avérer beaucoup moins</w:t>
      </w:r>
      <w:r w:rsidR="00564559">
        <w:t xml:space="preserve"> lourde en terme de surface et de consommation.</w:t>
      </w:r>
      <w:r w:rsidR="00E2575F">
        <w:t xml:space="preserve"> </w:t>
      </w:r>
      <w:r w:rsidR="00564559">
        <w:t xml:space="preserve"> </w:t>
      </w:r>
      <w:r w:rsidRPr="00CA27A4">
        <w:t xml:space="preserve">En jouant sur </w:t>
      </w:r>
      <w:r w:rsidR="00F16857">
        <w:t xml:space="preserve">le </w:t>
      </w:r>
      <w:r w:rsidR="00D712F7">
        <w:t xml:space="preserve">rapport cyclique </w:t>
      </w:r>
      <w:r w:rsidRPr="00CA27A4">
        <w:t>du PWM ainsi que s</w:t>
      </w:r>
      <w:r w:rsidR="00D712F7">
        <w:t>ur l</w:t>
      </w:r>
      <w:r w:rsidR="009C2803">
        <w:t>a fréquence de sa porteuse</w:t>
      </w:r>
      <w:r w:rsidR="00564559">
        <w:t xml:space="preserve"> on peut générer des tensions analogiques après filtrage plus ou moins précisent. </w:t>
      </w:r>
      <w:r w:rsidR="009C2803">
        <w:t>On arrive donc à retrouver le comportement d’un DAC</w:t>
      </w:r>
      <w:r w:rsidRPr="00CA27A4">
        <w:t xml:space="preserve"> </w:t>
      </w:r>
      <w:r w:rsidR="00D712F7">
        <w:t>en générant</w:t>
      </w:r>
      <w:r w:rsidRPr="00CA27A4">
        <w:t xml:space="preserve"> </w:t>
      </w:r>
      <w:r w:rsidR="00D712F7">
        <w:t>une</w:t>
      </w:r>
      <w:r w:rsidRPr="00CA27A4">
        <w:t xml:space="preserve"> tension</w:t>
      </w:r>
      <w:r w:rsidR="00864893">
        <w:t xml:space="preserve"> cont</w:t>
      </w:r>
      <w:r w:rsidR="004171B8">
        <w:t>inue à la valeur souhaitée. La f</w:t>
      </w:r>
      <w:r w:rsidR="00864893">
        <w:t>igure ci-dessous</w:t>
      </w:r>
      <w:r w:rsidR="00D45BA8">
        <w:t xml:space="preserve"> donne une idée clair</w:t>
      </w:r>
      <w:r w:rsidR="004171B8">
        <w:t>e</w:t>
      </w:r>
      <w:r w:rsidR="00D45BA8">
        <w:t xml:space="preserve"> du fonctionnement de ce système. On remarque un lien entre le </w:t>
      </w:r>
      <w:r w:rsidR="004171B8">
        <w:t xml:space="preserve">rapport cyclique et </w:t>
      </w:r>
      <w:r w:rsidR="00D45BA8">
        <w:t>l</w:t>
      </w:r>
      <w:r w:rsidR="004171B8">
        <w:t>a</w:t>
      </w:r>
      <w:r w:rsidR="00D712F7">
        <w:t xml:space="preserve"> tension après filtrage. E</w:t>
      </w:r>
      <w:r w:rsidR="00D45BA8">
        <w:t xml:space="preserve">n commandant le </w:t>
      </w:r>
      <w:r w:rsidR="004171B8">
        <w:t>rapport cyclique</w:t>
      </w:r>
      <w:r w:rsidR="00D45BA8">
        <w:t xml:space="preserve"> on peut donc générer la tension souhaitée en sortie, tout comme un DAC le fait.</w:t>
      </w:r>
    </w:p>
    <w:p w:rsidR="00B465B6" w:rsidRDefault="00B465B6" w:rsidP="004670FC"/>
    <w:p w:rsidR="00B465B6" w:rsidRDefault="00B465B6" w:rsidP="004670FC"/>
    <w:p w:rsidR="00D45BA8" w:rsidRDefault="00B465B6" w:rsidP="004670FC">
      <w:r w:rsidRPr="00B465B6">
        <w:rPr>
          <w:noProof/>
        </w:rPr>
        <w:drawing>
          <wp:anchor distT="0" distB="0" distL="114300" distR="114300" simplePos="0" relativeHeight="251662336" behindDoc="1" locked="0" layoutInCell="1" allowOverlap="1">
            <wp:simplePos x="0" y="0"/>
            <wp:positionH relativeFrom="margin">
              <wp:align>center</wp:align>
            </wp:positionH>
            <wp:positionV relativeFrom="paragraph">
              <wp:posOffset>465</wp:posOffset>
            </wp:positionV>
            <wp:extent cx="2466975" cy="2499995"/>
            <wp:effectExtent l="0" t="0" r="9525" b="0"/>
            <wp:wrapTight wrapText="bothSides">
              <wp:wrapPolygon edited="0">
                <wp:start x="0" y="0"/>
                <wp:lineTo x="0" y="21397"/>
                <wp:lineTo x="21517" y="21397"/>
                <wp:lineTo x="2151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66975" cy="2499995"/>
                    </a:xfrm>
                    <a:prstGeom prst="rect">
                      <a:avLst/>
                    </a:prstGeom>
                  </pic:spPr>
                </pic:pic>
              </a:graphicData>
            </a:graphic>
            <wp14:sizeRelH relativeFrom="margin">
              <wp14:pctWidth>0</wp14:pctWidth>
            </wp14:sizeRelH>
            <wp14:sizeRelV relativeFrom="margin">
              <wp14:pctHeight>0</wp14:pctHeight>
            </wp14:sizeRelV>
          </wp:anchor>
        </w:drawing>
      </w:r>
    </w:p>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r>
        <w:rPr>
          <w:noProof/>
        </w:rPr>
        <mc:AlternateContent>
          <mc:Choice Requires="wps">
            <w:drawing>
              <wp:anchor distT="0" distB="0" distL="114300" distR="114300" simplePos="0" relativeHeight="251664384" behindDoc="1" locked="0" layoutInCell="1" allowOverlap="1" wp14:anchorId="63C4287D" wp14:editId="77522929">
                <wp:simplePos x="0" y="0"/>
                <wp:positionH relativeFrom="margin">
                  <wp:align>center</wp:align>
                </wp:positionH>
                <wp:positionV relativeFrom="paragraph">
                  <wp:posOffset>175895</wp:posOffset>
                </wp:positionV>
                <wp:extent cx="3077845" cy="635"/>
                <wp:effectExtent l="0" t="0" r="8255" b="3810"/>
                <wp:wrapTight wrapText="bothSides">
                  <wp:wrapPolygon edited="0">
                    <wp:start x="0" y="0"/>
                    <wp:lineTo x="0" y="20432"/>
                    <wp:lineTo x="21524" y="20432"/>
                    <wp:lineTo x="21524"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rsidR="00F009A9" w:rsidRPr="00DB766D" w:rsidRDefault="00F009A9" w:rsidP="00B465B6">
                            <w:pPr>
                              <w:pStyle w:val="Lgende"/>
                              <w:rPr>
                                <w:sz w:val="24"/>
                                <w:szCs w:val="24"/>
                              </w:rPr>
                            </w:pPr>
                            <w:r>
                              <w:t xml:space="preserve">Figure </w:t>
                            </w:r>
                            <w:fldSimple w:instr=" SEQ Figure \* ARABIC ">
                              <w:r w:rsidR="00251A6C">
                                <w:rPr>
                                  <w:noProof/>
                                </w:rPr>
                                <w:t>3</w:t>
                              </w:r>
                            </w:fldSimple>
                            <w:r>
                              <w:t> </w:t>
                            </w:r>
                            <w:r>
                              <w:rPr>
                                <w:noProof/>
                              </w:rPr>
                              <w:t>: Lien entre un PWM et le signal après le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C4287D" id="_x0000_t202" coordsize="21600,21600" o:spt="202" path="m,l,21600r21600,l21600,xe">
                <v:stroke joinstyle="miter"/>
                <v:path gradientshapeok="t" o:connecttype="rect"/>
              </v:shapetype>
              <v:shape id="Zone de texte 12" o:spid="_x0000_s1026" type="#_x0000_t202" style="position:absolute;left:0;text-align:left;margin-left:0;margin-top:13.85pt;width:242.35pt;height:.05pt;z-index:-251652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" stroked="f">
                <v:textbox style="mso-fit-shape-to-text:t" inset="0,0,0,0">
                  <w:txbxContent>
                    <w:p w:rsidR="00F009A9" w:rsidRPr="00DB766D" w:rsidRDefault="00F009A9" w:rsidP="00B465B6">
                      <w:pPr>
                        <w:pStyle w:val="Lgende"/>
                        <w:rPr>
                          <w:sz w:val="24"/>
                          <w:szCs w:val="24"/>
                        </w:rPr>
                      </w:pPr>
                      <w:r>
                        <w:t xml:space="preserve">Figure </w:t>
                      </w:r>
                      <w:fldSimple w:instr=" SEQ Figure \* ARABIC ">
                        <w:r w:rsidR="00251A6C">
                          <w:rPr>
                            <w:noProof/>
                          </w:rPr>
                          <w:t>3</w:t>
                        </w:r>
                      </w:fldSimple>
                      <w:r>
                        <w:t> </w:t>
                      </w:r>
                      <w:r>
                        <w:rPr>
                          <w:noProof/>
                        </w:rPr>
                        <w:t>: Lien entre un PWM et le signal après le filtre</w:t>
                      </w:r>
                    </w:p>
                  </w:txbxContent>
                </v:textbox>
                <w10:wrap type="tight" anchorx="margin"/>
              </v:shape>
            </w:pict>
          </mc:Fallback>
        </mc:AlternateContent>
      </w:r>
    </w:p>
    <w:p w:rsidR="00B465B6" w:rsidRDefault="00B465B6" w:rsidP="004670FC"/>
    <w:p w:rsidR="00DC3C83" w:rsidRDefault="00DC3C83" w:rsidP="004670FC"/>
    <w:p w:rsidR="004670FC" w:rsidRPr="00C8671D" w:rsidRDefault="004670FC" w:rsidP="00D306A4">
      <w:pPr>
        <w:ind w:firstLine="708"/>
      </w:pPr>
      <w:r w:rsidRPr="00C8671D">
        <w:t>Cette solution a déjà fait ses preuves sur plusieurs autres systèmes embarqués et la littérature à son sujet est assez riche et claire. Le but de ce sujet est donc de concevoir un prototype de carte et d'évaluer précisément les gains ou les pertes en consommation, performances, coût et surface utilisé</w:t>
      </w:r>
      <w:r w:rsidR="00D712F7">
        <w:t>e</w:t>
      </w:r>
      <w:r w:rsidRPr="00C8671D">
        <w:t>. L'objectif est bien sûr d'optimiser ces points.</w:t>
      </w:r>
    </w:p>
    <w:p w:rsidR="00D306A4" w:rsidRDefault="00D306A4" w:rsidP="00D306A4"/>
    <w:p w:rsidR="004670FC" w:rsidRDefault="004670FC" w:rsidP="00B11B38">
      <w:pPr>
        <w:ind w:firstLine="708"/>
      </w:pPr>
      <w:r w:rsidRPr="00C8671D">
        <w:t xml:space="preserve">En faisant une recherche rapide sur ce sujet, il semble qu'un des enjeux de cette méthode soit de trouver le juste équilibre entre la qualité du filtrage et le temps de réponse du système selon l'application. En effet, la littérature indique que les filtres passe-bas utilisés sont des filtres d'ordre 1. Augmenter l'ordre de ce filtre rendrait la méthode beaucoup moins intéressante </w:t>
      </w:r>
      <w:r w:rsidR="00D712F7">
        <w:t>comparée</w:t>
      </w:r>
      <w:r w:rsidRPr="00C8671D">
        <w:t xml:space="preserve"> à la simple utilisation d'un DAC. De plus, réduire la fréquence de coupure du filtre augmentera le te</w:t>
      </w:r>
      <w:r w:rsidR="00B11B38">
        <w:t>mps de réponse du système, ce qui peut être un problème, il faut donc trouver le compromis entre temps de réponse et qualité du filtrage tout en essayant de limiter la complexité du filtre au maximum pour que cette solution soit viable.</w:t>
      </w:r>
    </w:p>
    <w:p w:rsidR="004670FC" w:rsidRPr="004670FC" w:rsidRDefault="004670FC" w:rsidP="004670FC"/>
    <w:p w:rsidR="004670FC" w:rsidRDefault="004670FC" w:rsidP="004670FC">
      <w:pPr>
        <w:pStyle w:val="Titre2"/>
      </w:pPr>
      <w:bookmarkStart w:id="28" w:name="_Toc106357461"/>
      <w:r>
        <w:t>1.2.</w:t>
      </w:r>
      <w:r>
        <w:tab/>
        <w:t>Choix du sujet et détails</w:t>
      </w:r>
      <w:bookmarkEnd w:id="28"/>
    </w:p>
    <w:p w:rsidR="004670FC" w:rsidRDefault="004670FC" w:rsidP="004670FC">
      <w:r w:rsidRPr="00C8671D">
        <w:t xml:space="preserve">Après </w:t>
      </w:r>
      <w:r w:rsidR="005C5459">
        <w:t>plus de</w:t>
      </w:r>
      <w:r w:rsidRPr="00C8671D">
        <w:t xml:space="preserve"> recherches pour comprendre les projets et leurs enjeux, j'ai décidé de choisir le premier sur la fonction ACS avec des amplificateurs de classe D. En </w:t>
      </w:r>
      <w:r w:rsidR="00A2134F">
        <w:t>effet</w:t>
      </w:r>
      <w:r w:rsidRPr="00C8671D">
        <w:t xml:space="preserve">, les deux </w:t>
      </w:r>
      <w:r w:rsidR="005C5459">
        <w:t xml:space="preserve">sujets </w:t>
      </w:r>
      <w:r w:rsidRPr="00C8671D">
        <w:t>sont très intéressants et pourraient m'apporter beaucoup de compétences, mais la problématique de l'amplificateur classe D avec</w:t>
      </w:r>
      <w:r w:rsidR="00D73DB4">
        <w:t xml:space="preserve"> de la</w:t>
      </w:r>
      <w:r w:rsidRPr="00C8671D">
        <w:t xml:space="preserve"> commutation</w:t>
      </w:r>
      <w:r w:rsidR="005C5459">
        <w:t>,</w:t>
      </w:r>
      <w:r w:rsidRPr="00C8671D">
        <w:t xml:space="preserve"> est quelque chose que je trouve vraiment </w:t>
      </w:r>
      <w:r w:rsidR="006658FC">
        <w:t>attirant</w:t>
      </w:r>
      <w:r w:rsidRPr="00C8671D">
        <w:t xml:space="preserve"> et dans lequel j'aimerais </w:t>
      </w:r>
      <w:r w:rsidR="005C5459">
        <w:t>approfondir mes connaissances</w:t>
      </w:r>
      <w:r w:rsidRPr="00C8671D">
        <w:t>.</w:t>
      </w:r>
    </w:p>
    <w:p w:rsidR="004670FC" w:rsidRPr="00C8671D" w:rsidRDefault="004670FC" w:rsidP="004670FC"/>
    <w:p w:rsidR="004670FC" w:rsidRDefault="004670FC" w:rsidP="00D306A4">
      <w:pPr>
        <w:ind w:firstLine="708"/>
      </w:pPr>
      <w:r w:rsidRPr="00C8671D">
        <w:lastRenderedPageBreak/>
        <w:t xml:space="preserve">Les deux sujets ont leurs propres particularités. Le second, avec le PWM </w:t>
      </w:r>
      <w:r w:rsidR="00A2134F">
        <w:t>est quelque chose de plus mature</w:t>
      </w:r>
      <w:r w:rsidRPr="00C8671D">
        <w:t xml:space="preserve"> et avec plus de recul, mais les attentes sont par conséquent plus grandes. Cela signifie qu'à la fin du stage un prototype qui montre des améliorations doit être </w:t>
      </w:r>
      <w:r w:rsidR="00A2134F">
        <w:t>réalisé</w:t>
      </w:r>
      <w:r w:rsidRPr="00C8671D">
        <w:t xml:space="preserve">, alors qu'avec le premier projet le but est plus de déterminer si cette solution peut vraiment fonctionner et être intéressante. Bien sûr, cela ne signifie pas qu'il ne doit pas avoir un prototype complet qui fonctionne correctement à la fin. Dans chaque projet, le but est d'améliorer les solutions actuelles, mais le deuxième projet est un peu plus avancé et donc la problématique et les défis </w:t>
      </w:r>
      <w:r w:rsidR="00D73DB4">
        <w:t xml:space="preserve">ne </w:t>
      </w:r>
      <w:r w:rsidRPr="00C8671D">
        <w:t>sont</w:t>
      </w:r>
      <w:r w:rsidR="00D73DB4">
        <w:t xml:space="preserve"> pas</w:t>
      </w:r>
      <w:r w:rsidRPr="00C8671D">
        <w:t xml:space="preserve"> les mêmes.</w:t>
      </w:r>
    </w:p>
    <w:p w:rsidR="004670FC" w:rsidRPr="00C8671D" w:rsidRDefault="004670FC" w:rsidP="004670FC"/>
    <w:p w:rsidR="004670FC" w:rsidRDefault="004670FC" w:rsidP="00D306A4">
      <w:pPr>
        <w:ind w:firstLine="708"/>
      </w:pPr>
      <w:r w:rsidRPr="00C8671D">
        <w:t xml:space="preserve">Pour conclure ce choix, le premier projet a une dimension </w:t>
      </w:r>
      <w:r w:rsidR="003C480D">
        <w:t xml:space="preserve">de </w:t>
      </w:r>
      <w:r w:rsidRPr="00C8671D">
        <w:t xml:space="preserve">challenge que </w:t>
      </w:r>
      <w:r w:rsidR="003C480D">
        <w:t>j’apprécie</w:t>
      </w:r>
      <w:r w:rsidRPr="00C8671D">
        <w:t xml:space="preserve"> </w:t>
      </w:r>
      <w:r w:rsidR="00D73DB4">
        <w:t>particulièrement</w:t>
      </w:r>
      <w:r w:rsidRPr="00C8671D">
        <w:t>, et je suis sûr que j'apprécierai et apprendrai beaucoup en travaillant dessus.</w:t>
      </w:r>
    </w:p>
    <w:p w:rsidR="004670FC" w:rsidRPr="00C8671D" w:rsidRDefault="004670FC" w:rsidP="004670FC"/>
    <w:p w:rsidR="004670FC" w:rsidRDefault="004670FC" w:rsidP="00D306A4">
      <w:pPr>
        <w:ind w:firstLine="708"/>
      </w:pPr>
      <w:r w:rsidRPr="00C8671D">
        <w:t xml:space="preserve">Avant </w:t>
      </w:r>
      <w:r w:rsidR="00D73DB4">
        <w:t>de passer à la suite</w:t>
      </w:r>
      <w:r w:rsidRPr="00C8671D">
        <w:t>, il est important de comprendre plus précisément</w:t>
      </w:r>
      <w:r w:rsidR="00D73DB4">
        <w:t xml:space="preserve"> ce qu’est un </w:t>
      </w:r>
      <w:r w:rsidRPr="00C8671D">
        <w:t xml:space="preserve">amplificateur de classe D. Premièrement, le but d'un amplificateur de classe D est d'amplifier la puissance d'un signal, cela signifie que </w:t>
      </w:r>
      <w:r w:rsidR="006658FC">
        <w:t>la puissance (P= V*</w:t>
      </w:r>
      <w:r w:rsidR="00D73DB4">
        <w:t xml:space="preserve">I) </w:t>
      </w:r>
      <w:r w:rsidRPr="00C8671D">
        <w:t>s</w:t>
      </w:r>
      <w:r w:rsidR="00D73DB4">
        <w:t>era plus grand</w:t>
      </w:r>
      <w:r w:rsidR="00DC5A74">
        <w:t>e</w:t>
      </w:r>
      <w:r w:rsidR="00D73DB4">
        <w:t xml:space="preserve"> après l’amplificateur</w:t>
      </w:r>
      <w:r w:rsidRPr="00C8671D">
        <w:t xml:space="preserve"> qu</w:t>
      </w:r>
      <w:r w:rsidR="00D73DB4">
        <w:t>'avant. C</w:t>
      </w:r>
      <w:r w:rsidRPr="00C8671D">
        <w:t>ela peut être fait en augm</w:t>
      </w:r>
      <w:r w:rsidR="00D73DB4">
        <w:t>entant la valeur du courant et/ou</w:t>
      </w:r>
      <w:r w:rsidR="00DE5800">
        <w:t xml:space="preserve"> de la tension. </w:t>
      </w:r>
      <w:r w:rsidRPr="00C8671D">
        <w:t xml:space="preserve">Si nous revenons à la </w:t>
      </w:r>
      <w:hyperlink w:anchor="fiure2" w:history="1">
        <w:r w:rsidR="00D73DB4">
          <w:rPr>
            <w:rStyle w:val="Lienhypertexte"/>
          </w:rPr>
          <w:t>F</w:t>
        </w:r>
        <w:r w:rsidRPr="00D73DB4">
          <w:rPr>
            <w:rStyle w:val="Lienhypertexte"/>
          </w:rPr>
          <w:t>ig</w:t>
        </w:r>
        <w:r w:rsidRPr="00D73DB4">
          <w:rPr>
            <w:rStyle w:val="Lienhypertexte"/>
          </w:rPr>
          <w:t>u</w:t>
        </w:r>
        <w:r w:rsidRPr="00D73DB4">
          <w:rPr>
            <w:rStyle w:val="Lienhypertexte"/>
          </w:rPr>
          <w:t>re 2</w:t>
        </w:r>
      </w:hyperlink>
      <w:r w:rsidRPr="00C8671D">
        <w:t>, nous pouvons identifier plusieurs étapes.</w:t>
      </w:r>
    </w:p>
    <w:p w:rsidR="004670FC" w:rsidRPr="00C8671D" w:rsidRDefault="004670FC" w:rsidP="004670FC"/>
    <w:p w:rsidR="004670FC" w:rsidRPr="00C8671D" w:rsidRDefault="004670FC" w:rsidP="00D306A4">
      <w:pPr>
        <w:ind w:firstLine="708"/>
      </w:pPr>
      <w:r w:rsidRPr="00C8671D">
        <w:t>En entrée, il y a deux signaux qui peuvent provenir d</w:t>
      </w:r>
      <w:r w:rsidR="00A2134F">
        <w:t>’</w:t>
      </w:r>
      <w:r w:rsidRPr="00C8671D">
        <w:t>u</w:t>
      </w:r>
      <w:r w:rsidR="00A2134F">
        <w:t>n</w:t>
      </w:r>
      <w:r w:rsidRPr="00C8671D">
        <w:t xml:space="preserve"> DAC </w:t>
      </w:r>
      <w:r w:rsidR="00A2134F">
        <w:t xml:space="preserve">ou </w:t>
      </w:r>
      <w:r w:rsidRPr="00C8671D">
        <w:t>d'un microcontrôleur par exemple. Le premier est le signal que nous voulons amplifier. Les amplificateurs de classe D sont souvent utilisés pour les appli</w:t>
      </w:r>
      <w:r w:rsidR="00A2134F">
        <w:t>cations audio pour lesquels</w:t>
      </w:r>
      <w:r w:rsidRPr="00C8671D">
        <w:t xml:space="preserve"> le signal d'entrée est donc un signal </w:t>
      </w:r>
      <w:r w:rsidR="00A2134F">
        <w:t>audio. Pour notre application, c</w:t>
      </w:r>
      <w:r w:rsidRPr="00C8671D">
        <w:t>e signal sera une sinusoïde, car nous voulons une sinusoïde en sortie. Le deuxièm</w:t>
      </w:r>
      <w:r w:rsidR="00A2134F">
        <w:t>e signal est un signal en</w:t>
      </w:r>
      <w:r w:rsidRPr="00C8671D">
        <w:t xml:space="preserve"> dents de scie. En utilisant un comparateur et ces deux signaux, nous pouvons créer </w:t>
      </w:r>
      <w:r w:rsidR="00A2134F">
        <w:t>un PWM représentant</w:t>
      </w:r>
      <w:r w:rsidR="00BA0E8D">
        <w:t xml:space="preserve"> une sinusoïde via ces </w:t>
      </w:r>
      <w:r w:rsidR="00DC5A74">
        <w:t>rapports cycliques</w:t>
      </w:r>
      <w:r w:rsidR="00BA0E8D">
        <w:t xml:space="preserve"> </w:t>
      </w:r>
      <w:r w:rsidRPr="00C8671D">
        <w:t>(</w:t>
      </w:r>
      <w:hyperlink w:anchor="SPWM" w:history="1">
        <w:r w:rsidRPr="006658FC">
          <w:rPr>
            <w:rStyle w:val="Lienhypertexte"/>
          </w:rPr>
          <w:t>SPWM</w:t>
        </w:r>
      </w:hyperlink>
      <w:r w:rsidRPr="00C8671D">
        <w:t xml:space="preserve">). Ce n'est pas le seul moyen de générer un </w:t>
      </w:r>
      <w:r w:rsidR="00144CC0">
        <w:t>S</w:t>
      </w:r>
      <w:r w:rsidRPr="00C8671D">
        <w:t xml:space="preserve">PWM, il en existe d'autres </w:t>
      </w:r>
      <w:r w:rsidR="00DC5A74">
        <w:t>comme les modulations delta ou Delta-S</w:t>
      </w:r>
      <w:r w:rsidRPr="00C8671D">
        <w:t xml:space="preserve">igma, </w:t>
      </w:r>
      <w:r w:rsidR="00BA0E8D">
        <w:t>qui permettent de</w:t>
      </w:r>
      <w:r w:rsidRPr="00C8671D">
        <w:t xml:space="preserve"> contrôler la stabilité et l'erreur du SPWM, mais sont un peu plus difficiles à mettre en œuvre. La méthode utili</w:t>
      </w:r>
      <w:r w:rsidR="002B3D4D">
        <w:t>sant un comparateur et un signal en</w:t>
      </w:r>
      <w:r w:rsidR="00DC5A74">
        <w:t xml:space="preserve"> dent-</w:t>
      </w:r>
      <w:r w:rsidRPr="00C8671D">
        <w:t>de</w:t>
      </w:r>
      <w:r w:rsidR="00DC5A74">
        <w:t>-</w:t>
      </w:r>
      <w:r w:rsidRPr="00C8671D">
        <w:t xml:space="preserve">scie mettra les potentiels haut et bas </w:t>
      </w:r>
      <w:r w:rsidR="003F066C">
        <w:t xml:space="preserve">du </w:t>
      </w:r>
      <w:r w:rsidRPr="00C8671D">
        <w:t>PWM à Vcc et GND, ou Vcc- si l'alimentation est symétrique.</w:t>
      </w:r>
    </w:p>
    <w:p w:rsidR="004670FC" w:rsidRDefault="004670FC" w:rsidP="004670FC">
      <w:pPr>
        <w:jc w:val="center"/>
      </w:pPr>
      <w:r>
        <w:rPr>
          <w:noProof/>
        </w:rPr>
        <w:lastRenderedPageBreak/>
        <w:drawing>
          <wp:anchor distT="0" distB="0" distL="114300" distR="114300" simplePos="0" relativeHeight="251661312" behindDoc="1" locked="0" layoutInCell="1" allowOverlap="1" wp14:anchorId="3D86C472" wp14:editId="762B0CD9">
            <wp:simplePos x="0" y="0"/>
            <wp:positionH relativeFrom="margin">
              <wp:align>center</wp:align>
            </wp:positionH>
            <wp:positionV relativeFrom="paragraph">
              <wp:posOffset>5715</wp:posOffset>
            </wp:positionV>
            <wp:extent cx="1936750" cy="2108200"/>
            <wp:effectExtent l="0" t="0" r="6350" b="6350"/>
            <wp:wrapTight wrapText="bothSides">
              <wp:wrapPolygon edited="0">
                <wp:start x="0" y="0"/>
                <wp:lineTo x="0" y="21470"/>
                <wp:lineTo x="21458" y="21470"/>
                <wp:lineTo x="2145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6380" b="-515"/>
                    <a:stretch/>
                  </pic:blipFill>
                  <pic:spPr bwMode="auto">
                    <a:xfrm>
                      <a:off x="0" y="0"/>
                      <a:ext cx="1936750" cy="2108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inline distT="0" distB="0" distL="114300" distR="114300" wp14:anchorId="6C98CCF3" wp14:editId="3CFB8AAD">
                <wp:extent cx="1936750" cy="635"/>
                <wp:effectExtent l="0" t="0" r="6350" b="0"/>
                <wp:docPr id="1328924198" name="Zone de texte 1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rsidR="00F009A9" w:rsidRPr="00F16D49" w:rsidRDefault="00F009A9" w:rsidP="004670FC">
                            <w:pPr>
                              <w:pStyle w:val="Lgende"/>
                              <w:rPr>
                                <w:noProof/>
                              </w:rPr>
                            </w:pPr>
                            <w:r>
                              <w:t xml:space="preserve">Figure </w:t>
                            </w:r>
                            <w:fldSimple w:instr=" SEQ Figure \* ARABIC ">
                              <w:r w:rsidR="00251A6C">
                                <w:rPr>
                                  <w:noProof/>
                                </w:rPr>
                                <w:t>4</w:t>
                              </w:r>
                            </w:fldSimple>
                            <w:r>
                              <w:t>: PWM modulation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C98CCF3" id="Zone de texte 11" o:spid="_x0000_s1027" type="#_x0000_t202" style="width:1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" stroked="f">
                <v:textbox style="mso-fit-shape-to-text:t" inset="0,0,0,0">
                  <w:txbxContent>
                    <w:p w:rsidR="00F009A9" w:rsidRPr="00F16D49" w:rsidRDefault="00F009A9" w:rsidP="004670FC">
                      <w:pPr>
                        <w:pStyle w:val="Lgende"/>
                        <w:rPr>
                          <w:noProof/>
                        </w:rPr>
                      </w:pPr>
                      <w:r>
                        <w:t xml:space="preserve">Figure </w:t>
                      </w:r>
                      <w:fldSimple w:instr=" SEQ Figure \* ARABIC ">
                        <w:r w:rsidR="00251A6C">
                          <w:rPr>
                            <w:noProof/>
                          </w:rPr>
                          <w:t>4</w:t>
                        </w:r>
                      </w:fldSimple>
                      <w:r>
                        <w:t>: PWM modulation stage</w:t>
                      </w:r>
                    </w:p>
                  </w:txbxContent>
                </v:textbox>
                <w10:anchorlock/>
              </v:shape>
            </w:pict>
          </mc:Fallback>
        </mc:AlternateContent>
      </w:r>
    </w:p>
    <w:p w:rsidR="00DC3C83" w:rsidRDefault="00DC3C83" w:rsidP="004670FC">
      <w:pPr>
        <w:jc w:val="center"/>
      </w:pPr>
    </w:p>
    <w:p w:rsidR="004670FC" w:rsidRDefault="004670FC" w:rsidP="00D306A4">
      <w:pPr>
        <w:keepNext/>
        <w:ind w:firstLine="708"/>
      </w:pPr>
      <w:r w:rsidRPr="00C8671D">
        <w:t>Maintenant</w:t>
      </w:r>
      <w:r w:rsidR="00A2134F">
        <w:t xml:space="preserve"> qu’un </w:t>
      </w:r>
      <w:r w:rsidR="00BA0E8D">
        <w:t>signal</w:t>
      </w:r>
      <w:r w:rsidR="00A2134F">
        <w:t xml:space="preserve"> </w:t>
      </w:r>
      <w:r w:rsidR="006C483B">
        <w:t>S</w:t>
      </w:r>
      <w:r w:rsidR="00A2134F">
        <w:t>PWM est généré</w:t>
      </w:r>
      <w:r w:rsidRPr="00C8671D">
        <w:t xml:space="preserve">, nous pouvons l'utiliser pour contrôler l'étage </w:t>
      </w:r>
      <w:r w:rsidR="00A2134F">
        <w:t xml:space="preserve">de sortie </w:t>
      </w:r>
      <w:r w:rsidR="00DE5800">
        <w:t>et</w:t>
      </w:r>
      <w:r w:rsidR="00A2134F">
        <w:t xml:space="preserve"> ses MOSFET. Pour être plus précis cet étage est un demi-pont, les MOSFETS s</w:t>
      </w:r>
      <w:r w:rsidRPr="00C8671D">
        <w:t xml:space="preserve">ont allumés et éteints alternativement, pour pousser et tirer le courant vers les potentiels d'alimentation. Le courant du signal sera amplifié </w:t>
      </w:r>
      <w:r w:rsidR="00A2134F">
        <w:t xml:space="preserve">dû aux caractéristiques des MOSFET </w:t>
      </w:r>
      <w:r w:rsidRPr="00C8671D">
        <w:t>et par conséquent la puissance aussi.</w:t>
      </w:r>
      <w:r w:rsidR="00DE5800">
        <w:t xml:space="preserve"> Cet étage d’amplification est nécessaire pour satisfaire les contraintes en tension et courant </w:t>
      </w:r>
      <w:r w:rsidR="001A7941">
        <w:t>exigés</w:t>
      </w:r>
      <w:r w:rsidR="00DE5800">
        <w:t xml:space="preserve"> dans la charge, ce qui n’est pas possible directement avec un FPGA ou microcontrôleur ne pouvant pas fournir 10V et 50mA en sortie par exemple.</w:t>
      </w:r>
    </w:p>
    <w:p w:rsidR="004670FC" w:rsidRDefault="004670FC" w:rsidP="004670FC">
      <w:pPr>
        <w:keepNext/>
      </w:pPr>
    </w:p>
    <w:p w:rsidR="004670FC" w:rsidRDefault="004670FC" w:rsidP="004670FC">
      <w:pPr>
        <w:keepNext/>
        <w:jc w:val="center"/>
      </w:pPr>
      <w:r>
        <w:rPr>
          <w:noProof/>
        </w:rPr>
        <w:drawing>
          <wp:inline distT="0" distB="0" distL="0" distR="0" wp14:anchorId="1903E731" wp14:editId="45C8FC32">
            <wp:extent cx="2311400" cy="20847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06" t="606" r="32871"/>
                    <a:stretch/>
                  </pic:blipFill>
                  <pic:spPr bwMode="auto">
                    <a:xfrm>
                      <a:off x="0" y="0"/>
                      <a:ext cx="2311400" cy="2084705"/>
                    </a:xfrm>
                    <a:prstGeom prst="rect">
                      <a:avLst/>
                    </a:prstGeom>
                    <a:ln>
                      <a:noFill/>
                    </a:ln>
                    <a:extLst>
                      <a:ext uri="{53640926-AAD7-44D8-BBD7-CCE9431645EC}">
                        <a14:shadowObscured xmlns:a14="http://schemas.microsoft.com/office/drawing/2010/main"/>
                      </a:ext>
                    </a:extLst>
                  </pic:spPr>
                </pic:pic>
              </a:graphicData>
            </a:graphic>
          </wp:inline>
        </w:drawing>
      </w:r>
    </w:p>
    <w:p w:rsidR="004670FC" w:rsidRPr="00C8671D" w:rsidRDefault="004670FC" w:rsidP="004670FC">
      <w:pPr>
        <w:pStyle w:val="Lgende"/>
      </w:pPr>
      <w:r w:rsidRPr="00C8671D">
        <w:t xml:space="preserve">Figure </w:t>
      </w:r>
      <w:r>
        <w:fldChar w:fldCharType="begin"/>
      </w:r>
      <w:r w:rsidRPr="00C8671D">
        <w:instrText xml:space="preserve"> SEQ Figure \* ARABIC </w:instrText>
      </w:r>
      <w:r>
        <w:fldChar w:fldCharType="separate"/>
      </w:r>
      <w:r w:rsidR="00251A6C">
        <w:rPr>
          <w:noProof/>
        </w:rPr>
        <w:t>5</w:t>
      </w:r>
      <w:r>
        <w:fldChar w:fldCharType="end"/>
      </w:r>
      <w:r w:rsidRPr="00C8671D">
        <w:t>: Amplifier stage</w:t>
      </w:r>
    </w:p>
    <w:p w:rsidR="004670FC" w:rsidRPr="00C8671D" w:rsidRDefault="004670FC" w:rsidP="004670FC">
      <w:pPr>
        <w:jc w:val="center"/>
      </w:pPr>
    </w:p>
    <w:p w:rsidR="004670FC" w:rsidRPr="00C8671D" w:rsidRDefault="004670FC" w:rsidP="00D306A4">
      <w:pPr>
        <w:ind w:firstLine="708"/>
      </w:pPr>
      <w:r w:rsidRPr="00C8671D">
        <w:t>Enfin, pour récupérer la sinusoïde, un filtre doit être utilisé. Le filtre peut être un filtre passe-bas pour couper les hautes</w:t>
      </w:r>
      <w:r w:rsidR="006C483B">
        <w:t xml:space="preserve"> fréquences et ne garder que la fréquence </w:t>
      </w:r>
      <w:r w:rsidRPr="00C8671D">
        <w:t>fondamental</w:t>
      </w:r>
      <w:r w:rsidR="006C483B">
        <w:t>e du sinus</w:t>
      </w:r>
      <w:r w:rsidRPr="00C8671D">
        <w:t>, mais un filtre passe-bande peut également être utilisé, si nous dev</w:t>
      </w:r>
      <w:r w:rsidR="006C483B">
        <w:t>ons couper le mode DC</w:t>
      </w:r>
      <w:r w:rsidRPr="00C8671D">
        <w:t xml:space="preserve"> pour supprimer le décalage</w:t>
      </w:r>
      <w:r w:rsidR="00EA589E">
        <w:t xml:space="preserve"> en tension</w:t>
      </w:r>
      <w:r w:rsidRPr="00C8671D">
        <w:t>. Après cette étape, nous avons la sinusoïde que nous voulions</w:t>
      </w:r>
      <w:r w:rsidR="00DC5A74">
        <w:t>.</w:t>
      </w:r>
    </w:p>
    <w:p w:rsidR="004670FC" w:rsidRDefault="004670FC" w:rsidP="004670FC">
      <w:pPr>
        <w:keepNext/>
        <w:jc w:val="center"/>
      </w:pPr>
      <w:r>
        <w:rPr>
          <w:noProof/>
        </w:rPr>
        <w:lastRenderedPageBreak/>
        <w:drawing>
          <wp:inline distT="0" distB="0" distL="0" distR="0" wp14:anchorId="4A7FE93F" wp14:editId="282402FC">
            <wp:extent cx="2280920" cy="1708150"/>
            <wp:effectExtent l="0" t="0" r="508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406" t="-303" b="18862"/>
                    <a:stretch/>
                  </pic:blipFill>
                  <pic:spPr bwMode="auto">
                    <a:xfrm>
                      <a:off x="0" y="0"/>
                      <a:ext cx="2280920" cy="1708150"/>
                    </a:xfrm>
                    <a:prstGeom prst="rect">
                      <a:avLst/>
                    </a:prstGeom>
                    <a:ln>
                      <a:noFill/>
                    </a:ln>
                    <a:extLst>
                      <a:ext uri="{53640926-AAD7-44D8-BBD7-CCE9431645EC}">
                        <a14:shadowObscured xmlns:a14="http://schemas.microsoft.com/office/drawing/2010/main"/>
                      </a:ext>
                    </a:extLst>
                  </pic:spPr>
                </pic:pic>
              </a:graphicData>
            </a:graphic>
          </wp:inline>
        </w:drawing>
      </w:r>
    </w:p>
    <w:p w:rsidR="004670FC" w:rsidRDefault="004670FC" w:rsidP="004670FC">
      <w:pPr>
        <w:pStyle w:val="Lgende"/>
      </w:pPr>
      <w:r w:rsidRPr="000F7349">
        <w:t xml:space="preserve">Figure </w:t>
      </w:r>
      <w:fldSimple w:instr=" SEQ Figure \* ARABIC ">
        <w:r w:rsidR="00251A6C">
          <w:rPr>
            <w:noProof/>
          </w:rPr>
          <w:t>6</w:t>
        </w:r>
      </w:fldSimple>
      <w:r w:rsidRPr="000F7349">
        <w:t xml:space="preserve">: </w:t>
      </w:r>
      <w:r w:rsidR="000F7349" w:rsidRPr="000F7349">
        <w:t>Etage de filtrage</w:t>
      </w:r>
    </w:p>
    <w:p w:rsidR="00CD245C" w:rsidRPr="00CD245C" w:rsidRDefault="00CD245C" w:rsidP="00CD245C"/>
    <w:p w:rsidR="00CD245C" w:rsidRDefault="00D73DB4" w:rsidP="00CD245C">
      <w:pPr>
        <w:ind w:firstLine="708"/>
      </w:pPr>
      <w:r>
        <w:t>Bien sûr, le fonctionnement du circuit qui va être développé pendant le stage va s’inspirer de ce fonctionnement mais ne va pas lui être identique à 100%. Le choix de l’architecture adapté</w:t>
      </w:r>
      <w:r w:rsidR="001A7941">
        <w:t>e</w:t>
      </w:r>
      <w:r>
        <w:t xml:space="preserve"> au stage sera expliqué dans le chapitre 3, en fonction du cahier des charges et de l’objectif du stage.</w:t>
      </w:r>
    </w:p>
    <w:p w:rsidR="00CD245C" w:rsidRPr="004670FC" w:rsidRDefault="00CD245C" w:rsidP="00CD245C">
      <w:pPr>
        <w:ind w:firstLine="708"/>
      </w:pPr>
    </w:p>
    <w:p w:rsidR="004670FC" w:rsidRDefault="00C81192" w:rsidP="00C81192">
      <w:pPr>
        <w:pStyle w:val="Titre2"/>
      </w:pPr>
      <w:bookmarkStart w:id="29" w:name="_Toc106357462"/>
      <w:r>
        <w:t>1.3. Les objectifs</w:t>
      </w:r>
      <w:r w:rsidR="0039540F">
        <w:t xml:space="preserve"> et compétences</w:t>
      </w:r>
      <w:bookmarkEnd w:id="29"/>
    </w:p>
    <w:p w:rsidR="00C81192" w:rsidRDefault="00C81192" w:rsidP="003C480D">
      <w:r>
        <w:t xml:space="preserve"> L’objectif fixé au début du stage était de concevoir le circuit décrit ci-dessus, d’estimer son rendement théoriquement ainsi que son coût et la surface qu’il </w:t>
      </w:r>
      <w:r w:rsidR="00931610">
        <w:t>utilise</w:t>
      </w:r>
      <w:r>
        <w:t>, mais aussi de simuler ce circuit à l’aide du logiciel LTspice afin de confirmer la théorie</w:t>
      </w:r>
      <w:r w:rsidR="00931610">
        <w:t>,</w:t>
      </w:r>
      <w:r>
        <w:t xml:space="preserve"> et enfin, si le temps restant </w:t>
      </w:r>
      <w:r w:rsidR="004774FB">
        <w:t>suffit,</w:t>
      </w:r>
      <w:r>
        <w:t xml:space="preserve"> de faire un PCB avec des composants préalablement sélectionnés afin de faire des tests et mesures sur le circuit réel. En parallèle de ça, de la documentation concernant la théorie,</w:t>
      </w:r>
      <w:r w:rsidR="004774FB">
        <w:t xml:space="preserve"> mais aussi les simulations et l</w:t>
      </w:r>
      <w:r>
        <w:t xml:space="preserve">es tests </w:t>
      </w:r>
      <w:r w:rsidR="004774FB">
        <w:t>vont</w:t>
      </w:r>
      <w:r w:rsidR="00DC5A74">
        <w:t xml:space="preserve"> être rédigés</w:t>
      </w:r>
      <w:r>
        <w:t xml:space="preserve"> afin de garder une trace claire de mon stage et réutilisable dans le futur.</w:t>
      </w:r>
      <w:r w:rsidR="0039540F">
        <w:t xml:space="preserve"> En résumé, je vais devoir appliquer mes compétences en électronique analo</w:t>
      </w:r>
      <w:r w:rsidR="00A112EE">
        <w:t>g</w:t>
      </w:r>
      <w:r w:rsidR="0039540F">
        <w:t xml:space="preserve">ique et numérique, en automatique et informatique embarquée </w:t>
      </w:r>
      <w:r w:rsidR="004774FB">
        <w:t>avec</w:t>
      </w:r>
      <w:r w:rsidR="00A112EE">
        <w:t xml:space="preserve"> l’asservissement de la tension de sortie </w:t>
      </w:r>
      <w:r w:rsidR="004774FB">
        <w:t>évoqué</w:t>
      </w:r>
      <w:r w:rsidR="00A112EE">
        <w:t xml:space="preserve"> plus tôt dans le</w:t>
      </w:r>
      <w:r w:rsidR="00DC5A74">
        <w:t xml:space="preserve"> rapport. J’ai notamment utilisé</w:t>
      </w:r>
      <w:r w:rsidR="00A112EE">
        <w:t xml:space="preserve"> des logiciels sur lesquels j’ai été formé lors de mes études à l’INSA, LTspice pour les simulations électroniques, KICAD EDA pour la schématique et le routage</w:t>
      </w:r>
      <w:r w:rsidR="004774FB">
        <w:t>,</w:t>
      </w:r>
      <w:r w:rsidR="00A112EE">
        <w:t xml:space="preserve"> MATLAB et Simulink pour les simulations de l’asservissement, STM32CubeIDE pour l’informatique embarquée, mais aussi des sites web tels que Octopart pour la gestion des BOM. De plus, j’ai découvert et me suis formé au logiciel Mathcad, un outil mathématique très puissant et utile.</w:t>
      </w:r>
    </w:p>
    <w:p w:rsidR="00A112EE" w:rsidRDefault="00A112EE" w:rsidP="003C480D"/>
    <w:p w:rsidR="00C81192" w:rsidRDefault="00C81192" w:rsidP="00D306A4">
      <w:pPr>
        <w:ind w:firstLine="708"/>
      </w:pPr>
      <w:r>
        <w:t>J’ai réalisé toute</w:t>
      </w:r>
      <w:r w:rsidR="00DC5A74">
        <w:t>s</w:t>
      </w:r>
      <w:r>
        <w:t xml:space="preserve"> </w:t>
      </w:r>
      <w:r w:rsidR="00DC5A74">
        <w:t>ces tâches seul</w:t>
      </w:r>
      <w:r>
        <w:t xml:space="preserve"> et non dans une équipe particulière, cependant j’ai eu un suivi hebdomadaire tout au long du stage afin de confirmer mes choix, de me réorienter dans la bonne direction si besoin et </w:t>
      </w:r>
      <w:r w:rsidR="0039540F">
        <w:t xml:space="preserve">de me donner des conseils. Ce qui m’a permis d’avoir cette liberté au niveau de mes choix étant donné que je pouvais faire valider ceux-là par des </w:t>
      </w:r>
      <w:r w:rsidR="0039540F">
        <w:lastRenderedPageBreak/>
        <w:t>personnes d’expériences et donc être sûr de ne pas m’égarer, mais aussi d’apprendre de leur expérience en discutant avec eux chaque semaine.</w:t>
      </w:r>
    </w:p>
    <w:p w:rsidR="00BE0781" w:rsidRDefault="00BE0781" w:rsidP="003C480D"/>
    <w:p w:rsidR="00BE0781" w:rsidRPr="00C81192" w:rsidRDefault="00BE0781" w:rsidP="00D306A4">
      <w:pPr>
        <w:ind w:firstLine="708"/>
      </w:pPr>
      <w:r>
        <w:t>Dans la suite nous allons nous attarder sur la partie plus technique de mon stage, dans laquelle je vais</w:t>
      </w:r>
      <w:r w:rsidR="00A2134F">
        <w:t xml:space="preserve"> détailler les différentes étapes que j’ai </w:t>
      </w:r>
      <w:r w:rsidR="004774FB">
        <w:t>traversées</w:t>
      </w:r>
      <w:r w:rsidR="00A2134F">
        <w:t xml:space="preserve"> tout au long de mon stage.</w:t>
      </w:r>
    </w:p>
    <w:p w:rsidR="00F937A9" w:rsidRDefault="00F937A9"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AA236E" w:rsidRDefault="00AA236E" w:rsidP="00F937A9"/>
    <w:p w:rsidR="009F0573" w:rsidRPr="0004638B" w:rsidRDefault="009F0573" w:rsidP="0004638B">
      <w:pPr>
        <w:rPr>
          <w:b/>
          <w:sz w:val="36"/>
          <w:szCs w:val="36"/>
        </w:rPr>
      </w:pP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30" w:name="_Toc12653527"/>
      <w:r>
        <w:br w:type="page"/>
      </w:r>
    </w:p>
    <w:p w:rsidR="00147DF5" w:rsidRDefault="00147DF5">
      <w:pPr>
        <w:spacing w:after="200" w:line="276" w:lineRule="auto"/>
        <w:jc w:val="left"/>
        <w:rPr>
          <w:rFonts w:eastAsiaTheme="majorEastAsia" w:cstheme="majorBidi"/>
          <w:b/>
          <w:bCs/>
          <w:caps/>
          <w:color w:val="365F91" w:themeColor="accent1" w:themeShade="BF"/>
          <w:sz w:val="28"/>
          <w:szCs w:val="28"/>
        </w:rPr>
      </w:pPr>
      <w:r>
        <w:lastRenderedPageBreak/>
        <w:br w:type="page"/>
      </w:r>
    </w:p>
    <w:p w:rsidR="00097E38" w:rsidRDefault="00097E38" w:rsidP="003378EB">
      <w:pPr>
        <w:pStyle w:val="Titre1"/>
      </w:pPr>
      <w:bookmarkStart w:id="31" w:name="_Toc106357463"/>
      <w:r>
        <w:lastRenderedPageBreak/>
        <w:t>Chap</w:t>
      </w:r>
      <w:r w:rsidR="00A94C79">
        <w:t>itre 3 Réalisation</w:t>
      </w:r>
      <w:bookmarkEnd w:id="30"/>
      <w:bookmarkEnd w:id="31"/>
    </w:p>
    <w:p w:rsidR="005A63C4" w:rsidRDefault="005A63C4" w:rsidP="005A63C4">
      <w:pPr>
        <w:pStyle w:val="Titre2"/>
      </w:pPr>
      <w:bookmarkStart w:id="32" w:name="_Toc106357464"/>
      <w:r>
        <w:t>1.1. Planning</w:t>
      </w:r>
      <w:bookmarkEnd w:id="32"/>
    </w:p>
    <w:p w:rsidR="005A63C4" w:rsidRDefault="005A63C4" w:rsidP="00CD245C">
      <w:pPr>
        <w:ind w:firstLine="708"/>
      </w:pPr>
      <w:r w:rsidRPr="00C8671D">
        <w:t xml:space="preserve">Une des </w:t>
      </w:r>
      <w:r w:rsidR="00DC5A74">
        <w:t>premières choses que j'ai faite</w:t>
      </w:r>
      <w:r w:rsidRPr="00C8671D">
        <w:t xml:space="preserve"> a été de créer un planning. Pour ce faire j'ai utilisé quelques documents qui présentent un cycle de vie d'un projet en V comme</w:t>
      </w:r>
      <w:r w:rsidR="00AA236E">
        <w:t xml:space="preserve"> on peut le voir sur la </w:t>
      </w:r>
      <w:r w:rsidR="00494AA7">
        <w:t>f</w:t>
      </w:r>
      <w:r w:rsidR="00AA236E">
        <w:t>igure 7 ci-dessous</w:t>
      </w:r>
      <w:r w:rsidR="00494AA7">
        <w:t>.</w:t>
      </w:r>
    </w:p>
    <w:p w:rsidR="005A63C4" w:rsidRDefault="005A63C4" w:rsidP="005A63C4">
      <w:pPr>
        <w:keepNext/>
        <w:jc w:val="center"/>
      </w:pPr>
      <w:r w:rsidRPr="00C8671D">
        <w:rPr>
          <w:noProof/>
        </w:rPr>
        <w:drawing>
          <wp:inline distT="0" distB="0" distL="0" distR="0" wp14:anchorId="07ED4829" wp14:editId="34F60431">
            <wp:extent cx="3810000" cy="2857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 en V.png"/>
                    <pic:cNvPicPr/>
                  </pic:nvPicPr>
                  <pic:blipFill>
                    <a:blip r:embed="rId14">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5A63C4" w:rsidRDefault="005A63C4" w:rsidP="005A63C4">
      <w:pPr>
        <w:pStyle w:val="Lgende"/>
      </w:pPr>
      <w:r>
        <w:t xml:space="preserve">Figure </w:t>
      </w:r>
      <w:fldSimple w:instr=" SEQ Figure \* ARABIC ">
        <w:r w:rsidR="00251A6C">
          <w:rPr>
            <w:noProof/>
          </w:rPr>
          <w:t>7</w:t>
        </w:r>
      </w:fldSimple>
      <w:r>
        <w:t> : Schéma du cycle de vie d'un projet</w:t>
      </w:r>
    </w:p>
    <w:p w:rsidR="00CD245C" w:rsidRPr="00CD245C" w:rsidRDefault="00CD245C" w:rsidP="00CD245C"/>
    <w:p w:rsidR="005A63C4" w:rsidRDefault="005A63C4" w:rsidP="00D306A4">
      <w:pPr>
        <w:ind w:firstLine="708"/>
      </w:pPr>
      <w:r w:rsidRPr="00466887">
        <w:t>Dans un premier temps, j'ai décidé de faire mon planning au format GANTT. J'ai i</w:t>
      </w:r>
      <w:r w:rsidR="00494AA7">
        <w:t>dentifié à partir de la figure 7</w:t>
      </w:r>
      <w:r w:rsidRPr="00466887">
        <w:t xml:space="preserve">, les parties globales de ce projet puis j'ai essayé de trouver </w:t>
      </w:r>
      <w:r w:rsidR="00494AA7">
        <w:t>des sous-parties pour chacune d’entre elles</w:t>
      </w:r>
      <w:r w:rsidRPr="00466887">
        <w:t>. Ensuite, j'ai estimé le temps pour chaque sous-partie</w:t>
      </w:r>
      <w:r w:rsidR="00494AA7">
        <w:t xml:space="preserve"> et chaque partie et vérifié si i</w:t>
      </w:r>
      <w:r w:rsidRPr="00466887">
        <w:t>l était cohérent avec l'équipe qui m'encadrait sur ce projet. Enfin, j'ai obtenu ce que vous pouv</w:t>
      </w:r>
      <w:r w:rsidR="00494AA7">
        <w:t>ez voir sur la figure suivante.</w:t>
      </w:r>
    </w:p>
    <w:p w:rsidR="00CD245C" w:rsidRPr="00466887" w:rsidRDefault="00CD245C" w:rsidP="00D306A4">
      <w:pPr>
        <w:ind w:firstLine="708"/>
      </w:pPr>
    </w:p>
    <w:p w:rsidR="005A63C4" w:rsidRDefault="005A63C4" w:rsidP="005A63C4">
      <w:pPr>
        <w:keepNext/>
        <w:jc w:val="center"/>
      </w:pPr>
      <w:r w:rsidRPr="00331C2B">
        <w:rPr>
          <w:noProof/>
        </w:rPr>
        <w:drawing>
          <wp:inline distT="0" distB="0" distL="0" distR="0" wp14:anchorId="5D0BA796" wp14:editId="232912E4">
            <wp:extent cx="6041390" cy="1822331"/>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51" cy="1827326"/>
                    </a:xfrm>
                    <a:prstGeom prst="rect">
                      <a:avLst/>
                    </a:prstGeom>
                  </pic:spPr>
                </pic:pic>
              </a:graphicData>
            </a:graphic>
          </wp:inline>
        </w:drawing>
      </w:r>
    </w:p>
    <w:p w:rsidR="005A63C4" w:rsidRPr="00CA27A4" w:rsidRDefault="005A63C4" w:rsidP="005A63C4">
      <w:pPr>
        <w:pStyle w:val="Lgende"/>
        <w:rPr>
          <w:lang w:val="en-US"/>
        </w:rPr>
      </w:pPr>
      <w:r w:rsidRPr="00CA27A4">
        <w:rPr>
          <w:lang w:val="en-US"/>
        </w:rPr>
        <w:t xml:space="preserve">Figure </w:t>
      </w:r>
      <w:r>
        <w:fldChar w:fldCharType="begin"/>
      </w:r>
      <w:r w:rsidRPr="00CA27A4">
        <w:rPr>
          <w:lang w:val="en-US"/>
        </w:rPr>
        <w:instrText xml:space="preserve"> SEQ Figure \* ARABIC </w:instrText>
      </w:r>
      <w:r>
        <w:fldChar w:fldCharType="separate"/>
      </w:r>
      <w:r w:rsidR="00251A6C">
        <w:rPr>
          <w:noProof/>
          <w:lang w:val="en-US"/>
        </w:rPr>
        <w:t>8</w:t>
      </w:r>
      <w:r>
        <w:fldChar w:fldCharType="end"/>
      </w:r>
      <w:r w:rsidRPr="00CA27A4">
        <w:rPr>
          <w:lang w:val="en-US"/>
        </w:rPr>
        <w:t xml:space="preserve">: </w:t>
      </w:r>
      <w:r w:rsidR="00DD51CC">
        <w:rPr>
          <w:lang w:val="en-US"/>
        </w:rPr>
        <w:t>Vue globale du planning</w:t>
      </w:r>
    </w:p>
    <w:p w:rsidR="005A63C4" w:rsidRPr="00DE594A" w:rsidRDefault="005A63C4" w:rsidP="00D306A4">
      <w:pPr>
        <w:ind w:firstLine="708"/>
      </w:pPr>
      <w:r w:rsidRPr="00DE594A">
        <w:lastRenderedPageBreak/>
        <w:t xml:space="preserve">Bien sûr, on ne pas </w:t>
      </w:r>
      <w:r w:rsidR="00494AA7">
        <w:t>voir grand-chose sur la figure 8</w:t>
      </w:r>
      <w:r w:rsidRPr="00DE594A">
        <w:t>, nous allons donc zoomer sur les dif</w:t>
      </w:r>
      <w:r w:rsidR="00494AA7">
        <w:t>férentes parties et les détailler</w:t>
      </w:r>
      <w:r w:rsidRPr="00DE594A">
        <w:t>.</w:t>
      </w:r>
    </w:p>
    <w:p w:rsidR="005A63C4" w:rsidRDefault="005A63C4" w:rsidP="005A63C4">
      <w:pPr>
        <w:rPr>
          <w:lang w:val="en-US"/>
        </w:rPr>
      </w:pPr>
    </w:p>
    <w:p w:rsidR="005A63C4" w:rsidRPr="00466887" w:rsidRDefault="005A63C4" w:rsidP="005A63C4"/>
    <w:p w:rsidR="005A63C4" w:rsidRDefault="005A63C4" w:rsidP="005A63C4">
      <w:pPr>
        <w:keepNext/>
        <w:jc w:val="center"/>
      </w:pPr>
      <w:r w:rsidRPr="00616B7C">
        <w:rPr>
          <w:noProof/>
        </w:rPr>
        <w:drawing>
          <wp:inline distT="0" distB="0" distL="0" distR="0" wp14:anchorId="79C66FCB" wp14:editId="4CBBBD13">
            <wp:extent cx="4679950" cy="5181952"/>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3292" cy="5185652"/>
                    </a:xfrm>
                    <a:prstGeom prst="rect">
                      <a:avLst/>
                    </a:prstGeom>
                  </pic:spPr>
                </pic:pic>
              </a:graphicData>
            </a:graphic>
          </wp:inline>
        </w:drawing>
      </w:r>
    </w:p>
    <w:p w:rsidR="005A63C4" w:rsidRPr="00CA27A4" w:rsidRDefault="005A63C4" w:rsidP="005A63C4">
      <w:pPr>
        <w:pStyle w:val="Lgende"/>
        <w:rPr>
          <w:lang w:val="en-US"/>
        </w:rPr>
      </w:pPr>
      <w:bookmarkStart w:id="33" w:name="figure9"/>
      <w:r w:rsidRPr="00CA27A4">
        <w:rPr>
          <w:lang w:val="en-US"/>
        </w:rPr>
        <w:t xml:space="preserve">Figure </w:t>
      </w:r>
      <w:r>
        <w:fldChar w:fldCharType="begin"/>
      </w:r>
      <w:r w:rsidRPr="00CA27A4">
        <w:rPr>
          <w:lang w:val="en-US"/>
        </w:rPr>
        <w:instrText xml:space="preserve"> SEQ Figure \* ARABIC </w:instrText>
      </w:r>
      <w:r>
        <w:fldChar w:fldCharType="separate"/>
      </w:r>
      <w:r w:rsidR="00251A6C">
        <w:rPr>
          <w:noProof/>
          <w:lang w:val="en-US"/>
        </w:rPr>
        <w:t>9</w:t>
      </w:r>
      <w:r>
        <w:fldChar w:fldCharType="end"/>
      </w:r>
      <w:r w:rsidRPr="00CA27A4">
        <w:rPr>
          <w:lang w:val="en-US"/>
        </w:rPr>
        <w:t xml:space="preserve">: </w:t>
      </w:r>
      <w:r w:rsidR="00DD51CC">
        <w:rPr>
          <w:lang w:val="en-US"/>
        </w:rPr>
        <w:t>Zoom sur le planning</w:t>
      </w:r>
    </w:p>
    <w:bookmarkEnd w:id="33"/>
    <w:p w:rsidR="006E2AF2" w:rsidRDefault="005A63C4" w:rsidP="00D306A4">
      <w:pPr>
        <w:ind w:firstLine="360"/>
      </w:pPr>
      <w:r w:rsidRPr="00DE594A">
        <w:t xml:space="preserve">Sur la figure </w:t>
      </w:r>
      <w:r w:rsidR="00946480">
        <w:t>9</w:t>
      </w:r>
      <w:r w:rsidRPr="00DE594A">
        <w:t xml:space="preserve">, toutes les parties et sous-parties apparaissent. Vous trouverez ci-dessous une liste des différentes parties et une explication </w:t>
      </w:r>
      <w:r w:rsidR="00946480">
        <w:t>des tâches à accomplir, ainsi que du temps estimé pour chacune.</w:t>
      </w:r>
    </w:p>
    <w:p w:rsidR="006E2AF2" w:rsidRPr="00DE594A" w:rsidRDefault="006E2AF2" w:rsidP="005A63C4"/>
    <w:p w:rsidR="00D636EA" w:rsidRDefault="00D636EA" w:rsidP="005A63C4">
      <w:pPr>
        <w:pStyle w:val="Paragraphedeliste"/>
        <w:numPr>
          <w:ilvl w:val="0"/>
          <w:numId w:val="11"/>
        </w:numPr>
        <w:spacing w:after="160" w:line="259" w:lineRule="auto"/>
        <w:jc w:val="left"/>
      </w:pPr>
      <w:r>
        <w:t>Analyse des besoins</w:t>
      </w:r>
    </w:p>
    <w:p w:rsidR="00D636EA" w:rsidRDefault="00A875D8" w:rsidP="00D306A4">
      <w:pPr>
        <w:ind w:firstLine="360"/>
      </w:pPr>
      <w:r>
        <w:t>Cette première partie consiste à appréhender le but du projet et ces enjeux, afin d’être efficace le plus tôt possible.</w:t>
      </w:r>
    </w:p>
    <w:p w:rsidR="00CD245C" w:rsidRDefault="00CD245C" w:rsidP="00D306A4">
      <w:pPr>
        <w:ind w:firstLine="360"/>
      </w:pPr>
    </w:p>
    <w:p w:rsidR="00D636EA" w:rsidRDefault="00D636EA" w:rsidP="00D636EA">
      <w:pPr>
        <w:pStyle w:val="Paragraphedeliste"/>
        <w:spacing w:after="160" w:line="259" w:lineRule="auto"/>
        <w:jc w:val="left"/>
      </w:pPr>
      <w:r>
        <w:t xml:space="preserve"> </w:t>
      </w:r>
    </w:p>
    <w:p w:rsidR="005A63C4" w:rsidRDefault="006E2AF2" w:rsidP="005A63C4">
      <w:pPr>
        <w:pStyle w:val="Paragraphedeliste"/>
        <w:numPr>
          <w:ilvl w:val="0"/>
          <w:numId w:val="11"/>
        </w:numPr>
        <w:spacing w:after="160" w:line="259" w:lineRule="auto"/>
        <w:jc w:val="left"/>
      </w:pPr>
      <w:r>
        <w:lastRenderedPageBreak/>
        <w:t>Spécification</w:t>
      </w:r>
    </w:p>
    <w:p w:rsidR="005A63C4" w:rsidRDefault="005A63C4" w:rsidP="00D306A4">
      <w:pPr>
        <w:ind w:firstLine="360"/>
      </w:pPr>
      <w:r w:rsidRPr="00F63C1A">
        <w:t xml:space="preserve">Dans cette partie, mon objectif est de comprendre le projet dans sa globalité, d'avoir une première idée des circuits, composants qui seront nécessaires, et de faire des recherches sur les circuits principaux, comme l'amplificateur classe D. De plus, je dois faire un cahier des charges avec des valeurs, des besoins et </w:t>
      </w:r>
      <w:r w:rsidR="00841497">
        <w:t>des attentes clair</w:t>
      </w:r>
      <w:r w:rsidR="006E2AF2" w:rsidRPr="00F63C1A">
        <w:t>s</w:t>
      </w:r>
      <w:r w:rsidRPr="00F63C1A">
        <w:t>. Ainsi, j'aur</w:t>
      </w:r>
      <w:r w:rsidR="00841497">
        <w:t xml:space="preserve">ai mes objectifs pour la fin du </w:t>
      </w:r>
      <w:r w:rsidRPr="00F63C1A">
        <w:t>stage.</w:t>
      </w:r>
    </w:p>
    <w:p w:rsidR="006E2AF2" w:rsidRPr="00F63C1A" w:rsidRDefault="006E2AF2" w:rsidP="005A63C4"/>
    <w:p w:rsidR="005A63C4" w:rsidRDefault="005A63C4" w:rsidP="005A63C4">
      <w:pPr>
        <w:pStyle w:val="Paragraphedeliste"/>
        <w:numPr>
          <w:ilvl w:val="0"/>
          <w:numId w:val="11"/>
        </w:numPr>
        <w:spacing w:after="160" w:line="259" w:lineRule="auto"/>
        <w:jc w:val="left"/>
      </w:pPr>
      <w:r>
        <w:t>Conception</w:t>
      </w:r>
    </w:p>
    <w:p w:rsidR="005A63C4" w:rsidRDefault="005A63C4" w:rsidP="00D306A4">
      <w:pPr>
        <w:ind w:firstLine="360"/>
      </w:pPr>
      <w:r w:rsidRPr="00F63C1A">
        <w:t>C'est une partie importante car elle inclut de développer une architecture globale, de trouver des composants critiques, de théoriser et de simuler des solutions, et quand tout cela sera fait correctement, de créer un schéma final et quelques contraintes de routage importantes pour passer à l'étape suivante.</w:t>
      </w:r>
    </w:p>
    <w:p w:rsidR="006E2AF2" w:rsidRPr="00F63C1A" w:rsidRDefault="006E2AF2" w:rsidP="005A63C4"/>
    <w:p w:rsidR="005A63C4" w:rsidRDefault="006E2AF2" w:rsidP="005A63C4">
      <w:pPr>
        <w:pStyle w:val="Paragraphedeliste"/>
        <w:numPr>
          <w:ilvl w:val="0"/>
          <w:numId w:val="11"/>
        </w:numPr>
        <w:spacing w:after="160" w:line="259" w:lineRule="auto"/>
        <w:jc w:val="left"/>
      </w:pPr>
      <w:r>
        <w:t>Implémentation</w:t>
      </w:r>
    </w:p>
    <w:p w:rsidR="005A63C4" w:rsidRDefault="005A63C4" w:rsidP="00D306A4">
      <w:pPr>
        <w:ind w:firstLine="360"/>
      </w:pPr>
      <w:r w:rsidRPr="00F63C1A">
        <w:t>L'objectif de cette partie est de prévoir du temps pour acheminer, commander et assembler la carte prototype qui sera utilisée dans les parties suivantes.</w:t>
      </w:r>
    </w:p>
    <w:p w:rsidR="006E2AF2" w:rsidRPr="00F63C1A" w:rsidRDefault="006E2AF2" w:rsidP="005A63C4"/>
    <w:p w:rsidR="005A63C4" w:rsidRDefault="005A63C4" w:rsidP="005A63C4">
      <w:pPr>
        <w:pStyle w:val="Paragraphedeliste"/>
        <w:numPr>
          <w:ilvl w:val="0"/>
          <w:numId w:val="11"/>
        </w:numPr>
        <w:spacing w:after="160" w:line="259" w:lineRule="auto"/>
        <w:jc w:val="left"/>
      </w:pPr>
      <w:r>
        <w:t>Tests and validation</w:t>
      </w:r>
    </w:p>
    <w:p w:rsidR="005A63C4" w:rsidRDefault="005A63C4" w:rsidP="00D306A4">
      <w:pPr>
        <w:ind w:firstLine="360"/>
      </w:pPr>
      <w:r w:rsidRPr="00F63C1A">
        <w:t>Afin de tester correctement le PCB, mon idée est d'abord de tester chaque</w:t>
      </w:r>
      <w:r w:rsidR="00AE1514">
        <w:t xml:space="preserve"> pa</w:t>
      </w:r>
      <w:r w:rsidR="009951F6">
        <w:t>rtie</w:t>
      </w:r>
      <w:r w:rsidR="00AE1514">
        <w:t xml:space="preserve"> de</w:t>
      </w:r>
      <w:r w:rsidRPr="00F63C1A">
        <w:t xml:space="preserve"> circuit indépendamment et de les faire fonctionner, puis de </w:t>
      </w:r>
      <w:r w:rsidR="00AE1514">
        <w:t>tester tous le circuit</w:t>
      </w:r>
      <w:r w:rsidRPr="00F63C1A">
        <w:t xml:space="preserve"> pour s'assurer que les fonctions principales fonctionnent. Après cela, l'attention doit être portée sur le cahier des charges, répond-il à toutes les exigences ? Que peut-on encore améliorer ?</w:t>
      </w:r>
    </w:p>
    <w:p w:rsidR="006E2AF2" w:rsidRPr="00F63C1A" w:rsidRDefault="006E2AF2" w:rsidP="005A63C4"/>
    <w:p w:rsidR="005A63C4" w:rsidRDefault="005A63C4" w:rsidP="005A63C4">
      <w:pPr>
        <w:pStyle w:val="Paragraphedeliste"/>
        <w:numPr>
          <w:ilvl w:val="0"/>
          <w:numId w:val="11"/>
        </w:numPr>
        <w:spacing w:after="160" w:line="259" w:lineRule="auto"/>
        <w:jc w:val="left"/>
      </w:pPr>
      <w:r>
        <w:t>Corrections</w:t>
      </w:r>
    </w:p>
    <w:p w:rsidR="005A63C4" w:rsidRPr="00F63C1A" w:rsidRDefault="005A63C4" w:rsidP="00D306A4">
      <w:pPr>
        <w:ind w:firstLine="360"/>
      </w:pPr>
      <w:r w:rsidRPr="00F63C1A">
        <w:t xml:space="preserve">Enfin, ce temps est là pour résoudre les problèmes s'il y en a, pour améliorer certaines </w:t>
      </w:r>
      <w:r w:rsidR="006E2AF2">
        <w:t>choses</w:t>
      </w:r>
      <w:r w:rsidR="00AE1514">
        <w:t>,</w:t>
      </w:r>
      <w:r w:rsidRPr="00F63C1A">
        <w:t xml:space="preserve"> pour mieux répondre au cahier des charges en revenant à la conception par exemple, mais aussi pour donner une réponse concernant la viabilité de cette solution, si c'est une bonne idée pour les futurs produits ou non. Encore une chose, ce temps servira également à finaliser la documentation et à capitaliser les informations même si cela se fait aussi pendant le reste du stage.</w:t>
      </w:r>
    </w:p>
    <w:p w:rsidR="005A63C4" w:rsidRDefault="005A63C4" w:rsidP="005A63C4"/>
    <w:p w:rsidR="00CD245C" w:rsidRDefault="00CD245C" w:rsidP="005A63C4"/>
    <w:p w:rsidR="00CD245C" w:rsidRDefault="00CD245C" w:rsidP="005A63C4"/>
    <w:p w:rsidR="00CD245C" w:rsidRDefault="00CD245C" w:rsidP="005A63C4"/>
    <w:p w:rsidR="00CD245C" w:rsidRDefault="00CD245C" w:rsidP="005A63C4"/>
    <w:p w:rsidR="005A63C4" w:rsidRDefault="00D636EA" w:rsidP="00D636EA">
      <w:pPr>
        <w:pStyle w:val="Titre2"/>
      </w:pPr>
      <w:bookmarkStart w:id="34" w:name="_Toc106357465"/>
      <w:r>
        <w:lastRenderedPageBreak/>
        <w:t>1.2. Evolution du planning</w:t>
      </w:r>
      <w:bookmarkEnd w:id="34"/>
    </w:p>
    <w:p w:rsidR="00D636EA" w:rsidRDefault="00D636EA" w:rsidP="00D636EA">
      <w:r>
        <w:t xml:space="preserve">Les dates visibles sur la </w:t>
      </w:r>
      <w:hyperlink w:anchor="figure9" w:history="1">
        <w:r w:rsidRPr="00D636EA">
          <w:rPr>
            <w:rStyle w:val="Lienhypertexte"/>
          </w:rPr>
          <w:t>Figure 9</w:t>
        </w:r>
      </w:hyperlink>
      <w:r>
        <w:t xml:space="preserve"> sont celles fixées dès le début du stage. Bien sûr celle</w:t>
      </w:r>
      <w:r w:rsidR="002B7E27">
        <w:t>s</w:t>
      </w:r>
      <w:r>
        <w:t xml:space="preserve">-ci ont évolué en fonction </w:t>
      </w:r>
      <w:r w:rsidR="00A875D8">
        <w:t>des difficultés</w:t>
      </w:r>
      <w:r>
        <w:t xml:space="preserve"> rencontrées ou non au fur et à mesure. Cette partie a pour </w:t>
      </w:r>
      <w:r w:rsidR="00A875D8">
        <w:t>but</w:t>
      </w:r>
      <w:r>
        <w:t xml:space="preserve"> d’expliquer de façon général</w:t>
      </w:r>
      <w:r w:rsidR="002B7E27">
        <w:t>e</w:t>
      </w:r>
      <w:r>
        <w:t xml:space="preserve"> les changements qu’il y a eu sur ce projet et pourquoi.</w:t>
      </w:r>
    </w:p>
    <w:p w:rsidR="00D636EA" w:rsidRDefault="00D636EA" w:rsidP="00D636EA"/>
    <w:p w:rsidR="00D636EA" w:rsidRDefault="00D636EA" w:rsidP="00D306A4">
      <w:pPr>
        <w:ind w:firstLine="708"/>
      </w:pPr>
      <w:r>
        <w:t>Pour commencer, les deux premières parties se sont passé comme prévu et la 3</w:t>
      </w:r>
      <w:r w:rsidRPr="00D636EA">
        <w:rPr>
          <w:vertAlign w:val="superscript"/>
        </w:rPr>
        <w:t>ème</w:t>
      </w:r>
      <w:r>
        <w:t xml:space="preserve"> partie sur la conception a même pu débuter fin février. Comme expliqué plus h</w:t>
      </w:r>
      <w:r w:rsidR="00C55173">
        <w:t>aut, ces deux premières parties consiste</w:t>
      </w:r>
      <w:r w:rsidR="002B7E27">
        <w:t>nt</w:t>
      </w:r>
      <w:r w:rsidR="00C55173">
        <w:t xml:space="preserve"> essentiellement en la compréhension du projet, des objectifs, la création du cahier des charges…etc. J’ai donc eu le temps nécessaire pour faire cela dans le temps que je m’étais fixé au tout début du stage.</w:t>
      </w:r>
    </w:p>
    <w:p w:rsidR="00C55173" w:rsidRDefault="00C55173" w:rsidP="00D636EA"/>
    <w:p w:rsidR="00257E5E" w:rsidRDefault="00C55173" w:rsidP="00D306A4">
      <w:pPr>
        <w:ind w:firstLine="708"/>
      </w:pPr>
      <w:r>
        <w:t>Abordon</w:t>
      </w:r>
      <w:r w:rsidR="00D95544">
        <w:t xml:space="preserve">s à présent la partie </w:t>
      </w:r>
      <w:r w:rsidR="00984366">
        <w:t>conception</w:t>
      </w:r>
      <w:r w:rsidR="00D95544">
        <w:t xml:space="preserve">, qui est sans aucun doute </w:t>
      </w:r>
      <w:r w:rsidR="00984366">
        <w:t>une étape majeure</w:t>
      </w:r>
      <w:r w:rsidR="00D95544">
        <w:t xml:space="preserve"> de ce stage. </w:t>
      </w:r>
      <w:r w:rsidR="005101E4">
        <w:t xml:space="preserve">Pour essayer de mieux prévoir la durée de cette période, la conception </w:t>
      </w:r>
      <w:r w:rsidR="002B7E27">
        <w:t>a été divisés en plusieurs sous-</w:t>
      </w:r>
      <w:r w:rsidR="005101E4">
        <w:t>parties</w:t>
      </w:r>
      <w:r w:rsidR="00257E5E">
        <w:t xml:space="preserve"> et le temps global a été respecté</w:t>
      </w:r>
      <w:r w:rsidR="00A07B00">
        <w:t>. S</w:t>
      </w:r>
      <w:r w:rsidR="00257E5E">
        <w:t>eulement en réalité l’ét</w:t>
      </w:r>
      <w:r w:rsidR="002B7E27">
        <w:t>ape de développement théorique a</w:t>
      </w:r>
      <w:r w:rsidR="00257E5E">
        <w:t xml:space="preserve"> duré moins longtemps que prévu</w:t>
      </w:r>
      <w:r w:rsidR="002B7E27">
        <w:t>,</w:t>
      </w:r>
      <w:r w:rsidR="00257E5E">
        <w:t xml:space="preserve"> et l’étape de simulation LTspice plus longtemps, surtout dû à la si</w:t>
      </w:r>
      <w:r w:rsidR="00A07B00">
        <w:t>mulation du filtre passe bande. C</w:t>
      </w:r>
      <w:r w:rsidR="00257E5E">
        <w:t xml:space="preserve">e qui au final se compense et respecte relativement bien le planning initial. </w:t>
      </w:r>
    </w:p>
    <w:p w:rsidR="00257E5E" w:rsidRDefault="00257E5E" w:rsidP="00D636EA"/>
    <w:p w:rsidR="00257E5E" w:rsidRDefault="00257E5E" w:rsidP="00D306A4">
      <w:pPr>
        <w:ind w:firstLine="708"/>
      </w:pPr>
      <w:r>
        <w:t xml:space="preserve">L’étape suivante est dédiée au routage et assemblage du PCB. Cette étape était </w:t>
      </w:r>
      <w:r w:rsidR="009123BC">
        <w:t>prévue</w:t>
      </w:r>
      <w:r>
        <w:t xml:space="preserve"> sur deux semaines mais </w:t>
      </w:r>
      <w:r w:rsidR="00C22DAB">
        <w:t xml:space="preserve">une formation a retardé le routage. De plus, nous avons décidé de faire le PCB en local, avec le Fablab présent à Thales plutôt que de le commander à un fabriquant spécialisé dans la fabrication de PCB mais qui aurait mis plus de temps à le livrer. Ce choix a aussi induit un retard car la technologie utilisée </w:t>
      </w:r>
      <w:r w:rsidR="009123BC">
        <w:t>au Fablab</w:t>
      </w:r>
      <w:r w:rsidR="00C22DAB">
        <w:t xml:space="preserve"> ne permet pas de faire </w:t>
      </w:r>
      <w:r w:rsidR="009123BC">
        <w:t>des pistes trop petites</w:t>
      </w:r>
      <w:r w:rsidR="00C22DAB">
        <w:t xml:space="preserve"> ou bien d’utiliser des composants avec des pas trop petit</w:t>
      </w:r>
      <w:r w:rsidR="002B7E27">
        <w:t>s</w:t>
      </w:r>
      <w:r w:rsidR="00C22DAB">
        <w:t xml:space="preserve">. Il a donc fallu chercher des alternatives </w:t>
      </w:r>
      <w:r w:rsidR="009123BC">
        <w:t>à des</w:t>
      </w:r>
      <w:r w:rsidR="00C22DAB">
        <w:t xml:space="preserve"> composants déjà sélectionné</w:t>
      </w:r>
      <w:r w:rsidR="002B7E27">
        <w:t>s</w:t>
      </w:r>
      <w:r w:rsidR="00C22DAB">
        <w:t xml:space="preserve"> mais ne pouvant donc pas être utilisés, ce qui a pris une ou deux journées de plus que prévu. Après cela le PCB a pu être fabriqué et il a fallu souder chaque composant à la main et faire des tests de continuité, ce qui a aussi pris 2 ou 3 jours afin d’avoir </w:t>
      </w:r>
      <w:r w:rsidR="002B7E27">
        <w:t>fini d’assembler</w:t>
      </w:r>
      <w:r w:rsidR="00C22DAB">
        <w:t xml:space="preserve">. </w:t>
      </w:r>
    </w:p>
    <w:p w:rsidR="00C22DAB" w:rsidRDefault="00C22DAB" w:rsidP="00D636EA"/>
    <w:p w:rsidR="00C22DAB" w:rsidRDefault="00C22DAB" w:rsidP="00D306A4">
      <w:pPr>
        <w:ind w:firstLine="708"/>
      </w:pPr>
      <w:r>
        <w:t xml:space="preserve">Enfin l’étape des tests a commencé par l’apparition </w:t>
      </w:r>
      <w:r w:rsidR="009123BC">
        <w:t>de quelques</w:t>
      </w:r>
      <w:r>
        <w:t xml:space="preserve"> </w:t>
      </w:r>
      <w:r w:rsidR="009123BC">
        <w:t>court</w:t>
      </w:r>
      <w:r w:rsidR="002B7E27">
        <w:t>s</w:t>
      </w:r>
      <w:r w:rsidR="009123BC">
        <w:t>-circuit</w:t>
      </w:r>
      <w:r w:rsidR="002B7E27">
        <w:t>s</w:t>
      </w:r>
      <w:r>
        <w:t xml:space="preserve"> qu’il a </w:t>
      </w:r>
      <w:r w:rsidR="009123BC">
        <w:t>fallu</w:t>
      </w:r>
      <w:r>
        <w:t xml:space="preserve"> identifier et corriger, c</w:t>
      </w:r>
      <w:r w:rsidR="00A07B00">
        <w:t xml:space="preserve">e qui a aussi pris </w:t>
      </w:r>
      <w:r w:rsidR="009123BC">
        <w:t xml:space="preserve">quelques jours avant d’avoir une carte réellement fonctionnelle et pouvoir attaquer les tests. Au moment où ce rapport est rédigé les tests sont en cours et il reste environ 2 mois afin d’optimiser les résultats et de conclure sur cette conception. </w:t>
      </w:r>
    </w:p>
    <w:p w:rsidR="009123BC" w:rsidRDefault="009123BC" w:rsidP="00D636EA"/>
    <w:p w:rsidR="002A7F0F" w:rsidRPr="00D636EA" w:rsidRDefault="009123BC" w:rsidP="00D306A4">
      <w:pPr>
        <w:ind w:firstLine="708"/>
      </w:pPr>
      <w:r>
        <w:lastRenderedPageBreak/>
        <w:t xml:space="preserve">Pour résumer, </w:t>
      </w:r>
      <w:r w:rsidR="002B7E27">
        <w:t>environ deux semaines de retard</w:t>
      </w:r>
      <w:r>
        <w:t xml:space="preserve"> sont </w:t>
      </w:r>
      <w:r w:rsidR="002A7F0F">
        <w:t>apparues</w:t>
      </w:r>
      <w:r>
        <w:t xml:space="preserve"> par rapport au planning initial</w:t>
      </w:r>
      <w:r w:rsidR="002A7F0F">
        <w:t>, ce qui n’est pas un problème étant donné qu’une période de plus d’un mois a été prévu pou</w:t>
      </w:r>
      <w:r w:rsidR="002B7E27">
        <w:t>r résoudre ce genre de problème</w:t>
      </w:r>
      <w:r w:rsidR="002A7F0F">
        <w:t>.</w:t>
      </w:r>
      <w:r w:rsidR="00433508">
        <w:t xml:space="preserve"> Finalement le planning correspondant à l’évolution du stage jusqu’à aujourd’hui ressemble au suivant :</w:t>
      </w:r>
    </w:p>
    <w:p w:rsidR="00687B13" w:rsidRDefault="00687B13" w:rsidP="00687B13"/>
    <w:p w:rsidR="00973BA4" w:rsidRDefault="00433508" w:rsidP="00973BA4">
      <w:pPr>
        <w:keepNext/>
        <w:jc w:val="center"/>
      </w:pPr>
      <w:r w:rsidRPr="00433508">
        <w:rPr>
          <w:noProof/>
        </w:rPr>
        <w:drawing>
          <wp:inline distT="0" distB="0" distL="0" distR="0" wp14:anchorId="36C7DD62" wp14:editId="43F0F5C1">
            <wp:extent cx="4461041" cy="5024459"/>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446" cy="5027167"/>
                    </a:xfrm>
                    <a:prstGeom prst="rect">
                      <a:avLst/>
                    </a:prstGeom>
                  </pic:spPr>
                </pic:pic>
              </a:graphicData>
            </a:graphic>
          </wp:inline>
        </w:drawing>
      </w:r>
    </w:p>
    <w:p w:rsidR="00A875D8" w:rsidRDefault="00973BA4" w:rsidP="00973BA4">
      <w:pPr>
        <w:pStyle w:val="Lgende"/>
      </w:pPr>
      <w:r>
        <w:t xml:space="preserve">Figure </w:t>
      </w:r>
      <w:fldSimple w:instr=" SEQ Figure \* ARABIC ">
        <w:r w:rsidR="00251A6C">
          <w:rPr>
            <w:noProof/>
          </w:rPr>
          <w:t>10</w:t>
        </w:r>
      </w:fldSimple>
      <w:r>
        <w:t> : Planning final</w:t>
      </w:r>
    </w:p>
    <w:p w:rsidR="00A875D8" w:rsidRDefault="00A875D8" w:rsidP="00687B13"/>
    <w:p w:rsidR="00A875D8" w:rsidRDefault="00433508" w:rsidP="00D306A4">
      <w:pPr>
        <w:ind w:firstLine="708"/>
      </w:pPr>
      <w:r>
        <w:t xml:space="preserve">À présent, nous allons passer à l’aspect plus technique de ce stage en commençant </w:t>
      </w:r>
      <w:r w:rsidR="00EF5C58">
        <w:t xml:space="preserve">par décrire le cahier des charges puis par </w:t>
      </w:r>
      <w:r>
        <w:t>parler des architectures imaginé</w:t>
      </w:r>
      <w:r w:rsidR="00EF5C58">
        <w:t>es</w:t>
      </w:r>
      <w:r>
        <w:t xml:space="preserve"> pour réaliser la fonction ACS demandée.</w:t>
      </w:r>
    </w:p>
    <w:p w:rsidR="00EF5C58" w:rsidRDefault="00EF5C58" w:rsidP="00687B13"/>
    <w:p w:rsidR="00CD245C" w:rsidRDefault="00CD245C" w:rsidP="00687B13"/>
    <w:p w:rsidR="00CD245C" w:rsidRDefault="00CD245C" w:rsidP="00687B13"/>
    <w:p w:rsidR="00CD245C" w:rsidRDefault="00CD245C" w:rsidP="00687B13"/>
    <w:p w:rsidR="00CD245C" w:rsidRDefault="00CD245C" w:rsidP="00687B13"/>
    <w:p w:rsidR="00EF5C58" w:rsidRDefault="00EF5C58" w:rsidP="00EF5C58">
      <w:pPr>
        <w:pStyle w:val="Titre2"/>
      </w:pPr>
      <w:bookmarkStart w:id="35" w:name="_Toc106357466"/>
      <w:r>
        <w:lastRenderedPageBreak/>
        <w:t>1.3. Cahier des charges</w:t>
      </w:r>
      <w:bookmarkEnd w:id="35"/>
    </w:p>
    <w:p w:rsidR="00D81025" w:rsidRDefault="00D81025" w:rsidP="00D81025">
      <w:r>
        <w:t>Ici va être décrit le cahier de</w:t>
      </w:r>
      <w:r w:rsidR="002B7E27">
        <w:t>s</w:t>
      </w:r>
      <w:r>
        <w:t xml:space="preserve"> charge</w:t>
      </w:r>
      <w:r w:rsidR="002B7E27">
        <w:t>s</w:t>
      </w:r>
      <w:r>
        <w:t xml:space="preserve"> qui a cadré le </w:t>
      </w:r>
      <w:r w:rsidR="00A07B00">
        <w:t>stage et a permis de définir des objectifs</w:t>
      </w:r>
      <w:r>
        <w:t xml:space="preserve">. Pour cela, je me suis appuyé sur deux types d’informations. La première </w:t>
      </w:r>
      <w:r w:rsidR="00A07B00">
        <w:t>étant les</w:t>
      </w:r>
      <w:r>
        <w:t xml:space="preserve"> performances demandées à la fonction ACS dans les projets en général. La deuxième est l</w:t>
      </w:r>
      <w:r w:rsidR="00366C33">
        <w:t xml:space="preserve">a performance du circuit actuel, appelé ELAC, </w:t>
      </w:r>
      <w:r>
        <w:t xml:space="preserve">afin de fixer les objectifs à atteindre pour proposer une solution plus performante. </w:t>
      </w:r>
    </w:p>
    <w:p w:rsidR="00D81025" w:rsidRDefault="00D81025" w:rsidP="00D81025"/>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672"/>
        <w:gridCol w:w="5380"/>
      </w:tblGrid>
      <w:tr w:rsidR="00D81025" w:rsidRPr="00D81025" w:rsidTr="0031118F">
        <w:tc>
          <w:tcPr>
            <w:tcW w:w="0" w:type="auto"/>
            <w:shd w:val="clear" w:color="auto" w:fill="auto"/>
            <w:vAlign w:val="center"/>
            <w:hideMark/>
          </w:tcPr>
          <w:p w:rsidR="00D81025" w:rsidRPr="00366C33" w:rsidRDefault="00D81025" w:rsidP="0070567E">
            <w:pPr>
              <w:jc w:val="left"/>
            </w:pPr>
            <w:r w:rsidRPr="00366C33">
              <w:t>Tension différentielle de sortie aux bornes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7.0+-0.7V RMS</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Forme du signal de sortie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Sinus</w:t>
            </w:r>
            <w:r w:rsidR="0070567E">
              <w:t>oïde</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Fréquence</w:t>
            </w:r>
          </w:p>
        </w:tc>
        <w:tc>
          <w:tcPr>
            <w:tcW w:w="0" w:type="auto"/>
            <w:shd w:val="clear" w:color="auto" w:fill="FFFFFF" w:themeFill="background1"/>
            <w:vAlign w:val="center"/>
            <w:hideMark/>
          </w:tcPr>
          <w:p w:rsidR="00D81025" w:rsidRPr="00366C33" w:rsidRDefault="002212C9" w:rsidP="0070567E">
            <w:pPr>
              <w:jc w:val="left"/>
            </w:pPr>
            <w:r>
              <w:t xml:space="preserve">   </w:t>
            </w:r>
            <w:r w:rsidR="00366C33" w:rsidRPr="00366C33">
              <w:t>Doit être capable de générer des sinusoïde</w:t>
            </w:r>
            <w:r w:rsidR="0070567E">
              <w:t>s</w:t>
            </w:r>
            <w:r>
              <w:t xml:space="preserve"> </w:t>
            </w:r>
            <w:r w:rsidR="00366C33" w:rsidRPr="00366C33">
              <w:t xml:space="preserve">de fréquence </w:t>
            </w:r>
            <w:r w:rsidR="0070567E">
              <w:t>comprise entre 2</w:t>
            </w:r>
            <w:r w:rsidR="00366C33" w:rsidRPr="00366C33">
              <w:t>kHz et 5kHz</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 xml:space="preserve">Précision </w:t>
            </w:r>
            <w:r w:rsidR="00846517">
              <w:t xml:space="preserve">de la fréquence du sinus de sortie </w:t>
            </w:r>
            <w:r w:rsidRPr="00366C33">
              <w:t>entre les circuits ACS</w:t>
            </w:r>
          </w:p>
        </w:tc>
        <w:tc>
          <w:tcPr>
            <w:tcW w:w="0" w:type="auto"/>
            <w:shd w:val="clear" w:color="auto" w:fill="FFFFFF" w:themeFill="background1"/>
            <w:vAlign w:val="center"/>
            <w:hideMark/>
          </w:tcPr>
          <w:p w:rsidR="00D81025" w:rsidRPr="00366C33" w:rsidRDefault="002212C9" w:rsidP="008D3551">
            <w:pPr>
              <w:jc w:val="left"/>
            </w:pPr>
            <w:r>
              <w:t xml:space="preserve">   </w:t>
            </w:r>
            <w:r w:rsidR="00846517">
              <w:t xml:space="preserve">Inférieur à </w:t>
            </w:r>
            <w:r w:rsidR="00D81025" w:rsidRPr="00366C33">
              <w:t>0.1Hz</w:t>
            </w:r>
            <w:r w:rsidR="00846517">
              <w:t xml:space="preserve"> </w:t>
            </w:r>
          </w:p>
        </w:tc>
      </w:tr>
      <w:tr w:rsidR="00D81025" w:rsidRPr="00D81025" w:rsidTr="0031118F">
        <w:tc>
          <w:tcPr>
            <w:tcW w:w="0" w:type="auto"/>
            <w:shd w:val="clear" w:color="auto" w:fill="auto"/>
            <w:vAlign w:val="center"/>
            <w:hideMark/>
          </w:tcPr>
          <w:p w:rsidR="00D81025" w:rsidRPr="00366C33" w:rsidRDefault="003C2006" w:rsidP="0070567E">
            <w:pPr>
              <w:jc w:val="left"/>
            </w:pPr>
            <w:r w:rsidRPr="00366C33">
              <w:t>Courant dans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F3052">
              <w:t>Entre 10mA et 40mA</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Caractéristique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3C2006" w:rsidRPr="00366C33">
              <w:t xml:space="preserve">Charge inductive avec résistance parasite </w:t>
            </w:r>
            <w:r>
              <w:t xml:space="preserve">   </w:t>
            </w:r>
            <w:r w:rsidR="003C2006" w:rsidRPr="00366C33">
              <w:t>ayant pour facteur de puissance cos(ϕ) = 0.2079 soit ϕ</w:t>
            </w:r>
            <w:r w:rsidR="0070567E">
              <w:t>=78°</w:t>
            </w:r>
          </w:p>
        </w:tc>
      </w:tr>
      <w:tr w:rsidR="00D81025" w:rsidRPr="00D81025" w:rsidTr="0031118F">
        <w:tc>
          <w:tcPr>
            <w:tcW w:w="0" w:type="auto"/>
            <w:shd w:val="clear" w:color="auto" w:fill="auto"/>
            <w:vAlign w:val="center"/>
            <w:hideMark/>
          </w:tcPr>
          <w:p w:rsidR="00D81025" w:rsidRPr="00366C33" w:rsidRDefault="00D81025" w:rsidP="00366C33">
            <w:pPr>
              <w:jc w:val="left"/>
            </w:pPr>
            <w:r w:rsidRPr="00366C33">
              <w:t>Surface</w:t>
            </w:r>
          </w:p>
        </w:tc>
        <w:tc>
          <w:tcPr>
            <w:tcW w:w="0" w:type="auto"/>
            <w:shd w:val="clear" w:color="auto" w:fill="FFFFFF" w:themeFill="background1"/>
            <w:vAlign w:val="center"/>
            <w:hideMark/>
          </w:tcPr>
          <w:p w:rsidR="00D81025" w:rsidRPr="00366C33" w:rsidRDefault="002212C9" w:rsidP="008D3551">
            <w:pPr>
              <w:jc w:val="left"/>
              <w:rPr>
                <w:highlight w:val="darkBlue"/>
              </w:rPr>
            </w:pPr>
            <w:r>
              <w:t xml:space="preserve">   </w:t>
            </w:r>
            <w:r w:rsidR="00366C33" w:rsidRPr="00366C33">
              <w:t>La surface actuelle pour un ACS ELAC est de 740mm2, il faut donc faire moins</w:t>
            </w:r>
          </w:p>
        </w:tc>
      </w:tr>
      <w:tr w:rsidR="00D81025" w:rsidRPr="00D81025" w:rsidTr="0031118F">
        <w:tc>
          <w:tcPr>
            <w:tcW w:w="0" w:type="auto"/>
            <w:shd w:val="clear" w:color="auto" w:fill="auto"/>
            <w:vAlign w:val="center"/>
            <w:hideMark/>
          </w:tcPr>
          <w:p w:rsidR="00D81025" w:rsidRPr="00366C33" w:rsidRDefault="00846517" w:rsidP="00366C33">
            <w:pPr>
              <w:jc w:val="left"/>
            </w:pPr>
            <w:r>
              <w:t>Rendement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Un ACS ELAC a un rendement inférieur à 10%, il faut donc battre ce rendement et l’optimiser au maximum.</w:t>
            </w:r>
          </w:p>
        </w:tc>
      </w:tr>
      <w:tr w:rsidR="00D81025" w:rsidRPr="00D81025" w:rsidTr="0031118F">
        <w:tc>
          <w:tcPr>
            <w:tcW w:w="0" w:type="auto"/>
            <w:shd w:val="clear" w:color="auto" w:fill="auto"/>
            <w:vAlign w:val="center"/>
            <w:hideMark/>
          </w:tcPr>
          <w:p w:rsidR="00D81025" w:rsidRPr="00366C33" w:rsidRDefault="00366C33" w:rsidP="00366C33">
            <w:pPr>
              <w:jc w:val="left"/>
            </w:pPr>
            <w:r w:rsidRPr="00366C33">
              <w:t>Ondulation sur le signal et stabilité</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Inférieur à 100mV</w:t>
            </w:r>
          </w:p>
        </w:tc>
      </w:tr>
      <w:tr w:rsidR="00F70FAE" w:rsidRPr="00D81025" w:rsidTr="0031118F">
        <w:tc>
          <w:tcPr>
            <w:tcW w:w="0" w:type="auto"/>
            <w:shd w:val="clear" w:color="auto" w:fill="auto"/>
            <w:vAlign w:val="center"/>
          </w:tcPr>
          <w:p w:rsidR="00F70FAE" w:rsidRPr="00366C33" w:rsidRDefault="00F70FAE" w:rsidP="00366C33">
            <w:pPr>
              <w:jc w:val="left"/>
            </w:pPr>
            <w:r>
              <w:t>THD du sinus de sortie</w:t>
            </w:r>
          </w:p>
        </w:tc>
        <w:tc>
          <w:tcPr>
            <w:tcW w:w="0" w:type="auto"/>
            <w:shd w:val="clear" w:color="auto" w:fill="FFFFFF" w:themeFill="background1"/>
            <w:vAlign w:val="center"/>
          </w:tcPr>
          <w:p w:rsidR="00F70FAE" w:rsidRPr="00366C33" w:rsidRDefault="002212C9" w:rsidP="008D3551">
            <w:pPr>
              <w:jc w:val="left"/>
            </w:pPr>
            <w:r>
              <w:t xml:space="preserve">   </w:t>
            </w:r>
            <w:r w:rsidR="00F70FAE">
              <w:t>Inférieur à 1%</w:t>
            </w:r>
          </w:p>
        </w:tc>
      </w:tr>
      <w:tr w:rsidR="00D81025" w:rsidRPr="00D81025" w:rsidTr="0031118F">
        <w:tc>
          <w:tcPr>
            <w:tcW w:w="0" w:type="auto"/>
            <w:shd w:val="clear" w:color="auto" w:fill="auto"/>
            <w:vAlign w:val="center"/>
            <w:hideMark/>
          </w:tcPr>
          <w:p w:rsidR="00D81025" w:rsidRPr="00366C33" w:rsidRDefault="00846517" w:rsidP="00366C33">
            <w:pPr>
              <w:jc w:val="left"/>
            </w:pPr>
            <w:r>
              <w:t>Coût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Pas de référence mais le plus bas possible tout en respectant les points ci-dessus.</w:t>
            </w:r>
          </w:p>
        </w:tc>
      </w:tr>
    </w:tbl>
    <w:p w:rsidR="00D81025" w:rsidRPr="00D81025" w:rsidRDefault="00D81025" w:rsidP="00D81025"/>
    <w:p w:rsidR="00A875D8" w:rsidRDefault="00A875D8" w:rsidP="00687B13"/>
    <w:p w:rsidR="00CD245C" w:rsidRDefault="00CD245C" w:rsidP="00687B13"/>
    <w:p w:rsidR="00CD245C" w:rsidRDefault="00CD245C" w:rsidP="00687B13"/>
    <w:p w:rsidR="008D3551" w:rsidRDefault="008D3551" w:rsidP="00687B13"/>
    <w:p w:rsidR="008D3551" w:rsidRDefault="008D3551" w:rsidP="00687B13"/>
    <w:p w:rsidR="00CD245C" w:rsidRDefault="00CD245C" w:rsidP="00687B13"/>
    <w:p w:rsidR="00CD245C" w:rsidRDefault="00CD245C" w:rsidP="00687B13"/>
    <w:p w:rsidR="00A875D8" w:rsidRDefault="00433508" w:rsidP="00433508">
      <w:pPr>
        <w:pStyle w:val="Titre2"/>
      </w:pPr>
      <w:bookmarkStart w:id="36" w:name="_Toc106357467"/>
      <w:r>
        <w:lastRenderedPageBreak/>
        <w:t>1.</w:t>
      </w:r>
      <w:r w:rsidR="00EF5C58">
        <w:t>4</w:t>
      </w:r>
      <w:r>
        <w:t>. Les architectures pour répondre au besoin</w:t>
      </w:r>
      <w:bookmarkEnd w:id="36"/>
    </w:p>
    <w:p w:rsidR="007D1940" w:rsidRDefault="00433508" w:rsidP="00433508">
      <w:r>
        <w:t>Pour rappel, le but est de remplacer un circuit réalisant la fonction ACS à base d’amplificateurs linéaires (AOP), par un circuit utilisant le phénomène de commutation et ses avantages.</w:t>
      </w:r>
      <w:r w:rsidR="002B7E27">
        <w:t xml:space="preserve"> </w:t>
      </w:r>
      <w:r>
        <w:t xml:space="preserve">Pour cela, plusieurs solutions </w:t>
      </w:r>
      <w:r w:rsidR="007D1940">
        <w:t>étaient</w:t>
      </w:r>
      <w:r>
        <w:t xml:space="preserve"> </w:t>
      </w:r>
      <w:r w:rsidR="007D1940">
        <w:t>possibles</w:t>
      </w:r>
      <w:r>
        <w:t xml:space="preserve"> et j’ai donc décidé de les étudier et comparer afin de faire un choix et </w:t>
      </w:r>
      <w:r w:rsidR="007D1940">
        <w:t xml:space="preserve">commencer la conception. Pour être plus précis, j’ai rapidement identifié 3 architectures possibles. </w:t>
      </w:r>
    </w:p>
    <w:p w:rsidR="007D1940" w:rsidRDefault="007D1940" w:rsidP="00433508"/>
    <w:p w:rsidR="00433508" w:rsidRDefault="007D1940" w:rsidP="007D1940">
      <w:pPr>
        <w:pStyle w:val="Paragraphedeliste"/>
        <w:numPr>
          <w:ilvl w:val="0"/>
          <w:numId w:val="12"/>
        </w:numPr>
      </w:pPr>
      <w:r>
        <w:t>La première utilise un composant dit COTS, c’est-à-dire un composant disponible sur le marché et prêt à l’emploi. Ce composant est un amplificateur audio de classe D qui prend en entrée un signal, qui serait un sinus dans notr</w:t>
      </w:r>
      <w:r w:rsidR="00193419">
        <w:t>e cas</w:t>
      </w:r>
      <w:r w:rsidR="005E007B">
        <w:t>,</w:t>
      </w:r>
      <w:r w:rsidR="00193419">
        <w:t xml:space="preserve"> et qui a pour sortie un </w:t>
      </w:r>
      <w:r w:rsidR="005E007B">
        <w:t>S</w:t>
      </w:r>
      <w:r w:rsidR="00193419">
        <w:t xml:space="preserve">PWM amplifiée représentant le sinus d’entrée. L’avantage de cette solution est qu’elle peut être </w:t>
      </w:r>
      <w:r w:rsidR="005E007B">
        <w:t>bien</w:t>
      </w:r>
      <w:r w:rsidR="00193419">
        <w:t xml:space="preserve"> en ter</w:t>
      </w:r>
      <w:r w:rsidR="005E007B">
        <w:t xml:space="preserve">me de surface utilisée car ce type de composants </w:t>
      </w:r>
      <w:r w:rsidR="00193419">
        <w:t>fonctionne</w:t>
      </w:r>
      <w:r w:rsidR="005E007B">
        <w:t>nt</w:t>
      </w:r>
      <w:r w:rsidR="00193419">
        <w:t xml:space="preserve"> avec de la microélectronique et non des composants analogiques, ce qui permet d’obtenir des composants très peu encombrants. Le coût peut aussi être un atout de cette solution mais avec la c</w:t>
      </w:r>
      <w:r w:rsidR="005F602D">
        <w:t>rise des composants actuelle</w:t>
      </w:r>
      <w:r w:rsidR="00193419">
        <w:t xml:space="preserve"> il ne l’est plus vraiment</w:t>
      </w:r>
      <w:r w:rsidR="005F602D">
        <w:t>,</w:t>
      </w:r>
      <w:r w:rsidR="00193419">
        <w:t xml:space="preserve"> car les seuls composants encore disponibles sont à des prix assez élevés. Concernant les aspects négatifs, on peut y trouver la consommation étant donné que ce sont des composants </w:t>
      </w:r>
      <w:r w:rsidR="005F602D">
        <w:t>conçus</w:t>
      </w:r>
      <w:r w:rsidR="00193419">
        <w:t xml:space="preserve"> pour une a</w:t>
      </w:r>
      <w:r w:rsidR="0006332F">
        <w:t>pplication audio et qui intègre</w:t>
      </w:r>
      <w:r w:rsidR="00193419">
        <w:t xml:space="preserve"> plusieurs circuits de sécurité, filtrage</w:t>
      </w:r>
      <w:r w:rsidR="009706C7">
        <w:t>, transformation du signal</w:t>
      </w:r>
      <w:r w:rsidR="00193419">
        <w:t>…</w:t>
      </w:r>
      <w:r w:rsidR="0006332F">
        <w:t>etc</w:t>
      </w:r>
      <w:r w:rsidR="00193419">
        <w:t>, qui ne sont pas nécessaire</w:t>
      </w:r>
      <w:r w:rsidR="0006332F">
        <w:t>s</w:t>
      </w:r>
      <w:r w:rsidR="00193419">
        <w:t xml:space="preserve"> à notre application et qui engendre</w:t>
      </w:r>
      <w:r w:rsidR="0006332F">
        <w:t>nt</w:t>
      </w:r>
      <w:r w:rsidR="00193419">
        <w:t xml:space="preserve"> des consommations supplémentaires. </w:t>
      </w:r>
      <w:r w:rsidR="00ED072C">
        <w:t xml:space="preserve">De plus, il peut être intéressant de prendre un </w:t>
      </w:r>
      <w:r w:rsidR="00C519BE">
        <w:t xml:space="preserve">PWM en entrée </w:t>
      </w:r>
      <w:r w:rsidR="00221EA2">
        <w:t xml:space="preserve">du système global car il </w:t>
      </w:r>
      <w:r w:rsidR="0006332F">
        <w:t>peut être</w:t>
      </w:r>
      <w:r w:rsidR="00221EA2">
        <w:t xml:space="preserve"> généré</w:t>
      </w:r>
      <w:r w:rsidR="00C519BE">
        <w:t xml:space="preserve"> avec un FPGA est donc peu coût</w:t>
      </w:r>
      <w:r w:rsidR="00221EA2">
        <w:t>eux en surface et consommation. C</w:t>
      </w:r>
      <w:r w:rsidR="00C519BE">
        <w:t>e qui imposerai</w:t>
      </w:r>
      <w:r w:rsidR="0006332F">
        <w:t>t</w:t>
      </w:r>
      <w:r w:rsidR="00C519BE">
        <w:t xml:space="preserve"> de prévoir une étape de filtrage avant de rentrer dans l’amplificateur, qui demande une entrée analogique. Ce qui </w:t>
      </w:r>
      <w:r w:rsidR="00000749">
        <w:t>peut perturber le système et rend la solution moins viable.</w:t>
      </w:r>
    </w:p>
    <w:p w:rsidR="00C519BE" w:rsidRDefault="00C519BE" w:rsidP="00C519BE">
      <w:pPr>
        <w:pStyle w:val="Paragraphedeliste"/>
      </w:pPr>
    </w:p>
    <w:p w:rsidR="00193419" w:rsidRDefault="00193419" w:rsidP="007D1940">
      <w:pPr>
        <w:pStyle w:val="Paragraphedeliste"/>
        <w:numPr>
          <w:ilvl w:val="0"/>
          <w:numId w:val="12"/>
        </w:numPr>
      </w:pPr>
      <w:r>
        <w:t xml:space="preserve">La deuxième solution </w:t>
      </w:r>
      <w:r w:rsidR="00000749">
        <w:t xml:space="preserve">est plus simple à expliquer puisqu’elle consiste aussi à utiliser un composant COTS, mais cette fois-ci avec une entrée PWM </w:t>
      </w:r>
      <w:r w:rsidR="009706C7">
        <w:t>directement. Cela permet d’éviter le problème évoqué à la fin du dernier point et de garder le point positif de la surface utilisé</w:t>
      </w:r>
      <w:r w:rsidR="004105DE">
        <w:t>e</w:t>
      </w:r>
      <w:r w:rsidR="009706C7">
        <w:t xml:space="preserve"> assez faible. Seulement ce type de composant est assez rare et cher, surtout avec la crise, ce qui rend cette solution beaucoup moins attrayante. Enfin, encore une fois cette solution pourrait répondre au besoin mais serait toujours surdimensionné</w:t>
      </w:r>
      <w:r w:rsidR="001D321F">
        <w:t>e</w:t>
      </w:r>
      <w:r w:rsidR="009706C7">
        <w:t xml:space="preserve"> et sur-consommatrice étant donné que ce</w:t>
      </w:r>
      <w:r w:rsidR="00732A27">
        <w:t>s</w:t>
      </w:r>
      <w:r w:rsidR="009706C7">
        <w:t xml:space="preserve"> type</w:t>
      </w:r>
      <w:r w:rsidR="00732A27">
        <w:t>s</w:t>
      </w:r>
      <w:r w:rsidR="009706C7">
        <w:t xml:space="preserve"> de composants intègre des circuits de sécurité, traitement de signal…etc, et son</w:t>
      </w:r>
      <w:r w:rsidR="00732A27">
        <w:t>t</w:t>
      </w:r>
      <w:r w:rsidR="009706C7">
        <w:t xml:space="preserve"> </w:t>
      </w:r>
      <w:r w:rsidR="001D321F">
        <w:t>conçus</w:t>
      </w:r>
      <w:r w:rsidR="009706C7">
        <w:t xml:space="preserve"> pour fonctionner </w:t>
      </w:r>
      <w:r w:rsidR="001D321F">
        <w:t>avec des signaux bien plus complexes qu’un sinus.</w:t>
      </w:r>
    </w:p>
    <w:p w:rsidR="001D321F" w:rsidRDefault="001D321F" w:rsidP="001D321F">
      <w:pPr>
        <w:pStyle w:val="Paragraphedeliste"/>
      </w:pPr>
    </w:p>
    <w:p w:rsidR="007876DB" w:rsidRDefault="001D321F" w:rsidP="007876DB">
      <w:pPr>
        <w:pStyle w:val="Paragraphedeliste"/>
        <w:numPr>
          <w:ilvl w:val="0"/>
          <w:numId w:val="12"/>
        </w:numPr>
      </w:pPr>
      <w:r>
        <w:lastRenderedPageBreak/>
        <w:t>Enfin la dernière architecture imaginée consiste à concevoir par moi-même un circuit à base d’étages push-pull ou demi-pont qui viendrait amplifier la PWM générée par le FPGA avec l’intermédiaire d’un driver de MOSFET pour commander correctement l’étage amplificateur. Cette solution à le bénéfice de s’adapter au cahier des charges sans en faire plus que besoin, elle permet aussi de diminuer la consommation du système de façon assez forte. Quant au coût ainsi qu’à la sur</w:t>
      </w:r>
      <w:r w:rsidR="00F52C01">
        <w:t>face utilisée, ils semblent tous les</w:t>
      </w:r>
      <w:r>
        <w:t xml:space="preserve"> deux pouvoir concurrencer les deux solutions ci-dessus, ou en être proche. </w:t>
      </w:r>
    </w:p>
    <w:p w:rsidR="008144FA" w:rsidRDefault="008144FA" w:rsidP="008144FA">
      <w:pPr>
        <w:pStyle w:val="Paragraphedeliste"/>
      </w:pPr>
    </w:p>
    <w:p w:rsidR="008144FA" w:rsidRDefault="008144FA" w:rsidP="007876DB">
      <w:pPr>
        <w:pStyle w:val="Paragraphedeliste"/>
        <w:numPr>
          <w:ilvl w:val="0"/>
          <w:numId w:val="12"/>
        </w:numPr>
      </w:pPr>
    </w:p>
    <w:p w:rsidR="00F52C01" w:rsidRDefault="007876DB" w:rsidP="00D306A4">
      <w:pPr>
        <w:ind w:firstLine="360"/>
      </w:pPr>
      <w:r>
        <w:t xml:space="preserve">Bien sûr un filtre passe bas ou bande est nécessaire à la sortie de ces trois solutions afin de filtrer les PWM qui ont été amplifiées et récupérer le sinus souhaité.  Le tableau ci-dessous compare </w:t>
      </w:r>
      <w:r w:rsidR="00F52C01">
        <w:t>les trois solutions en exposant</w:t>
      </w:r>
      <w:r>
        <w:t xml:space="preserve"> des chiffres afin de se faire une idée plus précise quant à la solution à retenir.</w:t>
      </w:r>
      <w:r w:rsidR="00F52C01">
        <w:t xml:space="preserve"> </w:t>
      </w:r>
    </w:p>
    <w:tbl>
      <w:tblPr>
        <w:tblpPr w:leftFromText="141" w:rightFromText="141" w:vertAnchor="text" w:horzAnchor="margin" w:tblpXSpec="center" w:tblpY="218"/>
        <w:tblW w:w="80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983"/>
        <w:gridCol w:w="1964"/>
        <w:gridCol w:w="2027"/>
        <w:gridCol w:w="2027"/>
      </w:tblGrid>
      <w:tr w:rsidR="003A0370" w:rsidRPr="001D321F" w:rsidTr="0031118F">
        <w:trPr>
          <w:trHeight w:val="694"/>
        </w:trPr>
        <w:tc>
          <w:tcPr>
            <w:tcW w:w="1983" w:type="dxa"/>
            <w:shd w:val="clear" w:color="auto" w:fill="auto"/>
            <w:hideMark/>
          </w:tcPr>
          <w:p w:rsidR="003A0370" w:rsidRPr="00A42024" w:rsidRDefault="003A0370" w:rsidP="003A0370">
            <w:pPr>
              <w:spacing w:after="0" w:line="240" w:lineRule="auto"/>
              <w:ind w:firstLine="708"/>
              <w:jc w:val="left"/>
              <w:textAlignment w:val="baseline"/>
              <w:rPr>
                <w:rFonts w:ascii="Calibri" w:hAnsi="Calibri" w:cs="Calibri"/>
                <w:sz w:val="36"/>
                <w:szCs w:val="36"/>
              </w:rPr>
            </w:pPr>
          </w:p>
        </w:tc>
        <w:tc>
          <w:tcPr>
            <w:tcW w:w="1964" w:type="dxa"/>
            <w:shd w:val="clear" w:color="auto" w:fill="auto"/>
            <w:vAlign w:val="center"/>
            <w:hideMark/>
          </w:tcPr>
          <w:p w:rsidR="003A0370" w:rsidRPr="003A0370" w:rsidRDefault="003A0370" w:rsidP="003A0370">
            <w:pPr>
              <w:spacing w:after="0" w:line="240" w:lineRule="auto"/>
              <w:jc w:val="center"/>
              <w:textAlignment w:val="baseline"/>
              <w:rPr>
                <w:rFonts w:ascii="Calibri" w:hAnsi="Calibri" w:cs="Calibri"/>
                <w:sz w:val="28"/>
                <w:szCs w:val="28"/>
              </w:rPr>
            </w:pPr>
            <w:r w:rsidRPr="00D43E66">
              <w:rPr>
                <w:rFonts w:ascii="Calibri" w:hAnsi="Calibri" w:cs="Calibri"/>
                <w:sz w:val="28"/>
                <w:szCs w:val="28"/>
              </w:rPr>
              <w:t>Composant COTS avec entrée analogique</w:t>
            </w:r>
          </w:p>
        </w:tc>
        <w:tc>
          <w:tcPr>
            <w:tcW w:w="2027" w:type="dxa"/>
            <w:vAlign w:val="center"/>
          </w:tcPr>
          <w:p w:rsidR="003A0370" w:rsidRPr="00D43E66" w:rsidRDefault="003A0370" w:rsidP="003A0370">
            <w:pPr>
              <w:spacing w:after="0" w:line="240" w:lineRule="auto"/>
              <w:jc w:val="center"/>
              <w:textAlignment w:val="baseline"/>
              <w:rPr>
                <w:rFonts w:ascii="Times New Roman" w:hAnsi="Times New Roman"/>
                <w:sz w:val="28"/>
                <w:szCs w:val="28"/>
              </w:rPr>
            </w:pPr>
            <w:r>
              <w:rPr>
                <w:rFonts w:ascii="Calibri" w:hAnsi="Calibri" w:cs="Calibri"/>
                <w:sz w:val="28"/>
                <w:szCs w:val="28"/>
              </w:rPr>
              <w:t>Composant COTS avec entrée PWM</w:t>
            </w:r>
          </w:p>
        </w:tc>
        <w:tc>
          <w:tcPr>
            <w:tcW w:w="2027"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 xml:space="preserve">MOSFET driver + </w:t>
            </w:r>
            <w:r>
              <w:rPr>
                <w:rFonts w:ascii="Calibri" w:hAnsi="Calibri" w:cs="Calibri"/>
                <w:sz w:val="28"/>
                <w:szCs w:val="28"/>
              </w:rPr>
              <w:t xml:space="preserve">étage d’amplification </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Consommation</w:t>
            </w:r>
          </w:p>
        </w:tc>
        <w:tc>
          <w:tcPr>
            <w:tcW w:w="1964" w:type="dxa"/>
            <w:shd w:val="clear" w:color="auto" w:fill="FFC0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35mA + courant tiré par la charge</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7.3mA + courant tiré par la charge</w:t>
            </w:r>
          </w:p>
        </w:tc>
        <w:tc>
          <w:tcPr>
            <w:tcW w:w="2027" w:type="dxa"/>
            <w:shd w:val="clear" w:color="auto" w:fill="92D05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Moins de 1mA + courant tiré par la charge</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Surface</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50 et 70mm2</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60 et 90mm2</w:t>
            </w: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4 double NMOS: 4*4.2=17.2mm2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4 gate drivers:</w:t>
            </w:r>
          </w:p>
          <w:p w:rsidR="003A0370" w:rsidRPr="00D43E66" w:rsidRDefault="003A0370" w:rsidP="003A0370">
            <w:pPr>
              <w:spacing w:after="0" w:line="240" w:lineRule="auto"/>
              <w:jc w:val="center"/>
              <w:textAlignment w:val="baseline"/>
              <w:rPr>
                <w:rFonts w:cstheme="minorHAnsi"/>
              </w:rPr>
            </w:pPr>
            <w:r w:rsidRPr="00D43E66">
              <w:rPr>
                <w:rFonts w:cstheme="minorHAnsi"/>
              </w:rPr>
              <w:t>4*9=36mm2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 53.2mm2</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Prix (pour 500 unités)</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Entre 1 et 2€ le composant</w:t>
            </w: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Plus de 3€</w:t>
            </w:r>
          </w:p>
        </w:tc>
        <w:tc>
          <w:tcPr>
            <w:tcW w:w="2027"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NMOS : 4*0.266€</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Driver: 4*0.243€</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Total=2.036€</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Disponibilité</w:t>
            </w:r>
          </w:p>
        </w:tc>
        <w:tc>
          <w:tcPr>
            <w:tcW w:w="1964"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tc>
      </w:tr>
    </w:tbl>
    <w:p w:rsidR="001D321F" w:rsidRDefault="001D321F"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1D321F" w:rsidRDefault="001D321F" w:rsidP="001D321F">
      <w:pPr>
        <w:framePr w:hSpace="141" w:wrap="around" w:vAnchor="text" w:hAnchor="margin" w:y="79"/>
      </w:pPr>
    </w:p>
    <w:p w:rsidR="00A42024" w:rsidRDefault="00A42024" w:rsidP="001D321F"/>
    <w:p w:rsidR="00A42024" w:rsidRDefault="00A42024" w:rsidP="001D321F"/>
    <w:p w:rsidR="00A42024" w:rsidRDefault="00A42024" w:rsidP="001D321F"/>
    <w:p w:rsidR="001D321F" w:rsidRPr="001D321F" w:rsidRDefault="001D321F" w:rsidP="001D321F">
      <w:pPr>
        <w:spacing w:after="0" w:line="240" w:lineRule="auto"/>
        <w:jc w:val="center"/>
        <w:textAlignment w:val="baseline"/>
        <w:rPr>
          <w:rFonts w:ascii="Segoe UI" w:hAnsi="Segoe UI" w:cs="Segoe UI"/>
          <w:sz w:val="18"/>
          <w:szCs w:val="18"/>
        </w:rPr>
      </w:pPr>
      <w:r w:rsidRPr="001D321F">
        <w:rPr>
          <w:rFonts w:ascii="Calibri" w:hAnsi="Calibri" w:cs="Calibri"/>
          <w:sz w:val="36"/>
          <w:szCs w:val="36"/>
        </w:rPr>
        <w:t> </w:t>
      </w:r>
    </w:p>
    <w:p w:rsidR="00A42024" w:rsidRDefault="00D43E66" w:rsidP="001D321F">
      <w:pPr>
        <w:spacing w:after="0" w:line="240" w:lineRule="auto"/>
        <w:jc w:val="left"/>
        <w:textAlignment w:val="baseline"/>
        <w:rPr>
          <w:rFonts w:ascii="Calibri" w:hAnsi="Calibri" w:cs="Calibri"/>
          <w:sz w:val="36"/>
          <w:szCs w:val="36"/>
          <w:lang w:val="en-US"/>
        </w:rPr>
      </w:pPr>
      <w:r w:rsidRPr="00D43E66">
        <w:rPr>
          <w:rFonts w:ascii="Calibri" w:hAnsi="Calibri" w:cs="Calibri"/>
          <w:sz w:val="36"/>
          <w:szCs w:val="36"/>
          <w:lang w:val="en-US"/>
        </w:rPr>
        <w:t xml:space="preserve">            </w:t>
      </w: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8144FA" w:rsidRDefault="008144FA" w:rsidP="008144FA">
      <w:pPr>
        <w:spacing w:after="0" w:line="240" w:lineRule="auto"/>
        <w:jc w:val="left"/>
        <w:textAlignment w:val="baseline"/>
        <w:rPr>
          <w:rFonts w:cstheme="minorHAnsi"/>
        </w:rPr>
      </w:pPr>
      <w:r>
        <w:rPr>
          <w:rFonts w:ascii="Calibri" w:hAnsi="Calibri" w:cs="Calibri"/>
          <w:noProof/>
          <w:sz w:val="36"/>
          <w:szCs w:val="36"/>
        </w:rPr>
        <mc:AlternateContent>
          <mc:Choice Requires="wps">
            <w:drawing>
              <wp:anchor distT="0" distB="0" distL="114300" distR="114300" simplePos="0" relativeHeight="251669504" behindDoc="0" locked="0" layoutInCell="1" allowOverlap="1" wp14:anchorId="19DF6BF1" wp14:editId="2B3CCB74">
                <wp:simplePos x="0" y="0"/>
                <wp:positionH relativeFrom="margin">
                  <wp:posOffset>3564367</wp:posOffset>
                </wp:positionH>
                <wp:positionV relativeFrom="paragraph">
                  <wp:posOffset>41685</wp:posOffset>
                </wp:positionV>
                <wp:extent cx="411932" cy="131276"/>
                <wp:effectExtent l="0" t="0" r="26670" b="21590"/>
                <wp:wrapNone/>
                <wp:docPr id="17" name="Rectangle 17"/>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92D05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0883" id="Rectangle 17" o:spid="_x0000_s1026" style="position:absolute;margin-left:280.65pt;margin-top:3.3pt;width:32.45pt;height:10.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" fillcolor="#92d050" strokecolor="white [3212]" strokeweight="2pt">
                <w10:wrap anchorx="margin"/>
              </v:rect>
            </w:pict>
          </mc:Fallback>
        </mc:AlternateContent>
      </w:r>
      <w:r w:rsidRPr="00D43E66">
        <w:rPr>
          <w:rFonts w:ascii="Calibri" w:hAnsi="Calibri" w:cs="Calibri"/>
          <w:noProof/>
          <w:sz w:val="36"/>
          <w:szCs w:val="36"/>
        </w:rPr>
        <mc:AlternateContent>
          <mc:Choice Requires="wps">
            <w:drawing>
              <wp:anchor distT="0" distB="0" distL="114300" distR="114300" simplePos="0" relativeHeight="251667456" behindDoc="0" locked="0" layoutInCell="1" allowOverlap="1" wp14:anchorId="19DF6BF1" wp14:editId="2B3CCB74">
                <wp:simplePos x="0" y="0"/>
                <wp:positionH relativeFrom="margin">
                  <wp:posOffset>1269510</wp:posOffset>
                </wp:positionH>
                <wp:positionV relativeFrom="paragraph">
                  <wp:posOffset>26324</wp:posOffset>
                </wp:positionV>
                <wp:extent cx="411932" cy="131276"/>
                <wp:effectExtent l="0" t="0" r="26670" b="21590"/>
                <wp:wrapNone/>
                <wp:docPr id="16" name="Rectangle 16"/>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8740" id="Rectangle 16" o:spid="_x0000_s1026" style="position:absolute;margin-left:99.95pt;margin-top:2.05pt;width:32.45pt;height:10.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" fillcolor="#ffc000" strokecolor="white [3212]" strokeweight="2pt">
                <w10:wrap anchorx="margin"/>
              </v:rect>
            </w:pict>
          </mc:Fallback>
        </mc:AlternateContent>
      </w:r>
      <w:r w:rsidR="00A42024" w:rsidRPr="00D43E66">
        <w:rPr>
          <w:rFonts w:ascii="Calibri" w:hAnsi="Calibri" w:cs="Calibri"/>
          <w:noProof/>
          <w:sz w:val="36"/>
          <w:szCs w:val="36"/>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19339</wp:posOffset>
                </wp:positionV>
                <wp:extent cx="411932" cy="131276"/>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FF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09A9" w:rsidRDefault="00F009A9" w:rsidP="00A420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0;margin-top:1.5pt;width:32.45pt;height:10.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" fillcolor="yellow" strokecolor="white [3212]" strokeweight="2pt">
                <v:textbox>
                  <w:txbxContent>
                    <w:p w:rsidR="00F009A9" w:rsidRDefault="00F009A9" w:rsidP="00A42024">
                      <w:pPr>
                        <w:jc w:val="center"/>
                      </w:pPr>
                    </w:p>
                  </w:txbxContent>
                </v:textbox>
                <w10:wrap anchorx="margin"/>
              </v:rect>
            </w:pict>
          </mc:Fallback>
        </mc:AlternateContent>
      </w:r>
      <w:r>
        <w:rPr>
          <w:rFonts w:cstheme="minorHAnsi"/>
          <w:lang w:val="en-US"/>
        </w:rPr>
        <w:t xml:space="preserve">              </w:t>
      </w:r>
      <w:r w:rsidR="00D43E66" w:rsidRPr="00D43E66">
        <w:rPr>
          <w:rFonts w:cstheme="minorHAnsi"/>
          <w:lang w:val="en-US"/>
        </w:rPr>
        <w:t>Bien</w:t>
      </w:r>
      <w:r>
        <w:rPr>
          <w:rFonts w:cstheme="minorHAnsi"/>
          <w:lang w:val="en-US"/>
        </w:rPr>
        <w:tab/>
      </w:r>
      <w:r>
        <w:rPr>
          <w:rFonts w:cstheme="minorHAnsi"/>
          <w:lang w:val="en-US"/>
        </w:rPr>
        <w:tab/>
      </w:r>
      <w:r>
        <w:rPr>
          <w:rFonts w:cstheme="minorHAnsi"/>
          <w:lang w:val="en-US"/>
        </w:rPr>
        <w:tab/>
        <w:t>M</w:t>
      </w:r>
      <w:r w:rsidRPr="00D43E66">
        <w:rPr>
          <w:rFonts w:cstheme="minorHAnsi"/>
        </w:rPr>
        <w:t>oyenne</w:t>
      </w:r>
      <w:r>
        <w:rPr>
          <w:rFonts w:cstheme="minorHAnsi"/>
        </w:rPr>
        <w:t>ment bien</w:t>
      </w:r>
      <w:r>
        <w:rPr>
          <w:rFonts w:cstheme="minorHAnsi"/>
        </w:rPr>
        <w:tab/>
      </w:r>
      <w:r>
        <w:rPr>
          <w:rFonts w:cstheme="minorHAnsi"/>
        </w:rPr>
        <w:tab/>
      </w:r>
      <w:r>
        <w:rPr>
          <w:rFonts w:cstheme="minorHAnsi"/>
        </w:rPr>
        <w:tab/>
        <w:t>Mauvais</w:t>
      </w:r>
    </w:p>
    <w:p w:rsidR="00D43E66" w:rsidRDefault="00D43E66" w:rsidP="00A42024">
      <w:pPr>
        <w:spacing w:after="0" w:line="240" w:lineRule="auto"/>
        <w:ind w:left="708"/>
        <w:jc w:val="left"/>
        <w:textAlignment w:val="baseline"/>
        <w:rPr>
          <w:rFonts w:cstheme="minorHAnsi"/>
          <w:lang w:val="en-US"/>
        </w:rPr>
      </w:pPr>
    </w:p>
    <w:p w:rsidR="00D43E66" w:rsidRDefault="00D43E66" w:rsidP="001D321F">
      <w:pPr>
        <w:spacing w:after="0" w:line="240" w:lineRule="auto"/>
        <w:jc w:val="left"/>
        <w:textAlignment w:val="baseline"/>
        <w:rPr>
          <w:rFonts w:cstheme="minorHAnsi"/>
        </w:rPr>
      </w:pPr>
      <w:r>
        <w:rPr>
          <w:rFonts w:cstheme="minorHAnsi"/>
          <w:lang w:val="en-US"/>
        </w:rPr>
        <w:tab/>
        <w:t xml:space="preserve">     </w:t>
      </w:r>
    </w:p>
    <w:p w:rsidR="00710680" w:rsidRDefault="008144FA" w:rsidP="008144FA">
      <w:pPr>
        <w:spacing w:after="0" w:line="240" w:lineRule="auto"/>
        <w:jc w:val="left"/>
        <w:textAlignment w:val="baseline"/>
        <w:rPr>
          <w:rFonts w:cstheme="minorHAnsi"/>
        </w:rPr>
      </w:pPr>
      <w:r>
        <w:rPr>
          <w:rFonts w:cstheme="minorHAnsi"/>
        </w:rPr>
        <w:tab/>
        <w:t xml:space="preserve">  </w:t>
      </w:r>
      <w:r w:rsidR="00F52C01">
        <w:rPr>
          <w:rFonts w:cstheme="minorHAnsi"/>
        </w:rPr>
        <w:t>À</w:t>
      </w:r>
      <w:r w:rsidR="00710680">
        <w:rPr>
          <w:rFonts w:cstheme="minorHAnsi"/>
        </w:rPr>
        <w:t xml:space="preserve"> partir de ces résultats il m’a semblé plus cohérent de choisir la troisième solution n’utilisant pas de composants </w:t>
      </w:r>
      <w:r w:rsidR="00E10931">
        <w:rPr>
          <w:rFonts w:cstheme="minorHAnsi"/>
        </w:rPr>
        <w:t>COTS. De plus cette architecture permet de développer des compétences plus approfondie</w:t>
      </w:r>
      <w:r w:rsidR="00F52C01">
        <w:rPr>
          <w:rFonts w:cstheme="minorHAnsi"/>
        </w:rPr>
        <w:t>s</w:t>
      </w:r>
      <w:r w:rsidR="00E10931">
        <w:rPr>
          <w:rFonts w:cstheme="minorHAnsi"/>
        </w:rPr>
        <w:t xml:space="preserve"> autour de la commutation puisqu’il faut concevoir un étage d’amplification à base de MOSFET. Dans la suite de ce rapport nous considérerons cette architecture.</w:t>
      </w:r>
    </w:p>
    <w:p w:rsidR="00E10931" w:rsidRDefault="00E10931" w:rsidP="00E10931">
      <w:pPr>
        <w:pStyle w:val="Titre2"/>
      </w:pPr>
      <w:bookmarkStart w:id="37" w:name="_Toc106357468"/>
      <w:r>
        <w:lastRenderedPageBreak/>
        <w:t>1.5. Conception</w:t>
      </w:r>
      <w:bookmarkEnd w:id="37"/>
    </w:p>
    <w:p w:rsidR="00C65CF6" w:rsidRDefault="00E10931" w:rsidP="0073710A">
      <w:pPr>
        <w:ind w:firstLine="708"/>
      </w:pPr>
      <w:r>
        <w:t xml:space="preserve">Dans cette partie nous allons </w:t>
      </w:r>
      <w:r w:rsidR="00C65CF6">
        <w:t xml:space="preserve">aborder les différentes étapes de ma progression dans la conception du circuit. Mais avant ça, on peut observer ci-dessous un schéma plus précis de l’architecture choisie. J’ai fait ce schéma afin de </w:t>
      </w:r>
      <w:r w:rsidR="00A433C8">
        <w:t>définir</w:t>
      </w:r>
      <w:r w:rsidR="00C65CF6">
        <w:t xml:space="preserve"> l’allure global</w:t>
      </w:r>
      <w:r w:rsidR="00F52C01">
        <w:t>e</w:t>
      </w:r>
      <w:r w:rsidR="00C65CF6">
        <w:t xml:space="preserve"> du circuit et les différents points à développer et qui vont d’ailleurs être décrits dans les sous-parties suivante</w:t>
      </w:r>
      <w:r w:rsidR="00F52C01">
        <w:t>s</w:t>
      </w:r>
      <w:r w:rsidR="00C65CF6">
        <w:t>.</w:t>
      </w:r>
    </w:p>
    <w:p w:rsidR="00A6514D" w:rsidRDefault="00A6514D" w:rsidP="00A6514D">
      <w:pPr>
        <w:keepNext/>
        <w:jc w:val="center"/>
      </w:pPr>
      <w:r>
        <w:rPr>
          <w:noProof/>
        </w:rPr>
        <w:drawing>
          <wp:inline distT="0" distB="0" distL="0" distR="0">
            <wp:extent cx="5760720" cy="29952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obal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inline>
        </w:drawing>
      </w:r>
    </w:p>
    <w:p w:rsidR="00C65CF6" w:rsidRDefault="00A6514D" w:rsidP="00A6514D">
      <w:pPr>
        <w:pStyle w:val="Lgende"/>
      </w:pPr>
      <w:bookmarkStart w:id="38" w:name="figure10"/>
      <w:r>
        <w:t xml:space="preserve">Figure </w:t>
      </w:r>
      <w:fldSimple w:instr=" SEQ Figure \* ARABIC ">
        <w:r w:rsidR="00251A6C">
          <w:rPr>
            <w:noProof/>
          </w:rPr>
          <w:t>11</w:t>
        </w:r>
      </w:fldSimple>
      <w:r>
        <w:t> : Schéma du circuit à concevoir</w:t>
      </w:r>
      <w:bookmarkEnd w:id="38"/>
    </w:p>
    <w:p w:rsidR="0073710A" w:rsidRPr="0073710A" w:rsidRDefault="0073710A" w:rsidP="0073710A"/>
    <w:p w:rsidR="001D321F" w:rsidRPr="001D321F" w:rsidRDefault="00A6514D" w:rsidP="00D306A4">
      <w:pPr>
        <w:spacing w:after="0" w:line="240" w:lineRule="auto"/>
        <w:ind w:firstLine="708"/>
        <w:jc w:val="left"/>
        <w:textAlignment w:val="baseline"/>
        <w:rPr>
          <w:rFonts w:ascii="Segoe UI" w:hAnsi="Segoe UI" w:cs="Segoe UI"/>
          <w:sz w:val="18"/>
          <w:szCs w:val="18"/>
        </w:rPr>
      </w:pPr>
      <w:r>
        <w:t>Ce schéma a été réalisé au début du stage et pour le stage aucun FPGA ne sera utilisé mais la génération des PWM et l’asservissement de la tension de sortie seront réalisés à l’aide d’une carte NUCLEO-H743ZI2</w:t>
      </w:r>
      <w:r w:rsidR="00FE2849">
        <w:rPr>
          <w:rFonts w:ascii="Calibri" w:hAnsi="Calibri" w:cs="Calibri"/>
          <w:sz w:val="36"/>
          <w:szCs w:val="36"/>
          <w:lang w:val="en-US"/>
        </w:rPr>
        <w:t>.</w:t>
      </w:r>
      <w:r w:rsidR="00D43E66">
        <w:rPr>
          <w:rFonts w:ascii="Calibri" w:hAnsi="Calibri" w:cs="Calibri"/>
          <w:sz w:val="36"/>
          <w:szCs w:val="36"/>
          <w:lang w:val="en-US"/>
        </w:rPr>
        <w:t xml:space="preserve"> </w:t>
      </w:r>
    </w:p>
    <w:p w:rsidR="001D321F" w:rsidRDefault="001D321F" w:rsidP="001D321F">
      <w:pPr>
        <w:spacing w:after="0" w:line="240" w:lineRule="auto"/>
        <w:jc w:val="left"/>
        <w:textAlignment w:val="baseline"/>
        <w:rPr>
          <w:rFonts w:ascii="Calibri" w:hAnsi="Calibri" w:cs="Calibri"/>
          <w:sz w:val="36"/>
          <w:szCs w:val="36"/>
        </w:rPr>
      </w:pPr>
      <w:r w:rsidRPr="001D321F">
        <w:rPr>
          <w:rFonts w:ascii="Calibri" w:hAnsi="Calibri" w:cs="Calibri"/>
          <w:sz w:val="36"/>
          <w:szCs w:val="36"/>
        </w:rPr>
        <w:t> </w:t>
      </w:r>
      <w:r w:rsidR="00D43E66">
        <w:rPr>
          <w:rFonts w:ascii="Calibri" w:hAnsi="Calibri" w:cs="Calibri"/>
          <w:sz w:val="36"/>
          <w:szCs w:val="36"/>
        </w:rPr>
        <w:t xml:space="preserve">         </w:t>
      </w: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Pr="00C238A3" w:rsidRDefault="00E10931" w:rsidP="00B43D73">
      <w:pPr>
        <w:pStyle w:val="Titre3"/>
      </w:pPr>
      <w:bookmarkStart w:id="39" w:name="_Toc106357469"/>
      <w:r>
        <w:lastRenderedPageBreak/>
        <w:t xml:space="preserve">1.5.1. Etage d’amplification à base de </w:t>
      </w:r>
      <w:r w:rsidR="00147DF5">
        <w:t>MOSFET</w:t>
      </w:r>
      <w:bookmarkEnd w:id="39"/>
    </w:p>
    <w:p w:rsidR="00094707" w:rsidRDefault="00C65CF6" w:rsidP="00C65CF6">
      <w:r>
        <w:t>C</w:t>
      </w:r>
      <w:r w:rsidR="00F52C01">
        <w:t>ommençons par</w:t>
      </w:r>
      <w:r w:rsidR="00FE2849">
        <w:t xml:space="preserve"> l’étage d’amplification. Afin de développer cet étage </w:t>
      </w:r>
      <w:r w:rsidR="00094707">
        <w:t>j’ai commencé par faire des recherches sur les différents moyens de réalise</w:t>
      </w:r>
      <w:r w:rsidR="00A433C8">
        <w:t>r cet étage. Il en est ressorti</w:t>
      </w:r>
      <w:r w:rsidR="00094707">
        <w:t xml:space="preserve"> 2 montages différents. Le premier utilisant 2 NMOS et le deuxième utilisant un NMOS et un PMOS comme on peut </w:t>
      </w:r>
      <w:r w:rsidR="00A433C8">
        <w:t>le voir sur la figure ci-dessous.</w:t>
      </w:r>
    </w:p>
    <w:p w:rsidR="00B43D73" w:rsidRDefault="00B43D73" w:rsidP="00C65CF6"/>
    <w:p w:rsidR="00094707" w:rsidRDefault="00094707" w:rsidP="00725701">
      <w:pPr>
        <w:keepNext/>
        <w:jc w:val="center"/>
      </w:pPr>
      <w:r w:rsidRPr="00094707">
        <w:rPr>
          <w:noProof/>
        </w:rPr>
        <w:drawing>
          <wp:inline distT="0" distB="0" distL="0" distR="0" wp14:anchorId="6DCA7895" wp14:editId="2B0146A8">
            <wp:extent cx="5545247" cy="2876534"/>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819" cy="2895505"/>
                    </a:xfrm>
                    <a:prstGeom prst="rect">
                      <a:avLst/>
                    </a:prstGeom>
                  </pic:spPr>
                </pic:pic>
              </a:graphicData>
            </a:graphic>
          </wp:inline>
        </w:drawing>
      </w:r>
    </w:p>
    <w:p w:rsidR="00094707" w:rsidRDefault="00094707" w:rsidP="00725701">
      <w:pPr>
        <w:pStyle w:val="Lgende"/>
      </w:pPr>
      <w:r>
        <w:t xml:space="preserve">Figure </w:t>
      </w:r>
      <w:fldSimple w:instr=" SEQ Figure \* ARABIC ">
        <w:r w:rsidR="00251A6C">
          <w:rPr>
            <w:noProof/>
          </w:rPr>
          <w:t>12</w:t>
        </w:r>
      </w:fldSimple>
      <w:r>
        <w:t xml:space="preserve"> : Schéma </w:t>
      </w:r>
      <w:r w:rsidR="00725701">
        <w:t>des deux types de montage d’amplification</w:t>
      </w:r>
    </w:p>
    <w:p w:rsidR="00E05ACD" w:rsidRDefault="00E05ACD" w:rsidP="00D306A4">
      <w:pPr>
        <w:ind w:firstLine="708"/>
      </w:pPr>
      <w:r>
        <w:t>Sur cette figure on remarque, quelques différences. La première concerne la façon de commander les MOSFET. Pour rappel pour commander un MOSFET on agit sur la tension Vbe, celle-ci doit être positive et supérieur</w:t>
      </w:r>
      <w:r w:rsidR="00F52C01">
        <w:t>e</w:t>
      </w:r>
      <w:r>
        <w:t xml:space="preserve"> à un seuil imposé par le composant pour qu’un NMOS soit passant, et au contraire négative pour qu’un PMOS soit passant.</w:t>
      </w:r>
    </w:p>
    <w:p w:rsidR="00E05ACD" w:rsidRDefault="00E05ACD" w:rsidP="00E05ACD"/>
    <w:p w:rsidR="00723BC8" w:rsidRDefault="00E05ACD" w:rsidP="00D306A4">
      <w:pPr>
        <w:ind w:firstLine="708"/>
      </w:pPr>
      <w:r>
        <w:t>Sur la configuration à deux NMOS, le NMOS du bas a son émetteur à la masse, il suffit donc d’appliquer une tension positive et supérieur</w:t>
      </w:r>
      <w:r w:rsidR="00F52C01">
        <w:t>e</w:t>
      </w:r>
      <w:r>
        <w:t xml:space="preserve"> au seuil du NMOS pour qu’il devienne passant, et d’appliquer une tension nulle pour le bloquer, ce qui est fait avec une PWM entre 0 et 3.3V par exemple. Concernant le NMOS du haut, ce n’est pas la même histoire étant donné que le potentiel </w:t>
      </w:r>
      <w:r w:rsidR="00723BC8">
        <w:t>de son émetteur n’est pas connu à un instant précis. Ma première idée fût de commander ce MOSFET avec une PWM ayant un potentiel haut proche de celui de l’alimenta</w:t>
      </w:r>
      <w:r w:rsidR="00F52C01">
        <w:t>tion afin de m’assurer qu’il</w:t>
      </w:r>
      <w:r w:rsidR="00723BC8">
        <w:t xml:space="preserve"> est au-dessus du potentiel de l’émetteur et par conséquent faire entrer le NMOS en conduction. Seulement après quelques recherches, je me suis rendu compte que cette méthode n’était pas optimale et qu’il valait mieux</w:t>
      </w:r>
      <w:r w:rsidR="00F52C01">
        <w:t xml:space="preserve"> faire ce qu’on peut voir sur la</w:t>
      </w:r>
      <w:r w:rsidR="005234F6">
        <w:t xml:space="preserve"> figure 12</w:t>
      </w:r>
      <w:r w:rsidR="00723BC8">
        <w:t>. Cette méthode consiste à référencer le potentiel bas de la PWM au potentiel de l’émetteur, ce qui est fait dans les driver</w:t>
      </w:r>
      <w:r w:rsidR="00F52C01">
        <w:t>s</w:t>
      </w:r>
      <w:r w:rsidR="00723BC8">
        <w:t xml:space="preserve"> destinés à commander ce genre de circuit. </w:t>
      </w:r>
    </w:p>
    <w:p w:rsidR="00E05ACD" w:rsidRDefault="00723BC8" w:rsidP="00D306A4">
      <w:pPr>
        <w:ind w:firstLine="708"/>
      </w:pPr>
      <w:r>
        <w:lastRenderedPageBreak/>
        <w:t xml:space="preserve">Le NMOS du bas sur la configuration utilisant un PMOS et un </w:t>
      </w:r>
      <w:r w:rsidR="00B55E22">
        <w:t xml:space="preserve">NMOS fonctionne de la même façon que sur le montage précédent. Le PMOS lui fonctionne à l’inverse, je m’explique. Son émetteur étant à Vcc et ayant rappelé que sa tension Vbe doit être négative pour qu’il soit passant, il faut donc un potentiel </w:t>
      </w:r>
      <w:r w:rsidR="00DE7FA1">
        <w:t>sur la grille inférieure à Vcc moins la t</w:t>
      </w:r>
      <w:r w:rsidR="00B17925">
        <w:t>ension de seuil afin qu’il soit passant</w:t>
      </w:r>
      <w:r w:rsidR="00DE7FA1">
        <w:t>. En revanche, lorsque le potentiel de grille est à Vcc</w:t>
      </w:r>
      <w:r w:rsidR="00B17925">
        <w:t>,</w:t>
      </w:r>
      <w:r w:rsidR="00EA6F79">
        <w:t xml:space="preserve"> la tension Vbe est nulle e</w:t>
      </w:r>
      <w:r w:rsidR="00DE7FA1">
        <w:t xml:space="preserve">t le PMOS devient bloquant. Il faut donc le commander avec une PWM dont l’état haut </w:t>
      </w:r>
      <w:r w:rsidR="009E788F">
        <w:t>est à</w:t>
      </w:r>
      <w:r w:rsidR="00DE7FA1">
        <w:t xml:space="preserve"> Vc</w:t>
      </w:r>
      <w:r w:rsidR="00804526">
        <w:t>c et bas à</w:t>
      </w:r>
      <w:r w:rsidR="00DE7FA1">
        <w:t xml:space="preserve"> 0V ou du moins en dessous du seuil.</w:t>
      </w:r>
    </w:p>
    <w:p w:rsidR="00804526" w:rsidRDefault="00804526" w:rsidP="00E05ACD"/>
    <w:p w:rsidR="00804526" w:rsidRDefault="00804526" w:rsidP="00D306A4">
      <w:pPr>
        <w:ind w:firstLine="708"/>
      </w:pPr>
      <w:r>
        <w:t>Un autre point i</w:t>
      </w:r>
      <w:r w:rsidR="00F52C01">
        <w:t>mportant est ce qui est appelé deadtime. Le d</w:t>
      </w:r>
      <w:r>
        <w:t>eadtime comme son nom l’indique est un temps mort appliqué entre les 2 PWM de commande afin d’éviter des court</w:t>
      </w:r>
      <w:r w:rsidR="00F52C01">
        <w:t>s</w:t>
      </w:r>
      <w:r>
        <w:t>-circuit</w:t>
      </w:r>
      <w:r w:rsidR="00F52C01">
        <w:t>s</w:t>
      </w:r>
      <w:r>
        <w:t xml:space="preserve">. En effet, si les deux transistors </w:t>
      </w:r>
      <w:r w:rsidR="00A75DEB">
        <w:t>commutent</w:t>
      </w:r>
      <w:r>
        <w:t xml:space="preserve"> en même temps il existe un temps durant lequel </w:t>
      </w:r>
      <w:r w:rsidR="00A75DEB">
        <w:t>les deux transistors</w:t>
      </w:r>
      <w:r>
        <w:t xml:space="preserve"> sont passant</w:t>
      </w:r>
      <w:r w:rsidR="00F52C01">
        <w:t>s et créent</w:t>
      </w:r>
      <w:r>
        <w:t xml:space="preserve"> un court-</w:t>
      </w:r>
      <w:r w:rsidR="006F6C78">
        <w:t>circuit. Ce phénomène est dû au</w:t>
      </w:r>
      <w:r>
        <w:t xml:space="preserve"> temps de monter et descente des PWM qui ne sont jamais nul</w:t>
      </w:r>
      <w:r w:rsidR="006F6C78">
        <w:t>s</w:t>
      </w:r>
      <w:r>
        <w:t xml:space="preserve"> dans la réalité. Un moyen simple de contrer cela et d’insérer un temps mort entre la commande des deux transistors, de cette façon lorsque le </w:t>
      </w:r>
      <w:r w:rsidR="00B17925">
        <w:t>deuxième</w:t>
      </w:r>
      <w:r>
        <w:t xml:space="preserve"> commutera, le premier l’aura déjà fait et donc pas de problème de court-circuit.</w:t>
      </w:r>
    </w:p>
    <w:p w:rsidR="00A75DEB" w:rsidRDefault="00A75DEB" w:rsidP="00E05ACD"/>
    <w:p w:rsidR="00A75DEB" w:rsidRDefault="00A75DEB" w:rsidP="00D306A4">
      <w:pPr>
        <w:ind w:firstLine="708"/>
      </w:pPr>
      <w:r>
        <w:t xml:space="preserve">Finalement, j’ai fait le choix d’utiliser le montage utilisant deux NMOS car </w:t>
      </w:r>
      <w:r w:rsidR="007179BF">
        <w:t>il est</w:t>
      </w:r>
      <w:r>
        <w:t xml:space="preserve"> plus courant et on trouve donc plus facilement des driver</w:t>
      </w:r>
      <w:r w:rsidR="006F6C78">
        <w:t>s</w:t>
      </w:r>
      <w:r>
        <w:t xml:space="preserve"> </w:t>
      </w:r>
      <w:r w:rsidR="00B17925">
        <w:t xml:space="preserve">adaptés à </w:t>
      </w:r>
      <w:r>
        <w:t>ce montage</w:t>
      </w:r>
      <w:r w:rsidR="00B17925">
        <w:t>,</w:t>
      </w:r>
      <w:r>
        <w:t xml:space="preserve"> et deuxièmement un NMOS se base sur de la conduction d’électron</w:t>
      </w:r>
      <w:r w:rsidR="00B17925">
        <w:t>s</w:t>
      </w:r>
      <w:r>
        <w:t xml:space="preserve"> contrairement aux PMOS qui se base sur la conduction des trous, les électrons ayant une plus grande mobilité que </w:t>
      </w:r>
      <w:r w:rsidR="007179BF">
        <w:t>les trous</w:t>
      </w:r>
      <w:r>
        <w:t xml:space="preserve">, cela rend les NMOS souvent plus performants. </w:t>
      </w:r>
      <w:r w:rsidR="007179BF">
        <w:t>C</w:t>
      </w:r>
      <w:r w:rsidR="006F6C78">
        <w:t>e type de montage a pour nom « d</w:t>
      </w:r>
      <w:r w:rsidR="007179BF">
        <w:t>em</w:t>
      </w:r>
      <w:r w:rsidR="006F6C78">
        <w:t>i-</w:t>
      </w:r>
      <w:r w:rsidR="007179BF">
        <w:t>pont ».</w:t>
      </w:r>
    </w:p>
    <w:p w:rsidR="001414A9" w:rsidRDefault="001414A9" w:rsidP="00E05ACD"/>
    <w:p w:rsidR="007179BF" w:rsidRDefault="001414A9" w:rsidP="00D306A4">
      <w:pPr>
        <w:ind w:firstLine="708"/>
      </w:pPr>
      <w:r>
        <w:t>Sur la figure</w:t>
      </w:r>
      <w:r w:rsidR="00B17925">
        <w:t xml:space="preserve"> 12</w:t>
      </w:r>
      <w:r>
        <w:t>on peut voir que je génère les PWM à l’aide de générateur</w:t>
      </w:r>
      <w:r w:rsidR="006F6C78">
        <w:t>s</w:t>
      </w:r>
      <w:r>
        <w:t xml:space="preserve"> de tension et de fichiers texte. En effet, afin de rendre plus simple les simulations j’ai utilisé un script Matlab trouvé sur internet, que j’ai ensuite modifié pour qu’il convienne à mon application. Ce script prend des paramètres en entrée, tels que la fréquence de la PWM, les temps de monté</w:t>
      </w:r>
      <w:r w:rsidR="006F6C78">
        <w:t>e</w:t>
      </w:r>
      <w:r>
        <w:t xml:space="preserve"> et descente des</w:t>
      </w:r>
      <w:r w:rsidR="006F6C78">
        <w:t xml:space="preserve"> fronts, le pas, le deadtime, la tension</w:t>
      </w:r>
      <w:r>
        <w:t xml:space="preserve"> haute et basse ainsi que l’indice de modulation, puis génère 4 fichiers textes</w:t>
      </w:r>
      <w:r w:rsidR="00B17925">
        <w:t xml:space="preserve"> avec les valeurs des PWM</w:t>
      </w:r>
      <w:r>
        <w:t xml:space="preserve">. Deux PWM représentant des sinus déphasés de 180° et les deux autres </w:t>
      </w:r>
      <w:r w:rsidR="00B17925">
        <w:t xml:space="preserve">PWM </w:t>
      </w:r>
      <w:r>
        <w:t xml:space="preserve">sont les opposés de ceux-là. Ce qui permet de commander les NMOS </w:t>
      </w:r>
      <w:r w:rsidR="00A93CC6">
        <w:t xml:space="preserve">dans LTspice, </w:t>
      </w:r>
      <w:r>
        <w:t xml:space="preserve">comme indiqué sur la </w:t>
      </w:r>
      <w:hyperlink w:anchor="figure10" w:history="1">
        <w:r w:rsidRPr="00B43D73">
          <w:rPr>
            <w:rStyle w:val="Lienhypertexte"/>
          </w:rPr>
          <w:t xml:space="preserve">Figure </w:t>
        </w:r>
        <w:r w:rsidR="00B43D73" w:rsidRPr="00B43D73">
          <w:rPr>
            <w:rStyle w:val="Lienhypertexte"/>
          </w:rPr>
          <w:t>11</w:t>
        </w:r>
      </w:hyperlink>
      <w:r w:rsidR="00A93CC6">
        <w:t>.</w:t>
      </w:r>
      <w:r w:rsidR="00C238A3">
        <w:t xml:space="preserve"> </w:t>
      </w:r>
      <w:r w:rsidR="007179BF">
        <w:t>Les deux figures suivantes représentent un</w:t>
      </w:r>
      <w:r w:rsidR="00C93A4F">
        <w:t>e simulation d’un des deux demi-</w:t>
      </w:r>
      <w:r w:rsidR="007179BF">
        <w:t>pont</w:t>
      </w:r>
      <w:r w:rsidR="00C93A4F">
        <w:t>s</w:t>
      </w:r>
      <w:r w:rsidR="007179BF">
        <w:t>.</w:t>
      </w:r>
    </w:p>
    <w:p w:rsidR="007179BF" w:rsidRDefault="007179BF" w:rsidP="007179BF">
      <w:pPr>
        <w:keepNext/>
        <w:jc w:val="center"/>
      </w:pPr>
      <w:r w:rsidRPr="007179BF">
        <w:rPr>
          <w:noProof/>
        </w:rPr>
        <w:lastRenderedPageBreak/>
        <w:drawing>
          <wp:inline distT="0" distB="0" distL="0" distR="0" wp14:anchorId="43EC5665" wp14:editId="12BEE7BE">
            <wp:extent cx="2679632" cy="2741826"/>
            <wp:effectExtent l="0" t="0" r="6985"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02"/>
                    <a:stretch/>
                  </pic:blipFill>
                  <pic:spPr bwMode="auto">
                    <a:xfrm>
                      <a:off x="0" y="0"/>
                      <a:ext cx="2692490" cy="2754982"/>
                    </a:xfrm>
                    <a:prstGeom prst="rect">
                      <a:avLst/>
                    </a:prstGeom>
                    <a:ln>
                      <a:noFill/>
                    </a:ln>
                    <a:extLst>
                      <a:ext uri="{53640926-AAD7-44D8-BBD7-CCE9431645EC}">
                        <a14:shadowObscured xmlns:a14="http://schemas.microsoft.com/office/drawing/2010/main"/>
                      </a:ext>
                    </a:extLst>
                  </pic:spPr>
                </pic:pic>
              </a:graphicData>
            </a:graphic>
          </wp:inline>
        </w:drawing>
      </w:r>
    </w:p>
    <w:p w:rsidR="007179BF" w:rsidRDefault="007179BF" w:rsidP="007179BF">
      <w:pPr>
        <w:pStyle w:val="Lgende"/>
      </w:pPr>
      <w:r>
        <w:t xml:space="preserve">Figure </w:t>
      </w:r>
      <w:fldSimple w:instr=" SEQ Figure \* ARABIC ">
        <w:r w:rsidR="00251A6C">
          <w:rPr>
            <w:noProof/>
          </w:rPr>
          <w:t>13</w:t>
        </w:r>
      </w:fldSimple>
      <w:r>
        <w:t> : Schéma LTspice d’un étage demi pont</w:t>
      </w:r>
    </w:p>
    <w:p w:rsidR="007179BF" w:rsidRDefault="007179BF" w:rsidP="007179BF">
      <w:pPr>
        <w:jc w:val="center"/>
      </w:pPr>
    </w:p>
    <w:p w:rsidR="007179BF" w:rsidRDefault="007179BF" w:rsidP="007179BF">
      <w:pPr>
        <w:keepNext/>
        <w:jc w:val="center"/>
      </w:pPr>
      <w:r w:rsidRPr="007179BF">
        <w:rPr>
          <w:noProof/>
        </w:rPr>
        <w:drawing>
          <wp:inline distT="0" distB="0" distL="0" distR="0" wp14:anchorId="76166D2B" wp14:editId="05F4C169">
            <wp:extent cx="5760720" cy="28638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3850"/>
                    </a:xfrm>
                    <a:prstGeom prst="rect">
                      <a:avLst/>
                    </a:prstGeom>
                  </pic:spPr>
                </pic:pic>
              </a:graphicData>
            </a:graphic>
          </wp:inline>
        </w:drawing>
      </w:r>
    </w:p>
    <w:p w:rsidR="007179BF" w:rsidRDefault="007179BF" w:rsidP="007179BF">
      <w:pPr>
        <w:pStyle w:val="Lgende"/>
      </w:pPr>
      <w:r>
        <w:t xml:space="preserve">Figure </w:t>
      </w:r>
      <w:fldSimple w:instr=" SEQ Figure \* ARABIC ">
        <w:r w:rsidR="00251A6C">
          <w:rPr>
            <w:noProof/>
          </w:rPr>
          <w:t>14</w:t>
        </w:r>
      </w:fldSimple>
      <w:r>
        <w:t> : Simulat</w:t>
      </w:r>
      <w:r w:rsidR="00C93A4F">
        <w:t>i</w:t>
      </w:r>
      <w:r>
        <w:t>on des PWM d’un demi pont sur LTspice</w:t>
      </w:r>
    </w:p>
    <w:p w:rsidR="00E10931" w:rsidRDefault="00C93A4F" w:rsidP="00D306A4">
      <w:pPr>
        <w:ind w:firstLine="708"/>
      </w:pPr>
      <w:r>
        <w:t>À</w:t>
      </w:r>
      <w:r w:rsidR="007179BF">
        <w:t xml:space="preserve"> présent que</w:t>
      </w:r>
      <w:r>
        <w:t xml:space="preserve"> le résultat en sortie des demi-</w:t>
      </w:r>
      <w:r w:rsidR="007179BF">
        <w:t>ponts est satisfaisant, nous pouvons passer à un point pas des moins important</w:t>
      </w:r>
      <w:r>
        <w:t>s</w:t>
      </w:r>
      <w:r w:rsidR="007179BF">
        <w:t xml:space="preserve"> de ce projet, le filtrage !</w:t>
      </w:r>
    </w:p>
    <w:p w:rsidR="007179BF" w:rsidRDefault="007179BF"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E10931" w:rsidRDefault="00E10931" w:rsidP="00E10931">
      <w:pPr>
        <w:pStyle w:val="Titre3"/>
      </w:pPr>
      <w:bookmarkStart w:id="40" w:name="_Toc106357470"/>
      <w:r>
        <w:lastRenderedPageBreak/>
        <w:t>1.5.2. Filtre passe bande</w:t>
      </w:r>
      <w:bookmarkEnd w:id="40"/>
    </w:p>
    <w:p w:rsidR="009F14F9" w:rsidRDefault="009F14F9" w:rsidP="009F14F9">
      <w:pPr>
        <w:pStyle w:val="Titre4"/>
      </w:pPr>
      <w:r>
        <w:t>Justification des choix</w:t>
      </w:r>
    </w:p>
    <w:p w:rsidR="009F14F9" w:rsidRPr="009F14F9" w:rsidRDefault="009F14F9" w:rsidP="009F14F9"/>
    <w:p w:rsidR="007179BF" w:rsidRDefault="007179BF" w:rsidP="007179BF">
      <w:r>
        <w:t>Le filtrage est essentiel puisqu’il va permettre de pas</w:t>
      </w:r>
      <w:r w:rsidR="003547AE">
        <w:t>ser d’un signal PWM à une sinusoïde. Dans un premier temps j’ai d’abord pensé à un filtre passe bas LC, car ce type de filtre contrairement aux filtres RC ne génère de pas</w:t>
      </w:r>
      <w:r w:rsidR="00C93A4F">
        <w:t xml:space="preserve"> de perte due</w:t>
      </w:r>
      <w:r w:rsidR="003547AE">
        <w:t xml:space="preserve"> à la résistance. Bien sûr, en réalité il existera toujours les résistance</w:t>
      </w:r>
      <w:r w:rsidR="00C93A4F">
        <w:t>s</w:t>
      </w:r>
      <w:r w:rsidR="003547AE">
        <w:t xml:space="preserve"> parasites </w:t>
      </w:r>
      <w:r w:rsidR="00375E20">
        <w:t xml:space="preserve">(ESR) </w:t>
      </w:r>
      <w:r w:rsidR="003547AE">
        <w:t>qui vont créer des pertes mais moindre</w:t>
      </w:r>
      <w:r w:rsidR="00DB1FCA">
        <w:t>s</w:t>
      </w:r>
      <w:r w:rsidR="003547AE">
        <w:t xml:space="preserve"> comparé</w:t>
      </w:r>
      <w:r w:rsidR="00C93A4F">
        <w:t>es</w:t>
      </w:r>
      <w:r w:rsidR="003547AE">
        <w:t xml:space="preserve"> à un filtre RC. Ensuite, j’ai eu rapidement à ajouter un filtre passe haut CR en série afin de supprimer la composante continue sur les deux sorties différentielles, les charges (xVDT) n’acceptant pas de composante continu</w:t>
      </w:r>
      <w:r w:rsidR="00C93A4F">
        <w:t>e</w:t>
      </w:r>
      <w:r w:rsidR="003547AE">
        <w:t xml:space="preserve"> à leurs bornes. Cette fois, un filtre CR n’est pas </w:t>
      </w:r>
      <w:r w:rsidR="00A17363">
        <w:t>gênant</w:t>
      </w:r>
      <w:r w:rsidR="003547AE">
        <w:t xml:space="preserve"> puisque la résistance va être en parallèle et très peu de courant ne va passer </w:t>
      </w:r>
      <w:r w:rsidR="00DB1FCA">
        <w:t xml:space="preserve">dedans grâce à </w:t>
      </w:r>
      <w:r w:rsidR="003547AE">
        <w:t>sa valeur assez élevée.</w:t>
      </w:r>
      <w:r w:rsidR="00145C8B">
        <w:t xml:space="preserve"> </w:t>
      </w:r>
    </w:p>
    <w:p w:rsidR="00145C8B" w:rsidRDefault="00145C8B" w:rsidP="007179BF"/>
    <w:p w:rsidR="00D76EE8" w:rsidRDefault="00145C8B" w:rsidP="00D306A4">
      <w:pPr>
        <w:ind w:firstLine="708"/>
      </w:pPr>
      <w:r>
        <w:t>Après ça, je me suis intéressé à un circuit appelé snub</w:t>
      </w:r>
      <w:r w:rsidR="00C93A4F">
        <w:t>ber. Le circuit LC a</w:t>
      </w:r>
      <w:r>
        <w:t xml:space="preserve"> l’avantage de n’engendrer </w:t>
      </w:r>
      <w:r w:rsidR="00C93A4F">
        <w:t xml:space="preserve">que </w:t>
      </w:r>
      <w:r>
        <w:t>peu de pertes, cependant ce type de f</w:t>
      </w:r>
      <w:r w:rsidR="00C93A4F">
        <w:t>iltre crée un phénomène de réso</w:t>
      </w:r>
      <w:r>
        <w:t xml:space="preserve">nance autour de la fréquence de coupure du filtre. Pour atténuer le pic de résonance on utilise un snubber, ce circuit va filtrer le courant du pic et le dissiper via la résistance. </w:t>
      </w:r>
      <w:r w:rsidR="00D76EE8">
        <w:t>Enfin on place ces filtres sur les deux sorties et on peut les relier via la charge. On obtient donc le schéma suivant.</w:t>
      </w:r>
    </w:p>
    <w:p w:rsidR="0085388F" w:rsidRDefault="0085388F" w:rsidP="007179BF"/>
    <w:p w:rsidR="00B44F95" w:rsidRDefault="008D32DE" w:rsidP="00B44F95">
      <w:pPr>
        <w:keepNext/>
        <w:jc w:val="center"/>
      </w:pPr>
      <w:r w:rsidRPr="008D32DE">
        <w:rPr>
          <w:noProof/>
        </w:rPr>
        <w:drawing>
          <wp:inline distT="0" distB="0" distL="0" distR="0" wp14:anchorId="5A440B6A" wp14:editId="0C49FDBB">
            <wp:extent cx="5760720" cy="3926840"/>
            <wp:effectExtent l="0" t="0" r="0" b="0"/>
            <wp:docPr id="1328924292" name="Image 1328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26840"/>
                    </a:xfrm>
                    <a:prstGeom prst="rect">
                      <a:avLst/>
                    </a:prstGeom>
                  </pic:spPr>
                </pic:pic>
              </a:graphicData>
            </a:graphic>
          </wp:inline>
        </w:drawing>
      </w:r>
    </w:p>
    <w:p w:rsidR="009B6755" w:rsidRDefault="00B44F95" w:rsidP="00B44F95">
      <w:pPr>
        <w:pStyle w:val="Lgende"/>
      </w:pPr>
      <w:bookmarkStart w:id="41" w:name="figure15"/>
      <w:r>
        <w:t xml:space="preserve">Figure </w:t>
      </w:r>
      <w:fldSimple w:instr=" SEQ Figure \* ARABIC ">
        <w:r w:rsidR="00251A6C">
          <w:rPr>
            <w:noProof/>
          </w:rPr>
          <w:t>15</w:t>
        </w:r>
      </w:fldSimple>
      <w:r>
        <w:t> : Schéma LTspice demi pont + filtre</w:t>
      </w:r>
      <w:r w:rsidRPr="00B44F95">
        <w:rPr>
          <w:noProof/>
        </w:rPr>
        <w:t xml:space="preserve"> </w:t>
      </w:r>
    </w:p>
    <w:bookmarkEnd w:id="41"/>
    <w:p w:rsidR="0085388F" w:rsidRDefault="00BF71A1" w:rsidP="00D306A4">
      <w:pPr>
        <w:ind w:firstLine="708"/>
      </w:pPr>
      <w:r>
        <w:lastRenderedPageBreak/>
        <w:t xml:space="preserve">Une fois ce filtre conçu, il a fallu </w:t>
      </w:r>
      <w:r w:rsidR="000B41CB">
        <w:t>le dimensionner en trouvant les valeurs de chaque composant. P</w:t>
      </w:r>
      <w:r w:rsidR="00F70FAE">
        <w:t xml:space="preserve">our cela, j’ai utilisé LTspice pour faire des simulations ainsi que des diagrammes de bode de mon filtre, jusqu’à ce que le résultat obtenu convienne. Ce filtre </w:t>
      </w:r>
      <w:r w:rsidR="00F146E9">
        <w:t xml:space="preserve">est très important car il va définir le THD du sinus de sortie, qui doit être inférieur à 1% </w:t>
      </w:r>
      <w:r w:rsidR="00571B3D">
        <w:t>pour respecter le cahier des charges.</w:t>
      </w:r>
    </w:p>
    <w:p w:rsidR="009F14F9" w:rsidRDefault="009F14F9" w:rsidP="007179BF"/>
    <w:p w:rsidR="009F14F9" w:rsidRDefault="009F14F9" w:rsidP="009F14F9">
      <w:pPr>
        <w:pStyle w:val="Titre4"/>
      </w:pPr>
      <w:r>
        <w:t>Rappel sur le THD</w:t>
      </w:r>
    </w:p>
    <w:p w:rsidR="009F14F9" w:rsidRPr="009F14F9" w:rsidRDefault="009F14F9" w:rsidP="009F14F9"/>
    <w:p w:rsidR="00571B3D" w:rsidRDefault="000F2B6C" w:rsidP="007179BF">
      <w:r w:rsidRPr="00571B3D">
        <w:rPr>
          <w:noProof/>
        </w:rPr>
        <w:drawing>
          <wp:anchor distT="0" distB="0" distL="114300" distR="114300" simplePos="0" relativeHeight="251670528" behindDoc="1" locked="0" layoutInCell="1" allowOverlap="1">
            <wp:simplePos x="0" y="0"/>
            <wp:positionH relativeFrom="column">
              <wp:posOffset>2964501</wp:posOffset>
            </wp:positionH>
            <wp:positionV relativeFrom="paragraph">
              <wp:posOffset>2287978</wp:posOffset>
            </wp:positionV>
            <wp:extent cx="2431415" cy="661670"/>
            <wp:effectExtent l="0" t="0" r="6985" b="5080"/>
            <wp:wrapTight wrapText="bothSides">
              <wp:wrapPolygon edited="0">
                <wp:start x="0" y="0"/>
                <wp:lineTo x="0" y="21144"/>
                <wp:lineTo x="21493" y="21144"/>
                <wp:lineTo x="21493"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1415" cy="661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7C99630F" wp14:editId="237A32C2">
                <wp:simplePos x="0" y="0"/>
                <wp:positionH relativeFrom="column">
                  <wp:posOffset>-120650</wp:posOffset>
                </wp:positionH>
                <wp:positionV relativeFrom="paragraph">
                  <wp:posOffset>3822700</wp:posOffset>
                </wp:positionV>
                <wp:extent cx="5820410" cy="635"/>
                <wp:effectExtent l="0" t="0" r="0" b="0"/>
                <wp:wrapThrough wrapText="bothSides">
                  <wp:wrapPolygon edited="0">
                    <wp:start x="0" y="0"/>
                    <wp:lineTo x="0" y="21600"/>
                    <wp:lineTo x="21600" y="21600"/>
                    <wp:lineTo x="21600" y="0"/>
                  </wp:wrapPolygon>
                </wp:wrapThrough>
                <wp:docPr id="29" name="Zone de texte 29"/>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rsidR="00F009A9" w:rsidRPr="005A1107" w:rsidRDefault="00F009A9" w:rsidP="000F2B6C">
                            <w:pPr>
                              <w:pStyle w:val="Lgende"/>
                              <w:rPr>
                                <w:sz w:val="24"/>
                                <w:szCs w:val="24"/>
                              </w:rPr>
                            </w:pPr>
                            <w:r>
                              <w:t xml:space="preserve">Figure </w:t>
                            </w:r>
                            <w:fldSimple w:instr=" SEQ Figure \* ARABIC ">
                              <w:r w:rsidR="00251A6C">
                                <w:rPr>
                                  <w:noProof/>
                                </w:rPr>
                                <w:t>16</w:t>
                              </w:r>
                            </w:fldSimple>
                            <w:r>
                              <w:t> : Explication du calcul du THD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630F" id="Zone de texte 29" o:spid="_x0000_s1029" type="#_x0000_t202" style="position:absolute;left:0;text-align:left;margin-left:-9.5pt;margin-top:301pt;width:45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" stroked="f">
                <v:textbox style="mso-fit-shape-to-text:t" inset="0,0,0,0">
                  <w:txbxContent>
                    <w:p w:rsidR="00F009A9" w:rsidRPr="005A1107" w:rsidRDefault="00F009A9" w:rsidP="000F2B6C">
                      <w:pPr>
                        <w:pStyle w:val="Lgende"/>
                        <w:rPr>
                          <w:sz w:val="24"/>
                          <w:szCs w:val="24"/>
                        </w:rPr>
                      </w:pPr>
                      <w:r>
                        <w:t xml:space="preserve">Figure </w:t>
                      </w:r>
                      <w:fldSimple w:instr=" SEQ Figure \* ARABIC ">
                        <w:r w:rsidR="00251A6C">
                          <w:rPr>
                            <w:noProof/>
                          </w:rPr>
                          <w:t>16</w:t>
                        </w:r>
                      </w:fldSimple>
                      <w:r>
                        <w:t> : Explication du calcul du THD</w:t>
                      </w:r>
                    </w:p>
                  </w:txbxContent>
                </v:textbox>
                <w10:wrap type="through"/>
              </v:shape>
            </w:pict>
          </mc:Fallback>
        </mc:AlternateContent>
      </w:r>
      <w:r w:rsidRPr="00571B3D">
        <w:rPr>
          <w:noProof/>
        </w:rPr>
        <w:drawing>
          <wp:anchor distT="0" distB="0" distL="114300" distR="114300" simplePos="0" relativeHeight="251658239" behindDoc="0" locked="0" layoutInCell="1" allowOverlap="1">
            <wp:simplePos x="0" y="0"/>
            <wp:positionH relativeFrom="margin">
              <wp:posOffset>-120666</wp:posOffset>
            </wp:positionH>
            <wp:positionV relativeFrom="paragraph">
              <wp:posOffset>910920</wp:posOffset>
            </wp:positionV>
            <wp:extent cx="5820410" cy="2854960"/>
            <wp:effectExtent l="0" t="0" r="8890" b="2540"/>
            <wp:wrapThrough wrapText="bothSides">
              <wp:wrapPolygon edited="0">
                <wp:start x="0" y="0"/>
                <wp:lineTo x="0" y="21475"/>
                <wp:lineTo x="21562" y="21475"/>
                <wp:lineTo x="21562"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0410" cy="2854960"/>
                    </a:xfrm>
                    <a:prstGeom prst="rect">
                      <a:avLst/>
                    </a:prstGeom>
                  </pic:spPr>
                </pic:pic>
              </a:graphicData>
            </a:graphic>
            <wp14:sizeRelH relativeFrom="margin">
              <wp14:pctWidth>0</wp14:pctWidth>
            </wp14:sizeRelH>
            <wp14:sizeRelV relativeFrom="margin">
              <wp14:pctHeight>0</wp14:pctHeight>
            </wp14:sizeRelV>
          </wp:anchor>
        </w:drawing>
      </w:r>
      <w:r w:rsidR="00571B3D">
        <w:t xml:space="preserve">Pour rappel, le </w:t>
      </w:r>
      <w:r w:rsidR="00571B3D" w:rsidRPr="00571B3D">
        <w:t>THD (</w:t>
      </w:r>
      <w:r w:rsidR="00571B3D" w:rsidRPr="00571B3D">
        <w:rPr>
          <w:rFonts w:eastAsiaTheme="majorEastAsia"/>
        </w:rPr>
        <w:t xml:space="preserve">total harmonic </w:t>
      </w:r>
      <w:r w:rsidR="00052F4E">
        <w:rPr>
          <w:rFonts w:eastAsiaTheme="majorEastAsia"/>
        </w:rPr>
        <w:t>distort</w:t>
      </w:r>
      <w:r w:rsidR="00C93A4F" w:rsidRPr="00571B3D">
        <w:rPr>
          <w:rFonts w:eastAsiaTheme="majorEastAsia"/>
        </w:rPr>
        <w:t>ion</w:t>
      </w:r>
      <w:r w:rsidR="00571B3D" w:rsidRPr="00571B3D">
        <w:rPr>
          <w:rFonts w:eastAsiaTheme="majorEastAsia"/>
        </w:rPr>
        <w:t xml:space="preserve"> en anglais)</w:t>
      </w:r>
      <w:r w:rsidR="00571B3D">
        <w:t xml:space="preserve"> est un indicateur qui vient indiquer à quel point un sinus est parfait ou non dans notre cas. </w:t>
      </w:r>
      <w:r>
        <w:t>Son calcul peut se comprendre à l’aide de la figure suivante.</w:t>
      </w:r>
    </w:p>
    <w:p w:rsidR="00C238A3" w:rsidRDefault="000F2B6C" w:rsidP="000A1025">
      <w:pPr>
        <w:ind w:firstLine="708"/>
        <w:jc w:val="left"/>
      </w:pPr>
      <w:r>
        <w:t xml:space="preserve">On remarque que le calcul du THD correspond à un rapport entre les harmoniques et la fondamentale du signal de sortie. Prenons l’exemple de ce stage, si la PWM qui porte le sinus a une fréquence de 300kHz et que l’on souhaite un sinus de fréquence 5kHz, on sait qu’après </w:t>
      </w:r>
      <w:r w:rsidR="000A1025">
        <w:t xml:space="preserve">le filtrage on va retrouver un pique </w:t>
      </w:r>
      <w:r>
        <w:t xml:space="preserve">à la fréquence du sinus puis </w:t>
      </w:r>
      <w:r w:rsidR="00FF301B">
        <w:t>des harmoniques à tous les multiples pairs et impairs. De plus, on retrouve la fréquence de la PWM, 300kHz et ses harmoniques aussi, qui sont beaucoup plus hautes en fréquences et donc très peu gênantes.</w:t>
      </w:r>
    </w:p>
    <w:p w:rsidR="000A1025" w:rsidRDefault="000A1025" w:rsidP="000A1025">
      <w:pPr>
        <w:ind w:firstLine="708"/>
        <w:jc w:val="left"/>
      </w:pPr>
    </w:p>
    <w:p w:rsidR="00D452E6" w:rsidRDefault="00616D39" w:rsidP="00D306A4">
      <w:pPr>
        <w:ind w:firstLine="708"/>
        <w:jc w:val="left"/>
      </w:pPr>
      <w:r>
        <w:t xml:space="preserve">Concernant le THD, les harmoniques qui vont le plus avoir d’influence sur </w:t>
      </w:r>
      <w:r w:rsidR="000A1025">
        <w:t>celui-ci</w:t>
      </w:r>
      <w:r>
        <w:t xml:space="preserve"> sont les harmoniques les plus proches de la fréquence de la fondamentale, puisque les harmoniques s’atténuent naturellement </w:t>
      </w:r>
      <w:r w:rsidR="000A1025">
        <w:t>au fur et à mesure qu’elles s’éloignent</w:t>
      </w:r>
      <w:r>
        <w:t xml:space="preserve"> de la </w:t>
      </w:r>
      <w:r>
        <w:lastRenderedPageBreak/>
        <w:t>fondamentale. Pour un sinus à 5kHz il faut donc atténuer correctement le 10kHz et 15kHz</w:t>
      </w:r>
      <w:r w:rsidR="000A1025">
        <w:t xml:space="preserve"> par exemple</w:t>
      </w:r>
      <w:r>
        <w:t>.</w:t>
      </w:r>
      <w:r w:rsidR="00D452E6">
        <w:t xml:space="preserve"> Cependant, si le signal PWM est propre on ne doit trouver que l’harmonique du sinus à 5kHz et les harmoniques de la PWM qui sont trop hautes en fréquence pour être gênantes. </w:t>
      </w:r>
    </w:p>
    <w:p w:rsidR="00D452E6" w:rsidRDefault="00D452E6" w:rsidP="000F2B6C">
      <w:pPr>
        <w:jc w:val="left"/>
      </w:pPr>
    </w:p>
    <w:p w:rsidR="00D452E6" w:rsidRDefault="00D452E6" w:rsidP="00D306A4">
      <w:pPr>
        <w:ind w:firstLine="708"/>
        <w:jc w:val="left"/>
      </w:pPr>
      <w:r>
        <w:t>Le cahier des charges indique qu’il faut être capable de générer des sinus entre 2 et 5kHz</w:t>
      </w:r>
      <w:r w:rsidR="000B2519">
        <w:t xml:space="preserve">. J’ai donc fait le choix de </w:t>
      </w:r>
      <w:r w:rsidR="00C93A4F">
        <w:t>concevoir</w:t>
      </w:r>
      <w:r w:rsidR="000B2519">
        <w:t xml:space="preserve"> un filtre passe bande qui laisse passer les fréquences un peu inférieures à 2kHz et </w:t>
      </w:r>
      <w:r w:rsidR="00D91A58">
        <w:t xml:space="preserve">au moins supérieur à </w:t>
      </w:r>
      <w:r w:rsidR="000B2519">
        <w:t>5kHz. De cette façon je pourrais filtrer les harmoniques au-dessus 5kHz si elles existent et garantir un bon THD. C’est pourquoi nous allons maintenant détailler le dimensionnement des composants.</w:t>
      </w:r>
    </w:p>
    <w:p w:rsidR="009F14F9" w:rsidRDefault="009F14F9" w:rsidP="000F2B6C">
      <w:pPr>
        <w:jc w:val="left"/>
      </w:pPr>
    </w:p>
    <w:p w:rsidR="009F14F9" w:rsidRDefault="009F14F9" w:rsidP="009F14F9">
      <w:pPr>
        <w:pStyle w:val="Titre4"/>
      </w:pPr>
      <w:r>
        <w:t>Justification du dimensionnement</w:t>
      </w:r>
    </w:p>
    <w:p w:rsidR="009F14F9" w:rsidRDefault="009F14F9" w:rsidP="009F14F9">
      <w:pPr>
        <w:pStyle w:val="Titre4"/>
      </w:pPr>
      <w:r>
        <w:t xml:space="preserve"> </w:t>
      </w:r>
    </w:p>
    <w:p w:rsidR="009B6755" w:rsidRDefault="009B6755" w:rsidP="000F2B6C">
      <w:pPr>
        <w:jc w:val="left"/>
      </w:pPr>
      <w:r>
        <w:t xml:space="preserve">En ce qui concerne le premier filtre </w:t>
      </w:r>
      <w:r w:rsidR="00D92B40">
        <w:t>la fréquence de coupure est la suivante :</w:t>
      </w:r>
    </w:p>
    <w:p w:rsidR="009B6755" w:rsidRPr="009B6755" w:rsidRDefault="009B6755" w:rsidP="009B6755">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Pr="009B6755" w:rsidRDefault="009B6755" w:rsidP="009B6755">
      <w:pPr>
        <w:framePr w:w="368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D91A58" w:rsidRPr="00D91A58" w:rsidRDefault="00D91A58" w:rsidP="00D91A58">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Default="00D91A58" w:rsidP="000F2B6C">
      <w:pPr>
        <w:jc w:val="left"/>
      </w:pPr>
      <w:r w:rsidRPr="00D91A58">
        <w:rPr>
          <w:rFonts w:ascii="Arial" w:eastAsiaTheme="minorHAnsi" w:hAnsi="Arial" w:cs="Arial"/>
          <w:noProof/>
          <w:position w:val="-34"/>
          <w:sz w:val="20"/>
          <w:szCs w:val="20"/>
        </w:rPr>
        <w:drawing>
          <wp:anchor distT="0" distB="0" distL="114300" distR="114300" simplePos="0" relativeHeight="251752448" behindDoc="0" locked="0" layoutInCell="1" allowOverlap="1">
            <wp:simplePos x="0" y="0"/>
            <wp:positionH relativeFrom="margin">
              <wp:align>center</wp:align>
            </wp:positionH>
            <wp:positionV relativeFrom="paragraph">
              <wp:posOffset>178556</wp:posOffset>
            </wp:positionV>
            <wp:extent cx="1876425" cy="417830"/>
            <wp:effectExtent l="0" t="0" r="9525" b="1270"/>
            <wp:wrapNone/>
            <wp:docPr id="1328924282" name="Image 13289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6425" cy="417830"/>
                    </a:xfrm>
                    <a:prstGeom prst="rect">
                      <a:avLst/>
                    </a:prstGeom>
                    <a:noFill/>
                    <a:ln>
                      <a:noFill/>
                    </a:ln>
                  </pic:spPr>
                </pic:pic>
              </a:graphicData>
            </a:graphic>
          </wp:anchor>
        </w:drawing>
      </w:r>
    </w:p>
    <w:p w:rsidR="00571B3D" w:rsidRDefault="00571B3D" w:rsidP="000F2B6C">
      <w:pPr>
        <w:jc w:val="center"/>
      </w:pPr>
    </w:p>
    <w:p w:rsidR="00742BC6" w:rsidRDefault="00742BC6" w:rsidP="00742BC6">
      <w:pPr>
        <w:jc w:val="left"/>
      </w:pPr>
    </w:p>
    <w:p w:rsidR="00742BC6" w:rsidRDefault="00742BC6" w:rsidP="00742BC6">
      <w:pPr>
        <w:jc w:val="left"/>
      </w:pPr>
      <w:r>
        <w:t>Soi</w:t>
      </w:r>
      <w:r w:rsidR="00D91A58">
        <w:t>t une fréquence de coupure à 16</w:t>
      </w:r>
      <w:r>
        <w:t>kHz.</w:t>
      </w:r>
    </w:p>
    <w:p w:rsidR="00002A0A" w:rsidRDefault="00002A0A" w:rsidP="009C4FF9"/>
    <w:p w:rsidR="00002A0A" w:rsidRDefault="00AB423F" w:rsidP="00D306A4">
      <w:pPr>
        <w:ind w:firstLine="708"/>
        <w:jc w:val="left"/>
      </w:pPr>
      <w:r>
        <w:t xml:space="preserve">Sur la </w:t>
      </w:r>
      <w:hyperlink w:anchor="figure15" w:history="1">
        <w:r w:rsidRPr="00B43D73">
          <w:rPr>
            <w:rStyle w:val="Lienhypertexte"/>
          </w:rPr>
          <w:t>Figure 1</w:t>
        </w:r>
        <w:r w:rsidR="00B43D73" w:rsidRPr="00B43D73">
          <w:rPr>
            <w:rStyle w:val="Lienhypertexte"/>
          </w:rPr>
          <w:t>5</w:t>
        </w:r>
      </w:hyperlink>
      <w:r>
        <w:t>, on remarque les circuits snubber en parallèle des condensateurs du premier filtre. Le dimensionnement des snubber</w:t>
      </w:r>
      <w:r w:rsidR="00C93A4F">
        <w:t>s</w:t>
      </w:r>
      <w:r>
        <w:t xml:space="preserve"> a été </w:t>
      </w:r>
      <w:r w:rsidR="00F253C6">
        <w:t>fait à</w:t>
      </w:r>
      <w:r w:rsidR="000A1025">
        <w:t xml:space="preserve"> l’aide des</w:t>
      </w:r>
      <w:r w:rsidR="00742BC6">
        <w:t xml:space="preserve"> </w:t>
      </w:r>
      <w:r w:rsidR="00F253C6">
        <w:t>formules</w:t>
      </w:r>
      <w:r w:rsidR="00742BC6">
        <w:t xml:space="preserve"> </w:t>
      </w:r>
      <w:r w:rsidR="000A1025">
        <w:t xml:space="preserve">suivantes </w:t>
      </w:r>
      <w:r w:rsidR="00742BC6">
        <w:t>et on peut voir les résultats obtenus ci- dessous.</w:t>
      </w:r>
    </w:p>
    <w:p w:rsidR="000F2B6C" w:rsidRDefault="00B43D73" w:rsidP="000F2B6C">
      <w:pPr>
        <w:jc w:val="center"/>
      </w:pPr>
      <w:r w:rsidRPr="00742BC6">
        <w:rPr>
          <w:rFonts w:ascii="Arial" w:eastAsiaTheme="minorHAnsi" w:hAnsi="Arial" w:cs="Arial"/>
          <w:noProof/>
          <w:position w:val="-393"/>
          <w:sz w:val="20"/>
          <w:szCs w:val="20"/>
        </w:rPr>
        <w:drawing>
          <wp:anchor distT="0" distB="0" distL="114300" distR="114300" simplePos="0" relativeHeight="251674624" behindDoc="0" locked="0" layoutInCell="1" allowOverlap="1">
            <wp:simplePos x="0" y="0"/>
            <wp:positionH relativeFrom="margin">
              <wp:posOffset>1916369</wp:posOffset>
            </wp:positionH>
            <wp:positionV relativeFrom="paragraph">
              <wp:posOffset>87871</wp:posOffset>
            </wp:positionV>
            <wp:extent cx="2216785" cy="1140042"/>
            <wp:effectExtent l="0" t="0" r="0" b="3175"/>
            <wp:wrapNone/>
            <wp:docPr id="1328924204" name="Image 13289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54294"/>
                    <a:stretch/>
                  </pic:blipFill>
                  <pic:spPr bwMode="auto">
                    <a:xfrm>
                      <a:off x="0" y="0"/>
                      <a:ext cx="2216785" cy="1140042"/>
                    </a:xfrm>
                    <a:prstGeom prst="rect">
                      <a:avLst/>
                    </a:prstGeom>
                    <a:noFill/>
                    <a:ln>
                      <a:noFill/>
                    </a:ln>
                    <a:extLst>
                      <a:ext uri="{53640926-AAD7-44D8-BBD7-CCE9431645EC}">
                        <a14:shadowObscured xmlns:a14="http://schemas.microsoft.com/office/drawing/2010/main"/>
                      </a:ext>
                    </a:extLst>
                  </pic:spPr>
                </pic:pic>
              </a:graphicData>
            </a:graphic>
          </wp:anchor>
        </w:drawing>
      </w:r>
    </w:p>
    <w:p w:rsidR="0085388F" w:rsidRPr="007179BF" w:rsidRDefault="0085388F" w:rsidP="007179BF"/>
    <w:p w:rsidR="00002A0A" w:rsidRDefault="00002A0A" w:rsidP="00C65CF6"/>
    <w:p w:rsidR="00002A0A" w:rsidRDefault="00002A0A" w:rsidP="00C65CF6"/>
    <w:p w:rsidR="00002A0A" w:rsidRDefault="00002A0A" w:rsidP="00C65CF6"/>
    <w:p w:rsidR="00002A0A" w:rsidRDefault="00B43D73" w:rsidP="00C65CF6">
      <w:r w:rsidRPr="00742BC6">
        <w:rPr>
          <w:rFonts w:ascii="Arial" w:eastAsiaTheme="minorHAnsi" w:hAnsi="Arial" w:cs="Arial"/>
          <w:noProof/>
          <w:position w:val="-31"/>
          <w:sz w:val="20"/>
          <w:szCs w:val="20"/>
        </w:rPr>
        <w:drawing>
          <wp:anchor distT="0" distB="0" distL="114300" distR="114300" simplePos="0" relativeHeight="251676672" behindDoc="0" locked="0" layoutInCell="1" allowOverlap="1">
            <wp:simplePos x="0" y="0"/>
            <wp:positionH relativeFrom="column">
              <wp:posOffset>3466591</wp:posOffset>
            </wp:positionH>
            <wp:positionV relativeFrom="paragraph">
              <wp:posOffset>134858</wp:posOffset>
            </wp:positionV>
            <wp:extent cx="2094865" cy="399415"/>
            <wp:effectExtent l="0" t="0" r="0" b="635"/>
            <wp:wrapNone/>
            <wp:docPr id="1328924202" name="Image 13289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399415"/>
                    </a:xfrm>
                    <a:prstGeom prst="rect">
                      <a:avLst/>
                    </a:prstGeom>
                    <a:noFill/>
                    <a:ln>
                      <a:noFill/>
                    </a:ln>
                  </pic:spPr>
                </pic:pic>
              </a:graphicData>
            </a:graphic>
          </wp:anchor>
        </w:drawing>
      </w:r>
      <w:r w:rsidRPr="00742BC6">
        <w:rPr>
          <w:rFonts w:ascii="Arial" w:eastAsiaTheme="minorHAnsi" w:hAnsi="Arial" w:cs="Arial"/>
          <w:noProof/>
          <w:position w:val="-36"/>
          <w:sz w:val="20"/>
          <w:szCs w:val="20"/>
        </w:rPr>
        <w:drawing>
          <wp:anchor distT="0" distB="0" distL="114300" distR="114300" simplePos="0" relativeHeight="251675648" behindDoc="0" locked="0" layoutInCell="1" allowOverlap="1">
            <wp:simplePos x="0" y="0"/>
            <wp:positionH relativeFrom="column">
              <wp:posOffset>695770</wp:posOffset>
            </wp:positionH>
            <wp:positionV relativeFrom="paragraph">
              <wp:posOffset>86156</wp:posOffset>
            </wp:positionV>
            <wp:extent cx="1811655" cy="526415"/>
            <wp:effectExtent l="0" t="0" r="0" b="6985"/>
            <wp:wrapNone/>
            <wp:docPr id="1328924203" name="Image 13289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1655" cy="526415"/>
                    </a:xfrm>
                    <a:prstGeom prst="rect">
                      <a:avLst/>
                    </a:prstGeom>
                    <a:noFill/>
                    <a:ln>
                      <a:noFill/>
                    </a:ln>
                  </pic:spPr>
                </pic:pic>
              </a:graphicData>
            </a:graphic>
          </wp:anchor>
        </w:drawing>
      </w:r>
    </w:p>
    <w:p w:rsidR="00002A0A" w:rsidRDefault="00002A0A" w:rsidP="00C65CF6"/>
    <w:p w:rsidR="00002A0A" w:rsidRDefault="00002A0A" w:rsidP="00C65CF6"/>
    <w:p w:rsidR="0073710A" w:rsidRDefault="0073710A" w:rsidP="00D306A4">
      <w:pPr>
        <w:ind w:firstLine="708"/>
        <w:jc w:val="left"/>
      </w:pPr>
    </w:p>
    <w:p w:rsidR="00002A0A" w:rsidRDefault="00F253C6" w:rsidP="00D306A4">
      <w:pPr>
        <w:ind w:firstLine="708"/>
        <w:jc w:val="left"/>
      </w:pPr>
      <w:r>
        <w:t>J’ai cependant décidé d</w:t>
      </w:r>
      <w:r w:rsidR="00D27ECC">
        <w:t>e prendre d’autres valeurs après plusieurs simulations, qui sont R=10 et C=0.22uF. Ce choix est dû à des contraintes de pertes de puissance qui seront décrites ultérieurement.</w:t>
      </w:r>
    </w:p>
    <w:p w:rsidR="00211837" w:rsidRDefault="00211837" w:rsidP="00D306A4">
      <w:pPr>
        <w:ind w:firstLine="708"/>
      </w:pPr>
      <w:r w:rsidRPr="00211837">
        <w:lastRenderedPageBreak/>
        <w:t xml:space="preserve">La partie suivante est </w:t>
      </w:r>
      <w:r w:rsidR="000A1025">
        <w:t xml:space="preserve">composée d’un condensateur et d’une resistance en parallèle de la charge comme on peut le voir sur la figure 15. </w:t>
      </w:r>
      <w:r w:rsidRPr="00211837">
        <w:t xml:space="preserve">L'idée est de faire un filtre </w:t>
      </w:r>
      <w:r w:rsidR="000A1025">
        <w:t xml:space="preserve">CR </w:t>
      </w:r>
      <w:r w:rsidRPr="00211837">
        <w:t>passe-</w:t>
      </w:r>
      <w:r w:rsidR="000A1025">
        <w:t>haut. Celui-ci coupait entre 700</w:t>
      </w:r>
      <w:r w:rsidRPr="00211837">
        <w:t xml:space="preserve">Hz et </w:t>
      </w:r>
      <w:r w:rsidR="000A1025">
        <w:t>2500Hz</w:t>
      </w:r>
      <w:r w:rsidRPr="00211837">
        <w:t xml:space="preserve"> selon la charge. Les résistances de 3.3kΩ sont là pour reprendre la masse comme référence qui va par conséquent effacer la composante continue</w:t>
      </w:r>
      <w:r w:rsidR="000A1025">
        <w:t>, mais elles n’ont pas réellement d’impact sur le filtrage état donné qu’elles sont bien plus grande que la résistance de la charge, ce qui donne une résistance équivalente dépendante surtout de la charge</w:t>
      </w:r>
      <w:r w:rsidRPr="00211837">
        <w:t>. Ensuite, on peut identifier simplement un circuit série RLC ou (CRL ici). Voici la fonction de transfert de ce circuit :</w:t>
      </w:r>
    </w:p>
    <w:p w:rsidR="00B43D73" w:rsidRPr="00211837" w:rsidRDefault="00B43D73" w:rsidP="00D306A4">
      <w:pPr>
        <w:ind w:firstLine="708"/>
      </w:pPr>
    </w:p>
    <w:p w:rsidR="00FA0EDB" w:rsidRPr="00FA0EDB" w:rsidRDefault="00FA0EDB" w:rsidP="00FA0EDB">
      <w:pPr>
        <w:framePr w:w="3481" w:h="3135" w:wrap="auto" w:vAnchor="text" w:hAnchor="text" w:x="81" w:y="444"/>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3479" w:h="1365" w:wrap="auto" w:vAnchor="text" w:hAnchor="text" w:x="4318" w:y="77"/>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1880886" cy="868045"/>
            <wp:effectExtent l="0" t="0" r="5080" b="0"/>
            <wp:docPr id="1328924207" name="Image 132892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r="4142"/>
                    <a:stretch/>
                  </pic:blipFill>
                  <pic:spPr bwMode="auto">
                    <a:xfrm>
                      <a:off x="0" y="0"/>
                      <a:ext cx="1880886" cy="868045"/>
                    </a:xfrm>
                    <a:prstGeom prst="rect">
                      <a:avLst/>
                    </a:prstGeom>
                    <a:noFill/>
                    <a:ln>
                      <a:noFill/>
                    </a:ln>
                    <a:extLst>
                      <a:ext uri="{53640926-AAD7-44D8-BBD7-CCE9431645EC}">
                        <a14:shadowObscured xmlns:a14="http://schemas.microsoft.com/office/drawing/2010/main"/>
                      </a:ext>
                    </a:extLst>
                  </pic:spPr>
                </pic:pic>
              </a:graphicData>
            </a:graphic>
          </wp:inline>
        </w:drawing>
      </w:r>
    </w:p>
    <w:p w:rsidR="00FA0EDB" w:rsidRPr="00FA0EDB" w:rsidRDefault="00FA0EDB" w:rsidP="00FA0EDB">
      <w:pPr>
        <w:framePr w:w="3734" w:h="1365" w:wrap="auto" w:vAnchor="text" w:hAnchor="text" w:x="4318" w:y="1179"/>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4112" w:h="1080" w:wrap="auto" w:vAnchor="text" w:hAnchor="text" w:x="4446" w:y="2816"/>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2613991" cy="810396"/>
            <wp:effectExtent l="0" t="0" r="0" b="8890"/>
            <wp:docPr id="1328924205" name="Image 132892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r="3508"/>
                    <a:stretch/>
                  </pic:blipFill>
                  <pic:spPr bwMode="auto">
                    <a:xfrm>
                      <a:off x="0" y="0"/>
                      <a:ext cx="2621718" cy="812791"/>
                    </a:xfrm>
                    <a:prstGeom prst="rect">
                      <a:avLst/>
                    </a:prstGeom>
                    <a:noFill/>
                    <a:ln>
                      <a:noFill/>
                    </a:ln>
                    <a:extLst>
                      <a:ext uri="{53640926-AAD7-44D8-BBD7-CCE9431645EC}">
                        <a14:shadowObscured xmlns:a14="http://schemas.microsoft.com/office/drawing/2010/main"/>
                      </a:ext>
                    </a:extLst>
                  </pic:spPr>
                </pic:pic>
              </a:graphicData>
            </a:graphic>
          </wp:inline>
        </w:drawing>
      </w:r>
    </w:p>
    <w:p w:rsidR="00002A0A" w:rsidRDefault="00973BA4" w:rsidP="00C65CF6">
      <w:r>
        <w:rPr>
          <w:noProof/>
        </w:rPr>
        <mc:AlternateContent>
          <mc:Choice Requires="wps">
            <w:drawing>
              <wp:anchor distT="0" distB="0" distL="114300" distR="114300" simplePos="0" relativeHeight="251765760" behindDoc="0" locked="0" layoutInCell="1" allowOverlap="1" wp14:anchorId="7D4DF59B" wp14:editId="32D42C27">
                <wp:simplePos x="0" y="0"/>
                <wp:positionH relativeFrom="column">
                  <wp:posOffset>-124460</wp:posOffset>
                </wp:positionH>
                <wp:positionV relativeFrom="paragraph">
                  <wp:posOffset>2402205</wp:posOffset>
                </wp:positionV>
                <wp:extent cx="2701290" cy="635"/>
                <wp:effectExtent l="0" t="0" r="0" b="0"/>
                <wp:wrapNone/>
                <wp:docPr id="1328924250" name="Zone de texte 1328924250"/>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wps:spPr>
                      <wps:txbx>
                        <w:txbxContent>
                          <w:p w:rsidR="00F009A9" w:rsidRPr="00EB756B" w:rsidRDefault="00F009A9" w:rsidP="00973BA4">
                            <w:pPr>
                              <w:pStyle w:val="Lgende"/>
                              <w:rPr>
                                <w:noProof/>
                                <w:sz w:val="24"/>
                                <w:szCs w:val="24"/>
                              </w:rPr>
                            </w:pPr>
                            <w:r>
                              <w:t xml:space="preserve">Figure </w:t>
                            </w:r>
                            <w:fldSimple w:instr=" SEQ Figure \* ARABIC ">
                              <w:r w:rsidR="00251A6C">
                                <w:rPr>
                                  <w:noProof/>
                                </w:rPr>
                                <w:t>17</w:t>
                              </w:r>
                            </w:fldSimple>
                            <w:r>
                              <w:t> : Circuit CRL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DF59B" id="Zone de texte 1328924250" o:spid="_x0000_s1030" type="#_x0000_t202" style="position:absolute;left:0;text-align:left;margin-left:-9.8pt;margin-top:189.15pt;width:212.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" stroked="f">
                <v:textbox style="mso-fit-shape-to-text:t" inset="0,0,0,0">
                  <w:txbxContent>
                    <w:p w:rsidR="00F009A9" w:rsidRPr="00EB756B" w:rsidRDefault="00F009A9" w:rsidP="00973BA4">
                      <w:pPr>
                        <w:pStyle w:val="Lgende"/>
                        <w:rPr>
                          <w:noProof/>
                          <w:sz w:val="24"/>
                          <w:szCs w:val="24"/>
                        </w:rPr>
                      </w:pPr>
                      <w:r>
                        <w:t xml:space="preserve">Figure </w:t>
                      </w:r>
                      <w:fldSimple w:instr=" SEQ Figure \* ARABIC ">
                        <w:r w:rsidR="00251A6C">
                          <w:rPr>
                            <w:noProof/>
                          </w:rPr>
                          <w:t>17</w:t>
                        </w:r>
                      </w:fldSimple>
                      <w:r>
                        <w:t> : Circuit CRL de sortie</w:t>
                      </w:r>
                    </w:p>
                  </w:txbxContent>
                </v:textbox>
              </v:shape>
            </w:pict>
          </mc:Fallback>
        </mc:AlternateContent>
      </w:r>
      <w:r w:rsidR="00003D66" w:rsidRPr="00003D66">
        <w:rPr>
          <w:noProof/>
        </w:rPr>
        <w:drawing>
          <wp:anchor distT="0" distB="0" distL="114300" distR="114300" simplePos="0" relativeHeight="251677696" behindDoc="0" locked="0" layoutInCell="1" allowOverlap="1">
            <wp:simplePos x="0" y="0"/>
            <wp:positionH relativeFrom="column">
              <wp:posOffset>-124934</wp:posOffset>
            </wp:positionH>
            <wp:positionV relativeFrom="paragraph">
              <wp:posOffset>172672</wp:posOffset>
            </wp:positionV>
            <wp:extent cx="2701290" cy="2172970"/>
            <wp:effectExtent l="0" t="0" r="3810" b="0"/>
            <wp:wrapNone/>
            <wp:docPr id="1328924209" name="Image 132892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1290" cy="2172970"/>
                    </a:xfrm>
                    <a:prstGeom prst="rect">
                      <a:avLst/>
                    </a:prstGeom>
                  </pic:spPr>
                </pic:pic>
              </a:graphicData>
            </a:graphic>
          </wp:anchor>
        </w:drawing>
      </w:r>
    </w:p>
    <w:p w:rsidR="00002A0A" w:rsidRDefault="00002A0A" w:rsidP="00C65CF6"/>
    <w:p w:rsidR="00003D66" w:rsidRDefault="00003D66" w:rsidP="00C65CF6"/>
    <w:p w:rsidR="00FA0EDB" w:rsidRDefault="00003D66" w:rsidP="00C65CF6">
      <w:r w:rsidRPr="00FA0EDB">
        <w:rPr>
          <w:rFonts w:ascii="Arial" w:eastAsiaTheme="minorHAnsi" w:hAnsi="Arial" w:cs="Arial"/>
          <w:noProof/>
          <w:position w:val="-64"/>
          <w:sz w:val="20"/>
          <w:szCs w:val="20"/>
        </w:rPr>
        <w:drawing>
          <wp:anchor distT="0" distB="0" distL="114300" distR="114300" simplePos="0" relativeHeight="251678720" behindDoc="0" locked="0" layoutInCell="1" allowOverlap="1">
            <wp:simplePos x="0" y="0"/>
            <wp:positionH relativeFrom="column">
              <wp:posOffset>2770505</wp:posOffset>
            </wp:positionH>
            <wp:positionV relativeFrom="paragraph">
              <wp:posOffset>78105</wp:posOffset>
            </wp:positionV>
            <wp:extent cx="1944547" cy="821594"/>
            <wp:effectExtent l="0" t="0" r="0" b="0"/>
            <wp:wrapNone/>
            <wp:docPr id="1328924206" name="Image 13289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3277"/>
                    <a:stretch/>
                  </pic:blipFill>
                  <pic:spPr bwMode="auto">
                    <a:xfrm>
                      <a:off x="0" y="0"/>
                      <a:ext cx="1944547" cy="821594"/>
                    </a:xfrm>
                    <a:prstGeom prst="rect">
                      <a:avLst/>
                    </a:prstGeom>
                    <a:noFill/>
                    <a:ln>
                      <a:noFill/>
                    </a:ln>
                    <a:extLst>
                      <a:ext uri="{53640926-AAD7-44D8-BBD7-CCE9431645EC}">
                        <a14:shadowObscured xmlns:a14="http://schemas.microsoft.com/office/drawing/2010/main"/>
                      </a:ext>
                    </a:extLst>
                  </pic:spPr>
                </pic:pic>
              </a:graphicData>
            </a:graphic>
          </wp:anchor>
        </w:drawing>
      </w:r>
    </w:p>
    <w:p w:rsidR="00FA0EDB" w:rsidRDefault="00FA0EDB" w:rsidP="00C65CF6"/>
    <w:p w:rsidR="00FA0EDB" w:rsidRDefault="00FA0EDB" w:rsidP="00C65CF6"/>
    <w:p w:rsidR="00FA0EDB" w:rsidRDefault="00FA0EDB" w:rsidP="00C65CF6"/>
    <w:p w:rsidR="009F14F9" w:rsidRDefault="009F14F9" w:rsidP="00C65CF6"/>
    <w:p w:rsidR="009F14F9" w:rsidRDefault="009F14F9" w:rsidP="00C65CF6"/>
    <w:p w:rsidR="009F14F9" w:rsidRDefault="009F14F9" w:rsidP="00C65CF6"/>
    <w:p w:rsidR="009F14F9" w:rsidRDefault="009F14F9" w:rsidP="00C65CF6"/>
    <w:p w:rsidR="00FA0EDB" w:rsidRPr="00BB6320" w:rsidRDefault="00BB6320" w:rsidP="00C65CF6">
      <w:r w:rsidRPr="00BB6320">
        <w:rPr>
          <w:rFonts w:ascii="Arial" w:eastAsiaTheme="minorHAnsi" w:hAnsi="Arial" w:cs="Arial"/>
          <w:noProof/>
          <w:position w:val="-27"/>
          <w:sz w:val="20"/>
          <w:szCs w:val="20"/>
        </w:rPr>
        <w:drawing>
          <wp:anchor distT="0" distB="0" distL="114300" distR="114300" simplePos="0" relativeHeight="251679744" behindDoc="0" locked="0" layoutInCell="1" allowOverlap="1">
            <wp:simplePos x="0" y="0"/>
            <wp:positionH relativeFrom="rightMargin">
              <wp:posOffset>-386522</wp:posOffset>
            </wp:positionH>
            <wp:positionV relativeFrom="paragraph">
              <wp:posOffset>-54076</wp:posOffset>
            </wp:positionV>
            <wp:extent cx="620702" cy="367925"/>
            <wp:effectExtent l="0" t="0" r="8255" b="0"/>
            <wp:wrapNone/>
            <wp:docPr id="1328924210" name="Image 13289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t="437" r="6650" b="1"/>
                    <a:stretch/>
                  </pic:blipFill>
                  <pic:spPr bwMode="auto">
                    <a:xfrm>
                      <a:off x="0" y="0"/>
                      <a:ext cx="620702" cy="36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D66">
        <w:t xml:space="preserve">On retrouve une fréquence propre </w:t>
      </w:r>
      <w:r>
        <w:t>similaire à celle d’un passe haut du second ordre :</w:t>
      </w:r>
    </w:p>
    <w:p w:rsidR="00FA0EDB" w:rsidRDefault="00FA0EDB" w:rsidP="00C65CF6"/>
    <w:p w:rsidR="00003D66" w:rsidRDefault="00DF3052" w:rsidP="00D306A4">
      <w:pPr>
        <w:ind w:firstLine="708"/>
      </w:pPr>
      <w:r w:rsidRPr="00DF3052">
        <w:t>Nous verrons plus loin que pour un courant de charge compris entre 10mA et 40mA, on a respectivement L=5mH min et L=60mH max. Les valeurs des condensateurs sont fixes et égales à 1.5uF mais Ceq est la capacité équivalente aux 2 condensateurs en série</w:t>
      </w:r>
      <w:r w:rsidR="00A572D1">
        <w:t xml:space="preserve"> due à la sortie différentielle</w:t>
      </w:r>
      <w:r w:rsidRPr="00DF3052">
        <w:t>, soit 0.75uF.</w:t>
      </w:r>
    </w:p>
    <w:p w:rsidR="004A3A3C" w:rsidRDefault="004A3A3C" w:rsidP="00DF3052"/>
    <w:p w:rsidR="004A3A3C" w:rsidRDefault="004A3A3C" w:rsidP="00DF3052">
      <w:r>
        <w:t>Pour L=5mH on a :</w:t>
      </w:r>
    </w:p>
    <w:p w:rsidR="004A3A3C" w:rsidRPr="004A3A3C" w:rsidRDefault="004A3A3C" w:rsidP="004A3A3C">
      <w:pPr>
        <w:framePr w:w="460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40305" cy="449580"/>
            <wp:effectExtent l="0" t="0" r="0" b="7620"/>
            <wp:docPr id="1328924216" name="Image 13289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0305" cy="449580"/>
                    </a:xfrm>
                    <a:prstGeom prst="rect">
                      <a:avLst/>
                    </a:prstGeom>
                    <a:noFill/>
                    <a:ln>
                      <a:noFill/>
                    </a:ln>
                  </pic:spPr>
                </pic:pic>
              </a:graphicData>
            </a:graphic>
          </wp:inline>
        </w:drawing>
      </w:r>
    </w:p>
    <w:p w:rsidR="004A3A3C" w:rsidRPr="004A3A3C" w:rsidRDefault="004A3A3C" w:rsidP="004A3A3C">
      <w:pPr>
        <w:framePr w:w="3112" w:h="630" w:wrap="auto" w:vAnchor="text" w:hAnchor="text" w:x="4960"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1792" behindDoc="0" locked="0" layoutInCell="1" allowOverlap="1">
            <wp:simplePos x="0" y="0"/>
            <wp:positionH relativeFrom="column">
              <wp:posOffset>3110797</wp:posOffset>
            </wp:positionH>
            <wp:positionV relativeFrom="paragraph">
              <wp:posOffset>4319</wp:posOffset>
            </wp:positionV>
            <wp:extent cx="1428115" cy="400685"/>
            <wp:effectExtent l="0" t="0" r="635" b="0"/>
            <wp:wrapNone/>
            <wp:docPr id="1328924215" name="Image 13289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115" cy="400685"/>
                    </a:xfrm>
                    <a:prstGeom prst="rect">
                      <a:avLst/>
                    </a:prstGeom>
                    <a:noFill/>
                    <a:ln>
                      <a:noFill/>
                    </a:ln>
                  </pic:spPr>
                </pic:pic>
              </a:graphicData>
            </a:graphic>
          </wp:anchor>
        </w:drawing>
      </w:r>
    </w:p>
    <w:p w:rsidR="00003D66" w:rsidRDefault="00003D66" w:rsidP="00C65CF6"/>
    <w:p w:rsidR="004A3A3C" w:rsidRDefault="004A3A3C" w:rsidP="00C65CF6"/>
    <w:p w:rsidR="00003D66" w:rsidRDefault="004A3A3C" w:rsidP="00C65CF6">
      <w:r>
        <w:t>Et L=60mH on a :</w:t>
      </w:r>
    </w:p>
    <w:p w:rsidR="004A3A3C" w:rsidRPr="004A3A3C" w:rsidRDefault="004A3A3C" w:rsidP="004A3A3C">
      <w:pPr>
        <w:framePr w:w="469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93645" cy="449580"/>
            <wp:effectExtent l="0" t="0" r="1905" b="7620"/>
            <wp:docPr id="1328924218" name="Image 13289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449580"/>
                    </a:xfrm>
                    <a:prstGeom prst="rect">
                      <a:avLst/>
                    </a:prstGeom>
                    <a:noFill/>
                    <a:ln>
                      <a:noFill/>
                    </a:ln>
                  </pic:spPr>
                </pic:pic>
              </a:graphicData>
            </a:graphic>
          </wp:inline>
        </w:drawing>
      </w:r>
    </w:p>
    <w:p w:rsidR="004A3A3C" w:rsidRPr="004A3A3C" w:rsidRDefault="004A3A3C" w:rsidP="004A3A3C">
      <w:pPr>
        <w:framePr w:w="2797" w:h="630" w:wrap="auto" w:vAnchor="text" w:hAnchor="text" w:x="5345"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0768" behindDoc="0" locked="0" layoutInCell="1" allowOverlap="1">
            <wp:simplePos x="0" y="0"/>
            <wp:positionH relativeFrom="column">
              <wp:posOffset>3134387</wp:posOffset>
            </wp:positionH>
            <wp:positionV relativeFrom="paragraph">
              <wp:posOffset>48800</wp:posOffset>
            </wp:positionV>
            <wp:extent cx="1227455" cy="400685"/>
            <wp:effectExtent l="0" t="0" r="0" b="0"/>
            <wp:wrapNone/>
            <wp:docPr id="1328924217" name="Image 13289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400685"/>
                    </a:xfrm>
                    <a:prstGeom prst="rect">
                      <a:avLst/>
                    </a:prstGeom>
                    <a:noFill/>
                    <a:ln>
                      <a:noFill/>
                    </a:ln>
                  </pic:spPr>
                </pic:pic>
              </a:graphicData>
            </a:graphic>
          </wp:anchor>
        </w:drawing>
      </w:r>
    </w:p>
    <w:p w:rsidR="00003D66" w:rsidRDefault="00003D66" w:rsidP="00C65CF6"/>
    <w:p w:rsidR="00003D66" w:rsidRDefault="004A3A3C" w:rsidP="00D306A4">
      <w:pPr>
        <w:ind w:firstLine="708"/>
      </w:pPr>
      <w:r>
        <w:lastRenderedPageBreak/>
        <w:t>Ce qui donne des fréquences propres comprises entre 750Hz et 2.6</w:t>
      </w:r>
      <w:r w:rsidR="003864D6">
        <w:t>kHz. La</w:t>
      </w:r>
      <w:r>
        <w:t xml:space="preserve"> fréquence propre de 2.6kHz n’est p</w:t>
      </w:r>
      <w:r w:rsidR="00DE28C3">
        <w:t xml:space="preserve">as un problème car on verra que </w:t>
      </w:r>
      <w:r w:rsidR="00D642DA">
        <w:t>la fréquence du sinus est toujours supérieure à la fréquence propre. En effet la fréquence du sinus va jouer sur la valeur de L</w:t>
      </w:r>
      <w:r w:rsidR="00F9585B">
        <w:t xml:space="preserve"> pour conserver le</w:t>
      </w:r>
      <w:r w:rsidR="00D642DA">
        <w:t xml:space="preserve"> facteur de puissance cos(</w:t>
      </w:r>
      <w:r w:rsidR="00D642DA">
        <w:rPr>
          <w:rFonts w:cstheme="minorHAnsi"/>
        </w:rPr>
        <w:t>ϕ</w:t>
      </w:r>
      <w:r w:rsidR="00D642DA">
        <w:t xml:space="preserve">) indiqué dans le cahier des charges. </w:t>
      </w:r>
    </w:p>
    <w:p w:rsidR="00003D66" w:rsidRDefault="00003D66" w:rsidP="00C65CF6"/>
    <w:p w:rsidR="00003D66" w:rsidRDefault="00F9585B" w:rsidP="00D306A4">
      <w:pPr>
        <w:ind w:firstLine="708"/>
      </w:pPr>
      <w:r>
        <w:t xml:space="preserve">D’ailleurs nous allons maintenant calculer </w:t>
      </w:r>
      <w:r w:rsidR="009F14F9">
        <w:t>les valeurs</w:t>
      </w:r>
      <w:r>
        <w:t xml:space="preserve"> de la résistance et inductance de charge afin de respecter le cahier des charges. </w:t>
      </w:r>
    </w:p>
    <w:p w:rsidR="00003D66" w:rsidRDefault="00003D66" w:rsidP="00C65CF6"/>
    <w:p w:rsidR="009F14F9" w:rsidRDefault="00B22502" w:rsidP="00B22502">
      <w:pPr>
        <w:pStyle w:val="Titre4"/>
      </w:pPr>
      <w:r>
        <w:t>Calcul des valeurs de la charge</w:t>
      </w:r>
    </w:p>
    <w:p w:rsidR="00B22502" w:rsidRPr="00B22502" w:rsidRDefault="00B22502" w:rsidP="00B22502"/>
    <w:p w:rsidR="00F9585B" w:rsidRPr="00F9585B" w:rsidRDefault="00F9585B" w:rsidP="00D306A4">
      <w:r w:rsidRPr="00F9585B">
        <w:t xml:space="preserve">Premièrement, le circuit </w:t>
      </w:r>
      <w:r w:rsidR="003864D6">
        <w:t>doit</w:t>
      </w:r>
      <w:r w:rsidRPr="00F9585B">
        <w:t xml:space="preserve"> </w:t>
      </w:r>
      <w:r w:rsidR="003864D6">
        <w:t>fonctionner avec un</w:t>
      </w:r>
      <w:r w:rsidRPr="00F9585B">
        <w:t xml:space="preserve"> courant de 10mA à 40mA</w:t>
      </w:r>
      <w:r w:rsidR="003864D6">
        <w:t xml:space="preserve"> dans la charge</w:t>
      </w:r>
      <w:r w:rsidRPr="00F9585B">
        <w:t>. Deuxièmement, la charge avait un caractère inducti</w:t>
      </w:r>
      <w:r w:rsidR="003864D6">
        <w:t>f et par conséquent introduit</w:t>
      </w:r>
      <w:r w:rsidRPr="00F9585B">
        <w:t xml:space="preserve"> de la puissance réactive et </w:t>
      </w:r>
      <w:r w:rsidR="003864D6">
        <w:t>son facteur de puissance cos(</w:t>
      </w:r>
      <w:r w:rsidR="003864D6">
        <w:rPr>
          <w:rFonts w:cstheme="minorHAnsi"/>
        </w:rPr>
        <w:t>ϕ</w:t>
      </w:r>
      <w:r w:rsidRPr="00F9585B">
        <w:t xml:space="preserve">). Le capteur xVDT que le circuit ACS doit piloter </w:t>
      </w:r>
      <w:r w:rsidR="00DE28C3" w:rsidRPr="00F9585B">
        <w:t>à</w:t>
      </w:r>
      <w:r w:rsidR="003864D6">
        <w:t xml:space="preserve"> un </w:t>
      </w:r>
      <w:r w:rsidR="003864D6">
        <w:rPr>
          <w:rFonts w:cstheme="minorHAnsi"/>
        </w:rPr>
        <w:t>ϕ</w:t>
      </w:r>
      <w:r w:rsidRPr="00F9585B">
        <w:t xml:space="preserve"> égal à 78° environ. De plus nous connaissons les deux équations suivantes : avec R et L la résistance et la capacité</w:t>
      </w:r>
      <w:r w:rsidR="003864D6" w:rsidRPr="003864D6">
        <w:t xml:space="preserve"> </w:t>
      </w:r>
      <w:r w:rsidR="003864D6" w:rsidRPr="00F9585B">
        <w:t>de charge</w:t>
      </w:r>
      <w:r w:rsidRPr="00F9585B">
        <w:t>.</w:t>
      </w:r>
    </w:p>
    <w:p w:rsidR="00003D66" w:rsidRDefault="00003D66" w:rsidP="00C65CF6"/>
    <w:p w:rsidR="00F9585B" w:rsidRPr="00F9585B" w:rsidRDefault="00F9585B" w:rsidP="00F9585B">
      <w:pPr>
        <w:framePr w:w="4008" w:h="555" w:wrap="auto" w:vAnchor="text" w:hAnchor="text" w:x="3548" w:y="77"/>
        <w:autoSpaceDE w:val="0"/>
        <w:autoSpaceDN w:val="0"/>
        <w:adjustRightInd w:val="0"/>
        <w:spacing w:after="0" w:line="240" w:lineRule="auto"/>
        <w:jc w:val="center"/>
        <w:rPr>
          <w:rFonts w:ascii="Arial" w:eastAsiaTheme="minorHAnsi" w:hAnsi="Arial" w:cs="Arial"/>
          <w:sz w:val="20"/>
          <w:szCs w:val="20"/>
          <w:lang w:eastAsia="en-US"/>
        </w:rPr>
      </w:pPr>
    </w:p>
    <w:p w:rsidR="00F9585B" w:rsidRPr="00F9585B" w:rsidRDefault="00F9585B" w:rsidP="00F9585B">
      <w:pPr>
        <w:framePr w:w="3473" w:h="480" w:wrap="auto" w:vAnchor="text" w:hAnchor="text" w:x="81" w:y="184"/>
        <w:autoSpaceDE w:val="0"/>
        <w:autoSpaceDN w:val="0"/>
        <w:adjustRightInd w:val="0"/>
        <w:spacing w:after="0" w:line="240" w:lineRule="auto"/>
        <w:jc w:val="center"/>
        <w:rPr>
          <w:rFonts w:ascii="Arial" w:eastAsiaTheme="minorHAnsi" w:hAnsi="Arial" w:cs="Arial"/>
          <w:sz w:val="20"/>
          <w:szCs w:val="20"/>
          <w:lang w:eastAsia="en-US"/>
        </w:rPr>
      </w:pPr>
    </w:p>
    <w:p w:rsidR="00003D66" w:rsidRDefault="003864D6" w:rsidP="00C65CF6">
      <w:r w:rsidRPr="00F9585B">
        <w:rPr>
          <w:rFonts w:ascii="Arial" w:eastAsiaTheme="minorHAnsi" w:hAnsi="Arial" w:cs="Arial"/>
          <w:noProof/>
          <w:position w:val="-24"/>
          <w:sz w:val="20"/>
          <w:szCs w:val="20"/>
        </w:rPr>
        <w:drawing>
          <wp:anchor distT="0" distB="0" distL="114300" distR="114300" simplePos="0" relativeHeight="251682816" behindDoc="0" locked="0" layoutInCell="1" allowOverlap="1">
            <wp:simplePos x="0" y="0"/>
            <wp:positionH relativeFrom="column">
              <wp:posOffset>3278380</wp:posOffset>
            </wp:positionH>
            <wp:positionV relativeFrom="paragraph">
              <wp:posOffset>2534</wp:posOffset>
            </wp:positionV>
            <wp:extent cx="1874068" cy="351790"/>
            <wp:effectExtent l="0" t="0" r="0" b="0"/>
            <wp:wrapNone/>
            <wp:docPr id="1328924220" name="Image 13289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r="2454"/>
                    <a:stretch/>
                  </pic:blipFill>
                  <pic:spPr bwMode="auto">
                    <a:xfrm>
                      <a:off x="0" y="0"/>
                      <a:ext cx="1874068"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585B" w:rsidRPr="00F9585B">
        <w:rPr>
          <w:rFonts w:ascii="Arial" w:eastAsiaTheme="minorHAnsi" w:hAnsi="Arial" w:cs="Arial"/>
          <w:noProof/>
          <w:position w:val="-15"/>
          <w:sz w:val="20"/>
          <w:szCs w:val="20"/>
        </w:rPr>
        <w:drawing>
          <wp:anchor distT="0" distB="0" distL="114300" distR="114300" simplePos="0" relativeHeight="251683840" behindDoc="0" locked="0" layoutInCell="1" allowOverlap="1">
            <wp:simplePos x="0" y="0"/>
            <wp:positionH relativeFrom="column">
              <wp:posOffset>870157</wp:posOffset>
            </wp:positionH>
            <wp:positionV relativeFrom="paragraph">
              <wp:posOffset>16114</wp:posOffset>
            </wp:positionV>
            <wp:extent cx="1462135" cy="293841"/>
            <wp:effectExtent l="0" t="0" r="5080" b="0"/>
            <wp:wrapNone/>
            <wp:docPr id="1328924219" name="Image 13289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2989" r="2267"/>
                    <a:stretch/>
                  </pic:blipFill>
                  <pic:spPr bwMode="auto">
                    <a:xfrm>
                      <a:off x="0" y="0"/>
                      <a:ext cx="1462135" cy="293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D66" w:rsidRDefault="00003D66" w:rsidP="00C65CF6"/>
    <w:p w:rsidR="00F9585B" w:rsidRPr="00F9585B" w:rsidRDefault="00F9585B" w:rsidP="00D306A4">
      <w:pPr>
        <w:ind w:firstLine="708"/>
      </w:pPr>
      <w:r w:rsidRPr="00F9585B">
        <w:t>Le capteur xVDT doit être excité par une sinusoïde de 7V RMS. Nous pouvons donc calculer une plage d'impédance à partir de la plage actuelle que nous avons :</w:t>
      </w:r>
    </w:p>
    <w:p w:rsidR="00003D66" w:rsidRDefault="003864D6" w:rsidP="00C65CF6">
      <w:r w:rsidRPr="003864D6">
        <w:rPr>
          <w:rFonts w:ascii="Arial" w:eastAsiaTheme="minorHAnsi" w:hAnsi="Arial" w:cs="Arial"/>
          <w:noProof/>
          <w:position w:val="-36"/>
          <w:sz w:val="20"/>
          <w:szCs w:val="20"/>
        </w:rPr>
        <w:drawing>
          <wp:anchor distT="0" distB="0" distL="114300" distR="114300" simplePos="0" relativeHeight="251766784" behindDoc="0" locked="0" layoutInCell="1" allowOverlap="1">
            <wp:simplePos x="0" y="0"/>
            <wp:positionH relativeFrom="column">
              <wp:posOffset>3350543</wp:posOffset>
            </wp:positionH>
            <wp:positionV relativeFrom="paragraph">
              <wp:posOffset>100600</wp:posOffset>
            </wp:positionV>
            <wp:extent cx="1769745" cy="429895"/>
            <wp:effectExtent l="0" t="0" r="0" b="8255"/>
            <wp:wrapNone/>
            <wp:docPr id="1328924288" name="Image 1328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9745" cy="429895"/>
                    </a:xfrm>
                    <a:prstGeom prst="rect">
                      <a:avLst/>
                    </a:prstGeom>
                    <a:noFill/>
                    <a:ln>
                      <a:noFill/>
                    </a:ln>
                  </pic:spPr>
                </pic:pic>
              </a:graphicData>
            </a:graphic>
          </wp:anchor>
        </w:drawing>
      </w:r>
      <w:r w:rsidR="00F9585B" w:rsidRPr="00F9585B">
        <w:rPr>
          <w:rFonts w:ascii="Arial" w:eastAsiaTheme="minorHAnsi" w:hAnsi="Arial" w:cs="Arial"/>
          <w:noProof/>
          <w:position w:val="-36"/>
          <w:sz w:val="20"/>
          <w:szCs w:val="20"/>
        </w:rPr>
        <w:drawing>
          <wp:anchor distT="0" distB="0" distL="114300" distR="114300" simplePos="0" relativeHeight="251684864" behindDoc="0" locked="0" layoutInCell="1" allowOverlap="1">
            <wp:simplePos x="0" y="0"/>
            <wp:positionH relativeFrom="column">
              <wp:posOffset>719125</wp:posOffset>
            </wp:positionH>
            <wp:positionV relativeFrom="paragraph">
              <wp:posOffset>128110</wp:posOffset>
            </wp:positionV>
            <wp:extent cx="1770380" cy="430530"/>
            <wp:effectExtent l="0" t="0" r="0" b="7620"/>
            <wp:wrapNone/>
            <wp:docPr id="1328924224" name="Image 13289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0380" cy="430530"/>
                    </a:xfrm>
                    <a:prstGeom prst="rect">
                      <a:avLst/>
                    </a:prstGeom>
                    <a:noFill/>
                    <a:ln>
                      <a:noFill/>
                    </a:ln>
                  </pic:spPr>
                </pic:pic>
              </a:graphicData>
            </a:graphic>
          </wp:anchor>
        </w:drawing>
      </w:r>
    </w:p>
    <w:p w:rsidR="003864D6" w:rsidRPr="003864D6" w:rsidRDefault="003864D6" w:rsidP="003864D6">
      <w:pPr>
        <w:framePr w:w="3592" w:h="67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003D66" w:rsidRDefault="00003D66" w:rsidP="00C65CF6"/>
    <w:p w:rsidR="00F9585B" w:rsidRDefault="00F9585B" w:rsidP="00C65CF6"/>
    <w:p w:rsidR="00F9585B" w:rsidRPr="00F9585B" w:rsidRDefault="00595FB0" w:rsidP="00D306A4">
      <w:pPr>
        <w:ind w:firstLine="708"/>
      </w:pPr>
      <w:r>
        <w:t>M</w:t>
      </w:r>
      <w:r w:rsidR="00F9585B" w:rsidRPr="00F9585B">
        <w:t>aintenant, trouvons la valeur R et L avec les données dont nous disposons.</w:t>
      </w:r>
      <w:r>
        <w:t xml:space="preserve"> </w:t>
      </w:r>
      <w:r w:rsidR="00F9585B" w:rsidRPr="00F9585B">
        <w:t>On peut avant tout exprimer L en fonction de R :</w:t>
      </w:r>
    </w:p>
    <w:p w:rsidR="00F9585B" w:rsidRDefault="00636314" w:rsidP="00C65CF6">
      <w:pPr>
        <w:rPr>
          <w:rFonts w:ascii="Helvetica" w:hAnsi="Helvetica" w:cs="Helvetica"/>
          <w:color w:val="000000"/>
          <w:sz w:val="36"/>
          <w:szCs w:val="36"/>
          <w:shd w:val="clear" w:color="auto" w:fill="F5F5F5"/>
        </w:rPr>
      </w:pPr>
      <w:r w:rsidRPr="00F9585B">
        <w:rPr>
          <w:rFonts w:ascii="Arial" w:eastAsiaTheme="minorHAnsi" w:hAnsi="Arial" w:cs="Arial"/>
          <w:noProof/>
          <w:position w:val="-24"/>
          <w:sz w:val="20"/>
          <w:szCs w:val="20"/>
        </w:rPr>
        <w:drawing>
          <wp:anchor distT="0" distB="0" distL="114300" distR="114300" simplePos="0" relativeHeight="251688960" behindDoc="0" locked="0" layoutInCell="1" allowOverlap="1">
            <wp:simplePos x="0" y="0"/>
            <wp:positionH relativeFrom="column">
              <wp:posOffset>292425</wp:posOffset>
            </wp:positionH>
            <wp:positionV relativeFrom="paragraph">
              <wp:posOffset>285498</wp:posOffset>
            </wp:positionV>
            <wp:extent cx="1338787" cy="351790"/>
            <wp:effectExtent l="0" t="0" r="0" b="0"/>
            <wp:wrapNone/>
            <wp:docPr id="1328924227" name="Image 13289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r="2573"/>
                    <a:stretch/>
                  </pic:blipFill>
                  <pic:spPr bwMode="auto">
                    <a:xfrm>
                      <a:off x="0" y="0"/>
                      <a:ext cx="1338787"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5FB0">
        <w:rPr>
          <w:rFonts w:ascii="Helvetica" w:hAnsi="Helvetica" w:cs="Helvetica"/>
          <w:color w:val="000000"/>
          <w:sz w:val="36"/>
          <w:szCs w:val="36"/>
          <w:shd w:val="clear" w:color="auto" w:fill="F5F5F5"/>
        </w:rPr>
        <w:t xml:space="preserve"> </w:t>
      </w:r>
    </w:p>
    <w:p w:rsidR="00F9585B" w:rsidRPr="00F9585B" w:rsidRDefault="00595FB0" w:rsidP="00F9585B">
      <w:pPr>
        <w:framePr w:w="3138" w:h="55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Pr>
          <w:rFonts w:ascii="Arial" w:eastAsiaTheme="minorHAnsi" w:hAnsi="Arial" w:cs="Arial"/>
          <w:sz w:val="20"/>
          <w:szCs w:val="20"/>
          <w:lang w:eastAsia="en-US"/>
        </w:rPr>
        <w:t xml:space="preserve"> </w:t>
      </w:r>
    </w:p>
    <w:p w:rsidR="00F9585B" w:rsidRPr="00F9585B" w:rsidRDefault="00F9585B" w:rsidP="00636314">
      <w:pPr>
        <w:framePr w:w="2031" w:h="240" w:wrap="auto" w:vAnchor="text" w:hAnchor="page" w:x="4631" w:y="162"/>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Pr="00F9585B" w:rsidRDefault="00F9585B" w:rsidP="00F9585B">
      <w:pPr>
        <w:framePr w:w="2313" w:h="555" w:wrap="auto" w:vAnchor="text" w:hAnchor="text" w:x="3034" w:y="77"/>
        <w:autoSpaceDE w:val="0"/>
        <w:autoSpaceDN w:val="0"/>
        <w:adjustRightInd w:val="0"/>
        <w:spacing w:after="0" w:line="240" w:lineRule="auto"/>
        <w:jc w:val="left"/>
        <w:rPr>
          <w:rFonts w:ascii="Arial" w:eastAsiaTheme="minorHAnsi" w:hAnsi="Arial" w:cs="Arial"/>
          <w:sz w:val="20"/>
          <w:szCs w:val="20"/>
          <w:lang w:eastAsia="en-US"/>
        </w:rPr>
      </w:pPr>
    </w:p>
    <w:p w:rsidR="00F9585B" w:rsidRPr="00F9585B" w:rsidRDefault="00F9585B" w:rsidP="00636314">
      <w:pPr>
        <w:framePr w:w="2031" w:h="240" w:wrap="auto" w:vAnchor="text" w:hAnchor="page" w:x="7656" w:y="144"/>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Default="00636314" w:rsidP="00C65CF6">
      <w:r w:rsidRPr="00F9585B">
        <w:rPr>
          <w:rFonts w:ascii="Arial" w:eastAsiaTheme="minorHAnsi" w:hAnsi="Arial" w:cs="Arial"/>
          <w:noProof/>
          <w:position w:val="-24"/>
          <w:sz w:val="20"/>
          <w:szCs w:val="20"/>
        </w:rPr>
        <w:drawing>
          <wp:anchor distT="0" distB="0" distL="114300" distR="114300" simplePos="0" relativeHeight="251686912" behindDoc="0" locked="0" layoutInCell="1" allowOverlap="1">
            <wp:simplePos x="0" y="0"/>
            <wp:positionH relativeFrom="column">
              <wp:posOffset>4485640</wp:posOffset>
            </wp:positionH>
            <wp:positionV relativeFrom="paragraph">
              <wp:posOffset>7620</wp:posOffset>
            </wp:positionV>
            <wp:extent cx="843280" cy="351790"/>
            <wp:effectExtent l="0" t="0" r="0" b="0"/>
            <wp:wrapNone/>
            <wp:docPr id="1328924225" name="Image 13289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a:extLst>
                        <a:ext uri="{28A0092B-C50C-407E-A947-70E740481C1C}">
                          <a14:useLocalDpi xmlns:a14="http://schemas.microsoft.com/office/drawing/2010/main" val="0"/>
                        </a:ext>
                      </a:extLst>
                    </a:blip>
                    <a:srcRect r="4711"/>
                    <a:stretch/>
                  </pic:blipFill>
                  <pic:spPr bwMode="auto">
                    <a:xfrm>
                      <a:off x="0" y="0"/>
                      <a:ext cx="843280"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9585B">
        <w:rPr>
          <w:rFonts w:ascii="Arial" w:eastAsiaTheme="minorHAnsi" w:hAnsi="Arial" w:cs="Arial"/>
          <w:noProof/>
          <w:position w:val="-24"/>
          <w:sz w:val="20"/>
          <w:szCs w:val="20"/>
        </w:rPr>
        <w:drawing>
          <wp:anchor distT="0" distB="0" distL="114300" distR="114300" simplePos="0" relativeHeight="251687936" behindDoc="0" locked="0" layoutInCell="1" allowOverlap="1">
            <wp:simplePos x="0" y="0"/>
            <wp:positionH relativeFrom="column">
              <wp:posOffset>2675696</wp:posOffset>
            </wp:positionH>
            <wp:positionV relativeFrom="paragraph">
              <wp:posOffset>4419</wp:posOffset>
            </wp:positionV>
            <wp:extent cx="802432" cy="351790"/>
            <wp:effectExtent l="0" t="0" r="0" b="0"/>
            <wp:wrapNone/>
            <wp:docPr id="1328924226" name="Image 13289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5130"/>
                    <a:stretch/>
                  </pic:blipFill>
                  <pic:spPr bwMode="auto">
                    <a:xfrm>
                      <a:off x="0" y="0"/>
                      <a:ext cx="802432"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A0EDB" w:rsidRDefault="00FA0EDB" w:rsidP="00C65CF6"/>
    <w:p w:rsidR="003433FE" w:rsidRDefault="003433FE" w:rsidP="00C65CF6">
      <w:r>
        <w:t>Pour un courant dans la charge de 10mA :</w:t>
      </w:r>
    </w:p>
    <w:p w:rsidR="003433FE" w:rsidRPr="003433FE" w:rsidRDefault="003433FE" w:rsidP="003433FE">
      <w:pPr>
        <w:framePr w:w="3117" w:h="4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3433FE" w:rsidP="00C65CF6"/>
    <w:p w:rsidR="003433FE" w:rsidRPr="003433FE" w:rsidRDefault="003433FE" w:rsidP="003433FE">
      <w:pPr>
        <w:framePr w:w="2901" w:h="330" w:wrap="auto" w:vAnchor="text" w:hAnchor="text" w:x="8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15"/>
          <w:sz w:val="20"/>
          <w:szCs w:val="20"/>
        </w:rPr>
        <w:drawing>
          <wp:inline distT="0" distB="0" distL="0" distR="0">
            <wp:extent cx="866805" cy="211455"/>
            <wp:effectExtent l="0" t="0" r="9525" b="0"/>
            <wp:docPr id="1328924232" name="Image 13289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982"/>
                    <a:stretch/>
                  </pic:blipFill>
                  <pic:spPr bwMode="auto">
                    <a:xfrm>
                      <a:off x="0" y="0"/>
                      <a:ext cx="866805" cy="211455"/>
                    </a:xfrm>
                    <a:prstGeom prst="rect">
                      <a:avLst/>
                    </a:prstGeom>
                    <a:noFill/>
                    <a:ln>
                      <a:noFill/>
                    </a:ln>
                    <a:extLst>
                      <a:ext uri="{53640926-AAD7-44D8-BBD7-CCE9431645EC}">
                        <a14:shadowObscured xmlns:a14="http://schemas.microsoft.com/office/drawing/2010/main"/>
                      </a:ext>
                    </a:extLst>
                  </pic:spPr>
                </pic:pic>
              </a:graphicData>
            </a:graphic>
          </wp:inline>
        </w:drawing>
      </w:r>
    </w:p>
    <w:p w:rsidR="003433FE" w:rsidRPr="003433FE" w:rsidRDefault="003433FE" w:rsidP="003433FE">
      <w:pPr>
        <w:framePr w:w="2031" w:h="240" w:wrap="auto" w:vAnchor="text" w:hAnchor="text" w:x="1878" w:y="215"/>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Pr="003433FE" w:rsidRDefault="003433FE" w:rsidP="003433FE">
      <w:pPr>
        <w:framePr w:w="3044" w:h="375" w:wrap="auto" w:vAnchor="text" w:hAnchor="text" w:x="2649" w:y="842"/>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7"/>
          <w:sz w:val="20"/>
          <w:szCs w:val="20"/>
        </w:rPr>
        <w:drawing>
          <wp:inline distT="0" distB="0" distL="0" distR="0">
            <wp:extent cx="1067435" cy="238125"/>
            <wp:effectExtent l="0" t="0" r="0" b="9525"/>
            <wp:docPr id="1328924230" name="Image 13289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7435" cy="238125"/>
                    </a:xfrm>
                    <a:prstGeom prst="rect">
                      <a:avLst/>
                    </a:prstGeom>
                    <a:noFill/>
                    <a:ln>
                      <a:noFill/>
                    </a:ln>
                  </pic:spPr>
                </pic:pic>
              </a:graphicData>
            </a:graphic>
          </wp:inline>
        </w:drawing>
      </w:r>
    </w:p>
    <w:p w:rsidR="003433FE" w:rsidRPr="003433FE" w:rsidRDefault="003433FE" w:rsidP="003433FE">
      <w:pPr>
        <w:framePr w:w="3674" w:h="375" w:wrap="auto" w:vAnchor="text" w:hAnchor="text" w:x="2649" w:y="1332"/>
        <w:autoSpaceDE w:val="0"/>
        <w:autoSpaceDN w:val="0"/>
        <w:adjustRightInd w:val="0"/>
        <w:spacing w:after="0" w:line="240" w:lineRule="auto"/>
        <w:ind w:left="1416"/>
        <w:jc w:val="left"/>
        <w:rPr>
          <w:rFonts w:ascii="Arial" w:eastAsiaTheme="minorHAnsi" w:hAnsi="Arial" w:cs="Arial"/>
          <w:sz w:val="20"/>
          <w:szCs w:val="20"/>
          <w:lang w:eastAsia="en-US"/>
        </w:rPr>
      </w:pPr>
    </w:p>
    <w:p w:rsidR="003433FE" w:rsidRPr="003433FE" w:rsidRDefault="003433FE" w:rsidP="003433FE">
      <w:pPr>
        <w:framePr w:w="2031" w:h="240" w:wrap="auto" w:vAnchor="text" w:hAnchor="text" w:x="1878" w:y="1561"/>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92032" behindDoc="0" locked="0" layoutInCell="1" allowOverlap="1">
            <wp:simplePos x="0" y="0"/>
            <wp:positionH relativeFrom="column">
              <wp:posOffset>2580406</wp:posOffset>
            </wp:positionH>
            <wp:positionV relativeFrom="paragraph">
              <wp:posOffset>44256</wp:posOffset>
            </wp:positionV>
            <wp:extent cx="1142278" cy="260350"/>
            <wp:effectExtent l="0" t="0" r="1270" b="6350"/>
            <wp:wrapNone/>
            <wp:docPr id="1328924233" name="Image 13289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7">
                      <a:extLst>
                        <a:ext uri="{28A0092B-C50C-407E-A947-70E740481C1C}">
                          <a14:useLocalDpi xmlns:a14="http://schemas.microsoft.com/office/drawing/2010/main" val="0"/>
                        </a:ext>
                      </a:extLst>
                    </a:blip>
                    <a:srcRect r="1701"/>
                    <a:stretch/>
                  </pic:blipFill>
                  <pic:spPr bwMode="auto">
                    <a:xfrm>
                      <a:off x="0" y="0"/>
                      <a:ext cx="1142278" cy="26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    </w:t>
      </w:r>
    </w:p>
    <w:p w:rsidR="003433FE" w:rsidRDefault="003433FE" w:rsidP="003433FE">
      <w:pPr>
        <w:ind w:left="1416"/>
      </w:pPr>
    </w:p>
    <w:p w:rsidR="003433FE" w:rsidRPr="003433FE" w:rsidRDefault="003433FE" w:rsidP="003433FE">
      <w:pPr>
        <w:framePr w:w="3321" w:h="240" w:wrap="auto" w:vAnchor="text" w:hAnchor="page" w:x="6052" w:y="116"/>
        <w:autoSpaceDE w:val="0"/>
        <w:autoSpaceDN w:val="0"/>
        <w:adjustRightInd w:val="0"/>
        <w:spacing w:after="0" w:line="240" w:lineRule="auto"/>
        <w:ind w:left="1416"/>
        <w:jc w:val="left"/>
        <w:rPr>
          <w:rFonts w:ascii="Arial" w:eastAsiaTheme="minorHAnsi" w:hAnsi="Arial" w:cs="Arial"/>
          <w:sz w:val="20"/>
          <w:szCs w:val="20"/>
          <w:lang w:eastAsia="en-US"/>
        </w:rPr>
      </w:pPr>
      <w:r>
        <w:rPr>
          <w:rFonts w:ascii="Arial" w:eastAsiaTheme="minorHAnsi" w:hAnsi="Arial" w:cs="Arial"/>
          <w:sz w:val="20"/>
          <w:szCs w:val="20"/>
          <w:lang w:eastAsia="en-US"/>
        </w:rPr>
        <w:t>On remplace L</w:t>
      </w:r>
    </w:p>
    <w:p w:rsidR="003433FE" w:rsidRPr="003433FE" w:rsidRDefault="003433FE" w:rsidP="003433FE">
      <w:pPr>
        <w:framePr w:w="2031" w:h="240" w:wrap="auto" w:vAnchor="text" w:hAnchor="page" w:x="3310" w:y="78"/>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89984" behindDoc="0" locked="0" layoutInCell="1" allowOverlap="1">
            <wp:simplePos x="0" y="0"/>
            <wp:positionH relativeFrom="column">
              <wp:posOffset>2567225</wp:posOffset>
            </wp:positionH>
            <wp:positionV relativeFrom="paragraph">
              <wp:posOffset>85832</wp:posOffset>
            </wp:positionV>
            <wp:extent cx="1430314" cy="238125"/>
            <wp:effectExtent l="0" t="0" r="0" b="0"/>
            <wp:wrapNone/>
            <wp:docPr id="1328924229" name="Image 13289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8">
                      <a:extLst>
                        <a:ext uri="{28A0092B-C50C-407E-A947-70E740481C1C}">
                          <a14:useLocalDpi xmlns:a14="http://schemas.microsoft.com/office/drawing/2010/main" val="0"/>
                        </a:ext>
                      </a:extLst>
                    </a:blip>
                    <a:srcRect r="2659"/>
                    <a:stretch/>
                  </pic:blipFill>
                  <pic:spPr bwMode="auto">
                    <a:xfrm>
                      <a:off x="0" y="0"/>
                      <a:ext cx="1430314"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FE5D20">
      <w:pPr>
        <w:framePr w:w="3525" w:h="825" w:wrap="auto" w:vAnchor="text" w:hAnchor="text" w:x="81" w:y="1"/>
      </w:pPr>
    </w:p>
    <w:p w:rsidR="003433FE" w:rsidRPr="003433FE" w:rsidRDefault="00FE5D20" w:rsidP="00FE5D20">
      <w:pPr>
        <w:framePr w:w="2031" w:h="240" w:wrap="auto" w:vAnchor="text" w:hAnchor="page" w:x="330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 xml:space="preserve"> </w:t>
      </w:r>
      <w:r w:rsidR="003433FE" w:rsidRPr="003433FE">
        <w:rPr>
          <w:rFonts w:ascii="Arial" w:eastAsiaTheme="minorHAnsi" w:hAnsi="Arial" w:cs="Arial"/>
          <w:sz w:val="20"/>
          <w:szCs w:val="20"/>
          <w:lang w:eastAsia="en-US"/>
        </w:rPr>
        <w:t>=&gt;</w:t>
      </w:r>
    </w:p>
    <w:p w:rsidR="003433FE" w:rsidRDefault="00FE5D20" w:rsidP="003433FE">
      <w:pPr>
        <w:ind w:left="708"/>
      </w:pPr>
      <w:r>
        <w:rPr>
          <w:noProof/>
          <w:position w:val="-36"/>
        </w:rPr>
        <w:drawing>
          <wp:anchor distT="0" distB="0" distL="114300" distR="114300" simplePos="0" relativeHeight="251767808" behindDoc="0" locked="0" layoutInCell="1" allowOverlap="1">
            <wp:simplePos x="0" y="0"/>
            <wp:positionH relativeFrom="column">
              <wp:posOffset>2549461</wp:posOffset>
            </wp:positionH>
            <wp:positionV relativeFrom="paragraph">
              <wp:posOffset>-54843</wp:posOffset>
            </wp:positionV>
            <wp:extent cx="1776714" cy="526415"/>
            <wp:effectExtent l="0" t="0" r="0" b="6985"/>
            <wp:wrapNone/>
            <wp:docPr id="1328924289" name="Image 1328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2848"/>
                    <a:stretch/>
                  </pic:blipFill>
                  <pic:spPr bwMode="auto">
                    <a:xfrm>
                      <a:off x="0" y="0"/>
                      <a:ext cx="1776714" cy="52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3433FE">
      <w:pPr>
        <w:ind w:left="708"/>
      </w:pPr>
    </w:p>
    <w:p w:rsidR="003433FE" w:rsidRPr="003433FE" w:rsidRDefault="003433FE" w:rsidP="00D306A4">
      <w:pPr>
        <w:ind w:firstLine="708"/>
      </w:pPr>
      <w:r w:rsidRPr="003433FE">
        <w:t>Ensuite, nous pouvons trouver L pour la fréquence dont nous avons besoin. Pour nou</w:t>
      </w:r>
      <w:r>
        <w:t>s la gamme de fréquence</w:t>
      </w:r>
      <w:r w:rsidR="00DE28C3">
        <w:t>s</w:t>
      </w:r>
      <w:r>
        <w:t xml:space="preserve"> va de 2</w:t>
      </w:r>
      <w:r w:rsidRPr="003433FE">
        <w:t>kHz à 5kHz</w:t>
      </w:r>
    </w:p>
    <w:p w:rsidR="003433FE" w:rsidRDefault="003433FE" w:rsidP="00C65CF6"/>
    <w:p w:rsidR="003433FE" w:rsidRDefault="003433FE"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165B90" w:rsidP="00C65CF6">
      <w:r>
        <w:rPr>
          <w:noProof/>
          <w:position w:val="-31"/>
        </w:rPr>
        <w:drawing>
          <wp:anchor distT="0" distB="0" distL="114300" distR="114300" simplePos="0" relativeHeight="251716608" behindDoc="0" locked="0" layoutInCell="1" allowOverlap="1">
            <wp:simplePos x="0" y="0"/>
            <wp:positionH relativeFrom="margin">
              <wp:align>center</wp:align>
            </wp:positionH>
            <wp:positionV relativeFrom="paragraph">
              <wp:posOffset>6985</wp:posOffset>
            </wp:positionV>
            <wp:extent cx="2571750" cy="400050"/>
            <wp:effectExtent l="0" t="0" r="0" b="0"/>
            <wp:wrapNone/>
            <wp:docPr id="1328924244" name="Image 132892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D31114" w:rsidRDefault="00D31114" w:rsidP="003433FE">
      <w:pPr>
        <w:jc w:val="left"/>
      </w:pPr>
    </w:p>
    <w:p w:rsidR="003433FE" w:rsidRDefault="003433FE" w:rsidP="003433FE">
      <w:pPr>
        <w:jc w:val="left"/>
      </w:pPr>
      <w:r>
        <w:t xml:space="preserve">Pour 5Khz : </w:t>
      </w:r>
    </w:p>
    <w:p w:rsidR="003433FE" w:rsidRDefault="00D31114" w:rsidP="00C65CF6">
      <w:r w:rsidRPr="003433FE">
        <w:rPr>
          <w:rFonts w:ascii="Arial" w:eastAsiaTheme="minorHAnsi" w:hAnsi="Arial" w:cs="Arial"/>
          <w:noProof/>
          <w:position w:val="-31"/>
          <w:sz w:val="20"/>
          <w:szCs w:val="20"/>
        </w:rPr>
        <w:drawing>
          <wp:anchor distT="0" distB="0" distL="114300" distR="114300" simplePos="0" relativeHeight="251694080" behindDoc="0" locked="0" layoutInCell="1" allowOverlap="1">
            <wp:simplePos x="0" y="0"/>
            <wp:positionH relativeFrom="margin">
              <wp:align>center</wp:align>
            </wp:positionH>
            <wp:positionV relativeFrom="paragraph">
              <wp:posOffset>24765</wp:posOffset>
            </wp:positionV>
            <wp:extent cx="2571750" cy="400050"/>
            <wp:effectExtent l="0" t="0" r="0" b="0"/>
            <wp:wrapNone/>
            <wp:docPr id="1328924234" name="Image 132892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3433FE" w:rsidRDefault="003433FE" w:rsidP="00C65CF6"/>
    <w:p w:rsidR="00D31114" w:rsidRDefault="006C5606" w:rsidP="006C5606">
      <w:r>
        <w:t xml:space="preserve"> </w:t>
      </w:r>
      <w:r w:rsidR="00D31114">
        <w:t xml:space="preserve">Même </w:t>
      </w:r>
      <w:r w:rsidR="00DE28C3">
        <w:t>raisonnement</w:t>
      </w:r>
      <w:r w:rsidR="00D31114">
        <w:t xml:space="preserve"> pour un courant dans la charge de 40mA :</w:t>
      </w:r>
    </w:p>
    <w:p w:rsidR="00531257" w:rsidRDefault="006C5606" w:rsidP="00D31114">
      <w:r>
        <w:rPr>
          <w:noProof/>
          <w:position w:val="-36"/>
        </w:rPr>
        <w:drawing>
          <wp:anchor distT="0" distB="0" distL="114300" distR="114300" simplePos="0" relativeHeight="251768832" behindDoc="0" locked="0" layoutInCell="1" allowOverlap="1">
            <wp:simplePos x="0" y="0"/>
            <wp:positionH relativeFrom="column">
              <wp:posOffset>3085509</wp:posOffset>
            </wp:positionH>
            <wp:positionV relativeFrom="paragraph">
              <wp:posOffset>253556</wp:posOffset>
            </wp:positionV>
            <wp:extent cx="1696661" cy="527050"/>
            <wp:effectExtent l="0" t="0" r="0" b="6350"/>
            <wp:wrapNone/>
            <wp:docPr id="1328924290" name="Image 1328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r="4233"/>
                    <a:stretch/>
                  </pic:blipFill>
                  <pic:spPr bwMode="auto">
                    <a:xfrm>
                      <a:off x="0" y="0"/>
                      <a:ext cx="1696661" cy="52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31257" w:rsidRPr="00531257" w:rsidRDefault="00531257" w:rsidP="00531257">
      <w:pPr>
        <w:framePr w:w="2901" w:h="330" w:wrap="auto" w:vAnchor="text" w:hAnchor="text" w:x="81" w:y="245"/>
        <w:autoSpaceDE w:val="0"/>
        <w:autoSpaceDN w:val="0"/>
        <w:adjustRightInd w:val="0"/>
        <w:spacing w:after="0" w:line="240" w:lineRule="auto"/>
        <w:ind w:left="1416"/>
        <w:jc w:val="left"/>
        <w:rPr>
          <w:rFonts w:ascii="Arial" w:eastAsiaTheme="minorHAnsi" w:hAnsi="Arial" w:cs="Arial"/>
          <w:sz w:val="20"/>
          <w:szCs w:val="20"/>
          <w:lang w:eastAsia="en-US"/>
        </w:rPr>
      </w:pPr>
    </w:p>
    <w:p w:rsidR="00531257" w:rsidRPr="00531257" w:rsidRDefault="00531257" w:rsidP="00531257">
      <w:pPr>
        <w:framePr w:w="2031" w:h="240" w:wrap="auto" w:vAnchor="text" w:hAnchor="page" w:x="4151" w:y="300"/>
        <w:autoSpaceDE w:val="0"/>
        <w:autoSpaceDN w:val="0"/>
        <w:adjustRightInd w:val="0"/>
        <w:spacing w:after="0" w:line="240" w:lineRule="auto"/>
        <w:ind w:left="1416"/>
        <w:jc w:val="left"/>
        <w:rPr>
          <w:rFonts w:ascii="Arial" w:eastAsiaTheme="minorHAnsi" w:hAnsi="Arial" w:cs="Arial"/>
          <w:sz w:val="20"/>
          <w:szCs w:val="20"/>
          <w:lang w:eastAsia="en-US"/>
        </w:rPr>
      </w:pPr>
      <w:r w:rsidRPr="00531257">
        <w:rPr>
          <w:rFonts w:ascii="Arial" w:eastAsiaTheme="minorHAnsi" w:hAnsi="Arial" w:cs="Arial"/>
          <w:sz w:val="20"/>
          <w:szCs w:val="20"/>
          <w:lang w:eastAsia="en-US"/>
        </w:rPr>
        <w:t>=&gt;</w:t>
      </w:r>
    </w:p>
    <w:p w:rsidR="00531257" w:rsidRPr="00531257" w:rsidRDefault="00531257" w:rsidP="00531257">
      <w:pPr>
        <w:framePr w:w="2847" w:h="450" w:wrap="auto" w:vAnchor="text" w:hAnchor="text" w:x="3034" w:y="1714"/>
        <w:autoSpaceDE w:val="0"/>
        <w:autoSpaceDN w:val="0"/>
        <w:adjustRightInd w:val="0"/>
        <w:spacing w:after="0" w:line="240" w:lineRule="auto"/>
        <w:jc w:val="left"/>
        <w:rPr>
          <w:rFonts w:ascii="Arial" w:eastAsiaTheme="minorHAnsi" w:hAnsi="Arial" w:cs="Arial"/>
          <w:sz w:val="20"/>
          <w:szCs w:val="20"/>
          <w:lang w:eastAsia="en-US"/>
        </w:rPr>
      </w:pPr>
    </w:p>
    <w:p w:rsidR="00531257" w:rsidRPr="00531257" w:rsidRDefault="00531257" w:rsidP="00531257">
      <w:pPr>
        <w:framePr w:w="5182" w:h="630" w:wrap="auto" w:vAnchor="text" w:hAnchor="text" w:x="1622" w:y="231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82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531257" w:rsidRDefault="00531257" w:rsidP="00D31114">
      <w:r w:rsidRPr="00531257">
        <w:rPr>
          <w:rFonts w:ascii="Arial" w:eastAsiaTheme="minorHAnsi" w:hAnsi="Arial" w:cs="Arial"/>
          <w:noProof/>
          <w:position w:val="-15"/>
          <w:sz w:val="20"/>
          <w:szCs w:val="20"/>
        </w:rPr>
        <w:drawing>
          <wp:anchor distT="0" distB="0" distL="114300" distR="114300" simplePos="0" relativeHeight="251696128" behindDoc="0" locked="0" layoutInCell="1" allowOverlap="1">
            <wp:simplePos x="0" y="0"/>
            <wp:positionH relativeFrom="column">
              <wp:posOffset>1520188</wp:posOffset>
            </wp:positionH>
            <wp:positionV relativeFrom="paragraph">
              <wp:posOffset>152041</wp:posOffset>
            </wp:positionV>
            <wp:extent cx="860531" cy="209550"/>
            <wp:effectExtent l="0" t="0" r="0" b="0"/>
            <wp:wrapNone/>
            <wp:docPr id="1328924241" name="Image 132892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a:extLst>
                        <a:ext uri="{28A0092B-C50C-407E-A947-70E740481C1C}">
                          <a14:useLocalDpi xmlns:a14="http://schemas.microsoft.com/office/drawing/2010/main" val="0"/>
                        </a:ext>
                      </a:extLst>
                    </a:blip>
                    <a:srcRect r="3889"/>
                    <a:stretch/>
                  </pic:blipFill>
                  <pic:spPr bwMode="auto">
                    <a:xfrm>
                      <a:off x="0" y="0"/>
                      <a:ext cx="860531"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7363" w:rsidRDefault="00A17363" w:rsidP="00C65CF6"/>
    <w:p w:rsidR="00531257" w:rsidRDefault="00531257" w:rsidP="00C65CF6"/>
    <w:p w:rsidR="00531257" w:rsidRDefault="00531257"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91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Default="00165B90" w:rsidP="00531257">
      <w:pPr>
        <w:jc w:val="left"/>
      </w:pPr>
      <w:r w:rsidRPr="00165B90">
        <w:rPr>
          <w:rFonts w:ascii="Arial" w:eastAsiaTheme="minorHAnsi" w:hAnsi="Arial" w:cs="Arial"/>
          <w:noProof/>
          <w:position w:val="-31"/>
          <w:sz w:val="20"/>
          <w:szCs w:val="20"/>
        </w:rPr>
        <w:drawing>
          <wp:anchor distT="0" distB="0" distL="114300" distR="114300" simplePos="0" relativeHeight="251717632" behindDoc="0" locked="0" layoutInCell="1" allowOverlap="1">
            <wp:simplePos x="0" y="0"/>
            <wp:positionH relativeFrom="margin">
              <wp:align>center</wp:align>
            </wp:positionH>
            <wp:positionV relativeFrom="paragraph">
              <wp:posOffset>8255</wp:posOffset>
            </wp:positionV>
            <wp:extent cx="2571750" cy="400050"/>
            <wp:effectExtent l="0" t="0" r="0" b="0"/>
            <wp:wrapNone/>
            <wp:docPr id="1328924246" name="Image 13289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165B90" w:rsidRDefault="00165B90" w:rsidP="00531257">
      <w:pPr>
        <w:jc w:val="left"/>
      </w:pPr>
    </w:p>
    <w:p w:rsidR="00531257" w:rsidRDefault="00531257" w:rsidP="00531257">
      <w:pPr>
        <w:jc w:val="left"/>
      </w:pPr>
      <w:r>
        <w:t>Pour 5kHz :</w:t>
      </w:r>
    </w:p>
    <w:p w:rsidR="00531257" w:rsidRDefault="00165B90" w:rsidP="00C65CF6">
      <w:r w:rsidRPr="00165B90">
        <w:rPr>
          <w:rFonts w:ascii="Arial" w:eastAsiaTheme="minorHAnsi" w:hAnsi="Arial" w:cs="Arial"/>
          <w:noProof/>
          <w:position w:val="-31"/>
          <w:sz w:val="20"/>
          <w:szCs w:val="20"/>
        </w:rPr>
        <w:drawing>
          <wp:anchor distT="0" distB="0" distL="114300" distR="114300" simplePos="0" relativeHeight="251715584" behindDoc="0" locked="0" layoutInCell="1" allowOverlap="1">
            <wp:simplePos x="0" y="0"/>
            <wp:positionH relativeFrom="margin">
              <wp:align>center</wp:align>
            </wp:positionH>
            <wp:positionV relativeFrom="paragraph">
              <wp:posOffset>6985</wp:posOffset>
            </wp:positionV>
            <wp:extent cx="2514600" cy="400050"/>
            <wp:effectExtent l="0" t="0" r="0" b="0"/>
            <wp:wrapNone/>
            <wp:docPr id="1328924239" name="Image 132892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400050"/>
                    </a:xfrm>
                    <a:prstGeom prst="rect">
                      <a:avLst/>
                    </a:prstGeom>
                    <a:noFill/>
                    <a:ln>
                      <a:noFill/>
                    </a:ln>
                  </pic:spPr>
                </pic:pic>
              </a:graphicData>
            </a:graphic>
          </wp:anchor>
        </w:drawing>
      </w:r>
    </w:p>
    <w:p w:rsidR="00531257" w:rsidRDefault="00531257" w:rsidP="00C65CF6"/>
    <w:p w:rsidR="00090E4A" w:rsidRDefault="00090E4A" w:rsidP="00C65CF6"/>
    <w:p w:rsidR="00090E4A" w:rsidRDefault="00090E4A" w:rsidP="00D306A4">
      <w:pPr>
        <w:ind w:firstLine="708"/>
      </w:pPr>
      <w:r>
        <w:t xml:space="preserve">Nous avons maintenant des valeurs concrètes pour la charge </w:t>
      </w:r>
      <w:r w:rsidR="009F14F9">
        <w:t>en fonction du cour</w:t>
      </w:r>
      <w:r w:rsidR="000F0B5B">
        <w:t>ant et de la fréquence souhaité</w:t>
      </w:r>
      <w:r w:rsidR="00296375">
        <w:t>e</w:t>
      </w:r>
      <w:r w:rsidR="009F14F9">
        <w:t>.</w:t>
      </w:r>
    </w:p>
    <w:p w:rsidR="009F14F9" w:rsidRDefault="009F14F9" w:rsidP="00C65CF6"/>
    <w:p w:rsidR="009F14F9" w:rsidRDefault="009F14F9" w:rsidP="00D306A4">
      <w:pPr>
        <w:ind w:firstLine="708"/>
      </w:pPr>
      <w:r>
        <w:t xml:space="preserve">Avant de passer à la partie suivante nous allons </w:t>
      </w:r>
      <w:r w:rsidR="00A86A9B">
        <w:t>déterminer</w:t>
      </w:r>
      <w:r>
        <w:t xml:space="preserve"> la fonction de transfert du filtre et enfin </w:t>
      </w:r>
      <w:r w:rsidR="00296375">
        <w:t>afficher des</w:t>
      </w:r>
      <w:r>
        <w:t xml:space="preserve"> courbes du di</w:t>
      </w:r>
      <w:r w:rsidR="00296375">
        <w:t>agramme de bode, des sinus et les calculs de</w:t>
      </w:r>
      <w:r>
        <w:t xml:space="preserve"> leur THD en sortie du filtre.</w:t>
      </w:r>
    </w:p>
    <w:p w:rsidR="00142E3D" w:rsidRDefault="00142E3D" w:rsidP="00C65CF6"/>
    <w:p w:rsidR="00B43D73" w:rsidRDefault="00B43D73" w:rsidP="00C65CF6"/>
    <w:p w:rsidR="00B43D73" w:rsidRDefault="00B43D73" w:rsidP="00C65CF6"/>
    <w:p w:rsidR="00B43D73" w:rsidRDefault="00B43D73" w:rsidP="00C65CF6"/>
    <w:p w:rsidR="00B43D73" w:rsidRDefault="00B43D73" w:rsidP="00C65CF6"/>
    <w:p w:rsidR="00142E3D" w:rsidRDefault="00142E3D" w:rsidP="00142E3D">
      <w:pPr>
        <w:pStyle w:val="Titre4"/>
      </w:pPr>
      <w:r>
        <w:lastRenderedPageBreak/>
        <w:t>Calcul de la fonction de transfert du filtre</w:t>
      </w:r>
    </w:p>
    <w:p w:rsidR="009F14F9" w:rsidRDefault="009F14F9" w:rsidP="00C65CF6"/>
    <w:p w:rsidR="009F14F9" w:rsidRDefault="00613C5B" w:rsidP="00613C5B">
      <w:r w:rsidRPr="00613C5B">
        <w:t>Dans un premier temps, nous allons trouve</w:t>
      </w:r>
      <w:r>
        <w:t xml:space="preserve">r la fonction de transfert en utilisant une représentation utilisant des impédances. </w:t>
      </w:r>
      <w:r w:rsidRPr="00613C5B">
        <w:t>Ci-dessous une représentation simplifiée du filtre.</w:t>
      </w:r>
    </w:p>
    <w:p w:rsidR="00723C97" w:rsidRDefault="008D32DE" w:rsidP="00613C5B">
      <w:pPr>
        <w:rPr>
          <w:noProof/>
        </w:rPr>
      </w:pPr>
      <w:r>
        <w:rPr>
          <w:noProof/>
        </w:rPr>
        <w:drawing>
          <wp:anchor distT="0" distB="0" distL="114300" distR="114300" simplePos="0" relativeHeight="251769856" behindDoc="0" locked="0" layoutInCell="1" allowOverlap="1">
            <wp:simplePos x="0" y="0"/>
            <wp:positionH relativeFrom="column">
              <wp:posOffset>840105</wp:posOffset>
            </wp:positionH>
            <wp:positionV relativeFrom="paragraph">
              <wp:posOffset>46355</wp:posOffset>
            </wp:positionV>
            <wp:extent cx="4241800" cy="3321329"/>
            <wp:effectExtent l="0" t="0" r="6350" b="0"/>
            <wp:wrapNone/>
            <wp:docPr id="1328924245" name="Image 132892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45" name="impedance diagram.drawio.png"/>
                    <pic:cNvPicPr/>
                  </pic:nvPicPr>
                  <pic:blipFill>
                    <a:blip r:embed="rId56">
                      <a:extLst>
                        <a:ext uri="{28A0092B-C50C-407E-A947-70E740481C1C}">
                          <a14:useLocalDpi xmlns:a14="http://schemas.microsoft.com/office/drawing/2010/main" val="0"/>
                        </a:ext>
                      </a:extLst>
                    </a:blip>
                    <a:stretch>
                      <a:fillRect/>
                    </a:stretch>
                  </pic:blipFill>
                  <pic:spPr>
                    <a:xfrm>
                      <a:off x="0" y="0"/>
                      <a:ext cx="4241800" cy="3321329"/>
                    </a:xfrm>
                    <a:prstGeom prst="rect">
                      <a:avLst/>
                    </a:prstGeom>
                  </pic:spPr>
                </pic:pic>
              </a:graphicData>
            </a:graphic>
          </wp:anchor>
        </w:drawing>
      </w: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973BA4" w:rsidRDefault="00973BA4"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8D32DE">
      <w:pPr>
        <w:pStyle w:val="Lgende"/>
      </w:pPr>
    </w:p>
    <w:p w:rsidR="008D32DE" w:rsidRPr="008D32DE" w:rsidRDefault="008D32DE" w:rsidP="008D32DE">
      <w:pPr>
        <w:pStyle w:val="Lgende"/>
      </w:pPr>
      <w:r w:rsidRPr="008D32DE">
        <w:rPr>
          <w:rFonts w:ascii="Arial" w:eastAsiaTheme="minorHAnsi" w:hAnsi="Arial" w:cs="Arial"/>
          <w:noProof/>
          <w:position w:val="-31"/>
          <w:szCs w:val="20"/>
        </w:rPr>
        <w:drawing>
          <wp:anchor distT="0" distB="0" distL="114300" distR="114300" simplePos="0" relativeHeight="251771904" behindDoc="0" locked="0" layoutInCell="1" allowOverlap="1">
            <wp:simplePos x="0" y="0"/>
            <wp:positionH relativeFrom="column">
              <wp:posOffset>807437</wp:posOffset>
            </wp:positionH>
            <wp:positionV relativeFrom="paragraph">
              <wp:posOffset>252631</wp:posOffset>
            </wp:positionV>
            <wp:extent cx="1707233" cy="450850"/>
            <wp:effectExtent l="0" t="0" r="7620" b="6350"/>
            <wp:wrapNone/>
            <wp:docPr id="1328924301" name="Image 1328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
                      <a:extLst>
                        <a:ext uri="{28A0092B-C50C-407E-A947-70E740481C1C}">
                          <a14:useLocalDpi xmlns:a14="http://schemas.microsoft.com/office/drawing/2010/main" val="0"/>
                        </a:ext>
                      </a:extLst>
                    </a:blip>
                    <a:srcRect r="2589"/>
                    <a:stretch/>
                  </pic:blipFill>
                  <pic:spPr bwMode="auto">
                    <a:xfrm>
                      <a:off x="0" y="0"/>
                      <a:ext cx="1707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73BA4">
        <w:t xml:space="preserve">Figure </w:t>
      </w:r>
      <w:fldSimple w:instr=" SEQ Figure \* ARABIC ">
        <w:r w:rsidR="00251A6C">
          <w:rPr>
            <w:noProof/>
          </w:rPr>
          <w:t>18</w:t>
        </w:r>
      </w:fldSimple>
      <w:r w:rsidR="00973BA4">
        <w:t> : Représentation simplifiée du filtre</w:t>
      </w:r>
    </w:p>
    <w:p w:rsidR="00947280" w:rsidRPr="00947280" w:rsidRDefault="00947280" w:rsidP="00947280">
      <w:pPr>
        <w:framePr w:w="2641" w:h="705" w:wrap="auto" w:vAnchor="text" w:hAnchor="text" w:x="2906" w:y="6319"/>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5371" w:h="705" w:wrap="auto" w:vAnchor="text" w:hAnchor="text" w:x="466" w:y="9257"/>
        <w:autoSpaceDE w:val="0"/>
        <w:autoSpaceDN w:val="0"/>
        <w:adjustRightInd w:val="0"/>
        <w:spacing w:after="0" w:line="240" w:lineRule="auto"/>
        <w:jc w:val="left"/>
        <w:rPr>
          <w:rFonts w:ascii="Arial" w:eastAsiaTheme="minorHAnsi" w:hAnsi="Arial" w:cs="Arial"/>
          <w:sz w:val="20"/>
          <w:szCs w:val="20"/>
          <w:lang w:eastAsia="en-US"/>
        </w:rPr>
      </w:pPr>
    </w:p>
    <w:p w:rsidR="00723C97" w:rsidRDefault="008D32DE" w:rsidP="00613C5B">
      <w:pPr>
        <w:rPr>
          <w:noProof/>
        </w:rPr>
      </w:pPr>
      <w:r>
        <w:rPr>
          <w:noProof/>
        </w:rPr>
        <w:t xml:space="preserve">Ou on a </w:t>
      </w:r>
      <w:r>
        <w:rPr>
          <w:noProof/>
        </w:rPr>
        <w:tab/>
      </w:r>
      <w:r>
        <w:rPr>
          <w:noProof/>
        </w:rPr>
        <w:tab/>
      </w:r>
      <w:r>
        <w:rPr>
          <w:noProof/>
        </w:rPr>
        <w:tab/>
      </w:r>
      <w:r>
        <w:rPr>
          <w:noProof/>
        </w:rPr>
        <w:tab/>
      </w:r>
      <w:r>
        <w:rPr>
          <w:noProof/>
        </w:rPr>
        <w:tab/>
        <w:t>avec Z5 = R2=3.3k</w:t>
      </w:r>
      <w:r>
        <w:rPr>
          <w:rFonts w:cstheme="minorHAnsi"/>
          <w:noProof/>
        </w:rPr>
        <w:t>Ω</w:t>
      </w:r>
    </w:p>
    <w:p w:rsidR="00901F04" w:rsidRPr="00947280" w:rsidRDefault="00901F04" w:rsidP="00901F04">
      <w:pPr>
        <w:framePr w:w="1863" w:h="555" w:wrap="auto" w:vAnchor="text" w:hAnchor="page" w:x="8941" w:y="234"/>
        <w:autoSpaceDE w:val="0"/>
        <w:autoSpaceDN w:val="0"/>
        <w:adjustRightInd w:val="0"/>
        <w:spacing w:after="0" w:line="240" w:lineRule="auto"/>
        <w:jc w:val="left"/>
        <w:rPr>
          <w:rFonts w:ascii="Arial" w:eastAsiaTheme="minorHAnsi" w:hAnsi="Arial" w:cs="Arial"/>
          <w:sz w:val="20"/>
          <w:szCs w:val="20"/>
          <w:lang w:eastAsia="en-US"/>
        </w:rPr>
      </w:pPr>
    </w:p>
    <w:p w:rsidR="008D32DE" w:rsidRPr="008D32DE" w:rsidRDefault="008D32DE" w:rsidP="008D32DE">
      <w:pPr>
        <w:framePr w:w="352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723C97" w:rsidRDefault="00723C97" w:rsidP="00613C5B">
      <w:pPr>
        <w:rPr>
          <w:noProof/>
        </w:rPr>
      </w:pPr>
    </w:p>
    <w:p w:rsidR="00723C97" w:rsidRDefault="006E00DD" w:rsidP="00613C5B">
      <w:pPr>
        <w:rPr>
          <w:noProof/>
        </w:rPr>
      </w:pPr>
      <w:r>
        <w:rPr>
          <w:noProof/>
          <w:position w:val="-31"/>
        </w:rPr>
        <w:drawing>
          <wp:anchor distT="0" distB="0" distL="114300" distR="114300" simplePos="0" relativeHeight="251774976" behindDoc="0" locked="0" layoutInCell="1" allowOverlap="1">
            <wp:simplePos x="0" y="0"/>
            <wp:positionH relativeFrom="column">
              <wp:posOffset>4324350</wp:posOffset>
            </wp:positionH>
            <wp:positionV relativeFrom="paragraph">
              <wp:posOffset>200660</wp:posOffset>
            </wp:positionV>
            <wp:extent cx="945515" cy="400050"/>
            <wp:effectExtent l="0" t="0" r="6985" b="0"/>
            <wp:wrapNone/>
            <wp:docPr id="1328924314" name="Image 13289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8">
                      <a:extLst>
                        <a:ext uri="{28A0092B-C50C-407E-A947-70E740481C1C}">
                          <a14:useLocalDpi xmlns:a14="http://schemas.microsoft.com/office/drawing/2010/main" val="0"/>
                        </a:ext>
                      </a:extLst>
                    </a:blip>
                    <a:srcRect r="4491"/>
                    <a:stretch/>
                  </pic:blipFill>
                  <pic:spPr bwMode="auto">
                    <a:xfrm>
                      <a:off x="0" y="0"/>
                      <a:ext cx="94551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D32DE">
        <w:rPr>
          <w:rFonts w:ascii="Arial" w:eastAsiaTheme="minorHAnsi" w:hAnsi="Arial" w:cs="Arial"/>
          <w:noProof/>
          <w:position w:val="-24"/>
          <w:sz w:val="20"/>
          <w:szCs w:val="20"/>
        </w:rPr>
        <w:drawing>
          <wp:anchor distT="0" distB="0" distL="114300" distR="114300" simplePos="0" relativeHeight="251772928" behindDoc="0" locked="0" layoutInCell="1" allowOverlap="1">
            <wp:simplePos x="0" y="0"/>
            <wp:positionH relativeFrom="column">
              <wp:posOffset>1468120</wp:posOffset>
            </wp:positionH>
            <wp:positionV relativeFrom="paragraph">
              <wp:posOffset>232410</wp:posOffset>
            </wp:positionV>
            <wp:extent cx="869315" cy="355600"/>
            <wp:effectExtent l="0" t="0" r="6985" b="6350"/>
            <wp:wrapNone/>
            <wp:docPr id="1328924303" name="Image 132892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r="4914"/>
                    <a:stretch/>
                  </pic:blipFill>
                  <pic:spPr bwMode="auto">
                    <a:xfrm>
                      <a:off x="0" y="0"/>
                      <a:ext cx="86931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23C97" w:rsidRPr="00613C5B" w:rsidRDefault="006E00DD" w:rsidP="00BF2013">
      <w:r w:rsidRPr="00BF2013">
        <w:rPr>
          <w:rFonts w:ascii="Arial" w:eastAsiaTheme="minorHAnsi" w:hAnsi="Arial" w:cs="Arial"/>
          <w:noProof/>
          <w:position w:val="-15"/>
          <w:sz w:val="20"/>
          <w:szCs w:val="20"/>
        </w:rPr>
        <w:drawing>
          <wp:anchor distT="0" distB="0" distL="114300" distR="114300" simplePos="0" relativeHeight="251773952" behindDoc="0" locked="0" layoutInCell="1" allowOverlap="1">
            <wp:simplePos x="0" y="0"/>
            <wp:positionH relativeFrom="column">
              <wp:posOffset>2635885</wp:posOffset>
            </wp:positionH>
            <wp:positionV relativeFrom="paragraph">
              <wp:posOffset>34290</wp:posOffset>
            </wp:positionV>
            <wp:extent cx="1207135" cy="209550"/>
            <wp:effectExtent l="0" t="0" r="0" b="0"/>
            <wp:wrapNone/>
            <wp:docPr id="1328924304" name="Image 1328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454"/>
                    <a:stretch/>
                  </pic:blipFill>
                  <pic:spPr bwMode="auto">
                    <a:xfrm>
                      <a:off x="0" y="0"/>
                      <a:ext cx="120713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BF2013">
        <w:rPr>
          <w:rFonts w:ascii="Arial" w:eastAsiaTheme="minorHAnsi" w:hAnsi="Arial" w:cs="Arial"/>
          <w:noProof/>
          <w:position w:val="-15"/>
          <w:sz w:val="20"/>
          <w:szCs w:val="20"/>
        </w:rPr>
        <w:t xml:space="preserve"> </w:t>
      </w:r>
      <w:r w:rsidR="008D32DE" w:rsidRPr="00947280">
        <w:rPr>
          <w:rFonts w:ascii="Arial" w:eastAsiaTheme="minorHAnsi" w:hAnsi="Arial" w:cs="Arial"/>
          <w:noProof/>
          <w:position w:val="-15"/>
          <w:sz w:val="20"/>
          <w:szCs w:val="20"/>
        </w:rPr>
        <w:t xml:space="preserve"> </w:t>
      </w:r>
      <w:r w:rsidR="00947280">
        <w:t>On souhaite trouver</w:t>
      </w:r>
      <w:r w:rsidR="008D32DE">
        <w:t xml:space="preserve"> </w:t>
      </w:r>
    </w:p>
    <w:p w:rsidR="009F14F9" w:rsidRDefault="009F14F9" w:rsidP="00C65CF6"/>
    <w:p w:rsidR="00BF2013" w:rsidRDefault="00BF2013" w:rsidP="00BF2013">
      <w:pPr>
        <w:framePr w:w="4751" w:h="330" w:wrap="auto" w:vAnchor="text" w:hAnchor="text" w:x="81" w:y="6"/>
      </w:pPr>
    </w:p>
    <w:p w:rsidR="00531257" w:rsidRDefault="006E00DD" w:rsidP="00BF2013">
      <w:r w:rsidRPr="00947280">
        <w:rPr>
          <w:rFonts w:ascii="Arial" w:eastAsiaTheme="minorHAnsi" w:hAnsi="Arial" w:cs="Arial"/>
          <w:noProof/>
          <w:position w:val="-15"/>
          <w:sz w:val="20"/>
          <w:szCs w:val="20"/>
        </w:rPr>
        <w:drawing>
          <wp:anchor distT="0" distB="0" distL="114300" distR="114300" simplePos="0" relativeHeight="251704320" behindDoc="0" locked="0" layoutInCell="1" allowOverlap="1">
            <wp:simplePos x="0" y="0"/>
            <wp:positionH relativeFrom="column">
              <wp:posOffset>4166235</wp:posOffset>
            </wp:positionH>
            <wp:positionV relativeFrom="paragraph">
              <wp:posOffset>8255</wp:posOffset>
            </wp:positionV>
            <wp:extent cx="789940" cy="209550"/>
            <wp:effectExtent l="0" t="0" r="0" b="0"/>
            <wp:wrapNone/>
            <wp:docPr id="1328924212" name="Image 13289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r="5008"/>
                    <a:stretch/>
                  </pic:blipFill>
                  <pic:spPr bwMode="auto">
                    <a:xfrm>
                      <a:off x="0" y="0"/>
                      <a:ext cx="78994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position w:val="-15"/>
        </w:rPr>
        <w:drawing>
          <wp:anchor distT="0" distB="0" distL="114300" distR="114300" simplePos="0" relativeHeight="251776000" behindDoc="0" locked="0" layoutInCell="1" allowOverlap="1">
            <wp:simplePos x="0" y="0"/>
            <wp:positionH relativeFrom="column">
              <wp:posOffset>72390</wp:posOffset>
            </wp:positionH>
            <wp:positionV relativeFrom="paragraph">
              <wp:posOffset>8255</wp:posOffset>
            </wp:positionV>
            <wp:extent cx="2766695" cy="209550"/>
            <wp:effectExtent l="0" t="0" r="0" b="0"/>
            <wp:wrapNone/>
            <wp:docPr id="1328924317" name="Image 13289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r="1637"/>
                    <a:stretch/>
                  </pic:blipFill>
                  <pic:spPr bwMode="auto">
                    <a:xfrm>
                      <a:off x="0" y="0"/>
                      <a:ext cx="276669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947280">
        <w:rPr>
          <w:rFonts w:ascii="Arial" w:eastAsiaTheme="minorHAnsi" w:hAnsi="Arial" w:cs="Arial"/>
          <w:noProof/>
          <w:position w:val="-15"/>
          <w:sz w:val="20"/>
          <w:szCs w:val="20"/>
        </w:rPr>
        <w:t xml:space="preserve"> </w:t>
      </w:r>
      <w:r w:rsidR="00901F04">
        <w:t xml:space="preserve">        avec</w:t>
      </w:r>
    </w:p>
    <w:p w:rsidR="00A17363" w:rsidRDefault="00A17363" w:rsidP="00C65CF6"/>
    <w:p w:rsidR="00BF2013" w:rsidRPr="00BF2013" w:rsidRDefault="00BF2013" w:rsidP="00BF2013">
      <w:pPr>
        <w:framePr w:w="6906" w:h="3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r w:rsidRPr="00BF2013">
        <w:rPr>
          <w:rFonts w:ascii="Arial" w:eastAsiaTheme="minorHAnsi" w:hAnsi="Arial" w:cs="Arial"/>
          <w:noProof/>
          <w:position w:val="-15"/>
          <w:sz w:val="20"/>
          <w:szCs w:val="20"/>
        </w:rPr>
        <w:drawing>
          <wp:inline distT="0" distB="0" distL="0" distR="0">
            <wp:extent cx="3398608" cy="209550"/>
            <wp:effectExtent l="0" t="0" r="0" b="0"/>
            <wp:docPr id="1328924318" name="Image 13289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r="1252"/>
                    <a:stretch/>
                  </pic:blipFill>
                  <pic:spPr bwMode="auto">
                    <a:xfrm>
                      <a:off x="0" y="0"/>
                      <a:ext cx="3398608" cy="209550"/>
                    </a:xfrm>
                    <a:prstGeom prst="rect">
                      <a:avLst/>
                    </a:prstGeom>
                    <a:noFill/>
                    <a:ln>
                      <a:noFill/>
                    </a:ln>
                    <a:extLst>
                      <a:ext uri="{53640926-AAD7-44D8-BBD7-CCE9431645EC}">
                        <a14:shadowObscured xmlns:a14="http://schemas.microsoft.com/office/drawing/2010/main"/>
                      </a:ext>
                    </a:extLst>
                  </pic:spPr>
                </pic:pic>
              </a:graphicData>
            </a:graphic>
          </wp:inline>
        </w:drawing>
      </w:r>
    </w:p>
    <w:p w:rsidR="00BF2013" w:rsidRPr="00BF2013" w:rsidRDefault="00BF2013" w:rsidP="00BF2013">
      <w:pPr>
        <w:framePr w:w="39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Pr>
        <w:rPr>
          <w:rFonts w:ascii="Arial" w:eastAsiaTheme="minorHAnsi" w:hAnsi="Arial" w:cs="Arial"/>
          <w:sz w:val="20"/>
          <w:szCs w:val="20"/>
          <w:lang w:eastAsia="en-US"/>
        </w:rPr>
      </w:pPr>
    </w:p>
    <w:p w:rsidR="00901F04" w:rsidRPr="00CE1480" w:rsidRDefault="00BF2013" w:rsidP="00BF2013">
      <w:pPr>
        <w:ind w:firstLine="708"/>
        <w:rPr>
          <w:rFonts w:eastAsiaTheme="minorHAnsi"/>
        </w:rPr>
      </w:pPr>
      <w:r>
        <w:rPr>
          <w:noProof/>
          <w:position w:val="-31"/>
        </w:rPr>
        <w:drawing>
          <wp:anchor distT="0" distB="0" distL="114300" distR="114300" simplePos="0" relativeHeight="251777024" behindDoc="0" locked="0" layoutInCell="1" allowOverlap="1">
            <wp:simplePos x="0" y="0"/>
            <wp:positionH relativeFrom="margin">
              <wp:align>center</wp:align>
            </wp:positionH>
            <wp:positionV relativeFrom="paragraph">
              <wp:posOffset>428625</wp:posOffset>
            </wp:positionV>
            <wp:extent cx="843045" cy="450850"/>
            <wp:effectExtent l="0" t="0" r="0" b="6350"/>
            <wp:wrapNone/>
            <wp:docPr id="1328924319" name="Image 132892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4">
                      <a:extLst>
                        <a:ext uri="{28A0092B-C50C-407E-A947-70E740481C1C}">
                          <a14:useLocalDpi xmlns:a14="http://schemas.microsoft.com/office/drawing/2010/main" val="0"/>
                        </a:ext>
                      </a:extLst>
                    </a:blip>
                    <a:srcRect r="5169"/>
                    <a:stretch/>
                  </pic:blipFill>
                  <pic:spPr bwMode="auto">
                    <a:xfrm>
                      <a:off x="0" y="0"/>
                      <a:ext cx="84304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E1480">
        <w:rPr>
          <w:rFonts w:eastAsiaTheme="minorHAnsi"/>
        </w:rPr>
        <w:t xml:space="preserve"> </w:t>
      </w:r>
      <w:r w:rsidR="00901F04" w:rsidRPr="00CE1480">
        <w:rPr>
          <w:rFonts w:eastAsiaTheme="minorHAnsi"/>
        </w:rPr>
        <w:t>Il faut maintenant exprimer les courant</w:t>
      </w:r>
      <w:r w:rsidR="00CE1480">
        <w:rPr>
          <w:rFonts w:eastAsiaTheme="minorHAnsi"/>
        </w:rPr>
        <w:t>s</w:t>
      </w:r>
      <w:r w:rsidR="00901F04" w:rsidRPr="00CE1480">
        <w:rPr>
          <w:rFonts w:eastAsiaTheme="minorHAnsi"/>
        </w:rPr>
        <w:t xml:space="preserve"> en fonction de Vo afin de trouver la fonction de transfert</w:t>
      </w:r>
    </w:p>
    <w:p w:rsidR="00901F04" w:rsidRDefault="00901F04" w:rsidP="00C65CF6"/>
    <w:p w:rsidR="00901F04" w:rsidRDefault="00901F04" w:rsidP="00C65CF6"/>
    <w:p w:rsidR="00901F04" w:rsidRDefault="00901F04" w:rsidP="00C65CF6">
      <w:r>
        <w:t>Le pont diviseur de tension suivant peut aussi nous aider</w:t>
      </w:r>
    </w:p>
    <w:p w:rsidR="00901F04" w:rsidRDefault="006E00DD" w:rsidP="00C65CF6">
      <w:r w:rsidRPr="00BF2013">
        <w:rPr>
          <w:rFonts w:ascii="Arial" w:eastAsiaTheme="minorHAnsi" w:hAnsi="Arial" w:cs="Arial"/>
          <w:noProof/>
          <w:position w:val="-31"/>
          <w:sz w:val="20"/>
          <w:szCs w:val="20"/>
        </w:rPr>
        <w:drawing>
          <wp:anchor distT="0" distB="0" distL="114300" distR="114300" simplePos="0" relativeHeight="251779072" behindDoc="0" locked="0" layoutInCell="1" allowOverlap="1">
            <wp:simplePos x="0" y="0"/>
            <wp:positionH relativeFrom="column">
              <wp:posOffset>3259455</wp:posOffset>
            </wp:positionH>
            <wp:positionV relativeFrom="paragraph">
              <wp:posOffset>154305</wp:posOffset>
            </wp:positionV>
            <wp:extent cx="1945005" cy="450850"/>
            <wp:effectExtent l="0" t="0" r="0" b="6350"/>
            <wp:wrapNone/>
            <wp:docPr id="1328924324" name="Image 1328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5">
                      <a:extLst>
                        <a:ext uri="{28A0092B-C50C-407E-A947-70E740481C1C}">
                          <a14:useLocalDpi xmlns:a14="http://schemas.microsoft.com/office/drawing/2010/main" val="0"/>
                        </a:ext>
                      </a:extLst>
                    </a:blip>
                    <a:srcRect r="2449"/>
                    <a:stretch/>
                  </pic:blipFill>
                  <pic:spPr bwMode="auto">
                    <a:xfrm>
                      <a:off x="0" y="0"/>
                      <a:ext cx="194500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F2013">
        <w:rPr>
          <w:rFonts w:ascii="Arial" w:eastAsiaTheme="minorHAnsi" w:hAnsi="Arial" w:cs="Arial"/>
          <w:noProof/>
          <w:position w:val="-31"/>
          <w:sz w:val="20"/>
          <w:szCs w:val="20"/>
        </w:rPr>
        <w:drawing>
          <wp:anchor distT="0" distB="0" distL="114300" distR="114300" simplePos="0" relativeHeight="251778048" behindDoc="0" locked="0" layoutInCell="1" allowOverlap="1">
            <wp:simplePos x="0" y="0"/>
            <wp:positionH relativeFrom="column">
              <wp:posOffset>807085</wp:posOffset>
            </wp:positionH>
            <wp:positionV relativeFrom="paragraph">
              <wp:posOffset>143510</wp:posOffset>
            </wp:positionV>
            <wp:extent cx="1950085" cy="450850"/>
            <wp:effectExtent l="0" t="0" r="0" b="6350"/>
            <wp:wrapNone/>
            <wp:docPr id="1328924322" name="Image 132892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6">
                      <a:extLst>
                        <a:ext uri="{28A0092B-C50C-407E-A947-70E740481C1C}">
                          <a14:useLocalDpi xmlns:a14="http://schemas.microsoft.com/office/drawing/2010/main" val="0"/>
                        </a:ext>
                      </a:extLst>
                    </a:blip>
                    <a:srcRect r="2183"/>
                    <a:stretch/>
                  </pic:blipFill>
                  <pic:spPr bwMode="auto">
                    <a:xfrm>
                      <a:off x="0" y="0"/>
                      <a:ext cx="195008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3432EB" w:rsidP="00C65CF6">
      <w:r w:rsidRPr="003432EB">
        <w:rPr>
          <w:rFonts w:ascii="Arial" w:eastAsiaTheme="minorHAnsi" w:hAnsi="Arial" w:cs="Arial"/>
          <w:noProof/>
          <w:position w:val="-31"/>
          <w:sz w:val="20"/>
          <w:szCs w:val="20"/>
        </w:rPr>
        <w:lastRenderedPageBreak/>
        <w:drawing>
          <wp:anchor distT="0" distB="0" distL="114300" distR="114300" simplePos="0" relativeHeight="251780096" behindDoc="0" locked="0" layoutInCell="1" allowOverlap="1">
            <wp:simplePos x="0" y="0"/>
            <wp:positionH relativeFrom="margin">
              <wp:align>center</wp:align>
            </wp:positionH>
            <wp:positionV relativeFrom="paragraph">
              <wp:posOffset>84455</wp:posOffset>
            </wp:positionV>
            <wp:extent cx="1670233" cy="450850"/>
            <wp:effectExtent l="0" t="0" r="6350" b="6350"/>
            <wp:wrapNone/>
            <wp:docPr id="1328924325" name="Image 13289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2"/>
                    <a:stretch/>
                  </pic:blipFill>
                  <pic:spPr bwMode="auto">
                    <a:xfrm>
                      <a:off x="0" y="0"/>
                      <a:ext cx="1670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01F04">
        <w:t>On injecte et on a :</w:t>
      </w:r>
    </w:p>
    <w:p w:rsidR="003432EB" w:rsidRPr="003432EB" w:rsidRDefault="003432EB" w:rsidP="003432EB">
      <w:pPr>
        <w:framePr w:w="3466" w:h="705" w:wrap="auto" w:vAnchor="text" w:hAnchor="text" w:x="81" w:y="1"/>
        <w:autoSpaceDE w:val="0"/>
        <w:autoSpaceDN w:val="0"/>
        <w:adjustRightInd w:val="0"/>
        <w:spacing w:after="0" w:line="240" w:lineRule="auto"/>
        <w:jc w:val="center"/>
        <w:rPr>
          <w:rFonts w:ascii="Arial" w:eastAsiaTheme="minorHAnsi" w:hAnsi="Arial" w:cs="Arial"/>
          <w:sz w:val="20"/>
          <w:szCs w:val="20"/>
          <w:lang w:eastAsia="en-US"/>
        </w:rPr>
      </w:pPr>
    </w:p>
    <w:p w:rsidR="00901F04" w:rsidRDefault="00901F04" w:rsidP="00C65CF6"/>
    <w:p w:rsidR="00901F04" w:rsidRDefault="00901F04" w:rsidP="00C65CF6"/>
    <w:p w:rsidR="00901F04" w:rsidRDefault="00C40178" w:rsidP="00C65CF6">
      <w:r>
        <w:t>Nous avons donc :</w:t>
      </w:r>
    </w:p>
    <w:p w:rsidR="003432EB" w:rsidRPr="003432EB" w:rsidRDefault="003432EB" w:rsidP="003432EB">
      <w:pPr>
        <w:framePr w:w="78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F0FEA" w:rsidRDefault="003432EB" w:rsidP="00C65CF6">
      <w:r w:rsidRPr="003432EB">
        <w:rPr>
          <w:rFonts w:ascii="Arial" w:eastAsiaTheme="minorHAnsi" w:hAnsi="Arial" w:cs="Arial"/>
          <w:noProof/>
          <w:position w:val="-31"/>
          <w:sz w:val="20"/>
          <w:szCs w:val="20"/>
        </w:rPr>
        <w:drawing>
          <wp:anchor distT="0" distB="0" distL="114300" distR="114300" simplePos="0" relativeHeight="251781120" behindDoc="0" locked="0" layoutInCell="1" allowOverlap="1">
            <wp:simplePos x="0" y="0"/>
            <wp:positionH relativeFrom="margin">
              <wp:align>center</wp:align>
            </wp:positionH>
            <wp:positionV relativeFrom="paragraph">
              <wp:posOffset>8255</wp:posOffset>
            </wp:positionV>
            <wp:extent cx="4463646" cy="450850"/>
            <wp:effectExtent l="0" t="0" r="0" b="6350"/>
            <wp:wrapNone/>
            <wp:docPr id="1328924326" name="Image 13289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a:extLst>
                        <a:ext uri="{28A0092B-C50C-407E-A947-70E740481C1C}">
                          <a14:useLocalDpi xmlns:a14="http://schemas.microsoft.com/office/drawing/2010/main" val="0"/>
                        </a:ext>
                      </a:extLst>
                    </a:blip>
                    <a:srcRect r="995"/>
                    <a:stretch/>
                  </pic:blipFill>
                  <pic:spPr bwMode="auto">
                    <a:xfrm>
                      <a:off x="0" y="0"/>
                      <a:ext cx="4463646"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F0FEA" w:rsidRDefault="00BF0FEA" w:rsidP="00C65CF6"/>
    <w:p w:rsidR="00C40178" w:rsidRDefault="00C40178" w:rsidP="00C65CF6">
      <w:r>
        <w:t>Finalement on peut diviser le tout par Vo pour obtenir :</w:t>
      </w:r>
    </w:p>
    <w:p w:rsidR="00C40178" w:rsidRDefault="00E66568" w:rsidP="00C65CF6">
      <w:r w:rsidRPr="00E66568">
        <w:rPr>
          <w:rFonts w:ascii="Arial" w:eastAsiaTheme="minorHAnsi" w:hAnsi="Arial" w:cs="Arial"/>
          <w:noProof/>
          <w:position w:val="-31"/>
          <w:sz w:val="20"/>
          <w:szCs w:val="20"/>
        </w:rPr>
        <w:drawing>
          <wp:anchor distT="0" distB="0" distL="114300" distR="114300" simplePos="0" relativeHeight="251782144" behindDoc="0" locked="0" layoutInCell="1" allowOverlap="1">
            <wp:simplePos x="0" y="0"/>
            <wp:positionH relativeFrom="margin">
              <wp:align>center</wp:align>
            </wp:positionH>
            <wp:positionV relativeFrom="paragraph">
              <wp:posOffset>211455</wp:posOffset>
            </wp:positionV>
            <wp:extent cx="4091015" cy="450850"/>
            <wp:effectExtent l="0" t="0" r="5080" b="6350"/>
            <wp:wrapNone/>
            <wp:docPr id="1328924328" name="Image 13289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a:extLst>
                        <a:ext uri="{28A0092B-C50C-407E-A947-70E740481C1C}">
                          <a14:useLocalDpi xmlns:a14="http://schemas.microsoft.com/office/drawing/2010/main" val="0"/>
                        </a:ext>
                      </a:extLst>
                    </a:blip>
                    <a:srcRect r="1037"/>
                    <a:stretch/>
                  </pic:blipFill>
                  <pic:spPr bwMode="auto">
                    <a:xfrm>
                      <a:off x="0" y="0"/>
                      <a:ext cx="40910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66568" w:rsidRPr="00E66568" w:rsidRDefault="00E66568" w:rsidP="00E66568">
      <w:pPr>
        <w:framePr w:w="72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 w:rsidR="00E66568" w:rsidRDefault="00E66568" w:rsidP="00C65CF6"/>
    <w:p w:rsidR="00C238A3" w:rsidRDefault="00C40178" w:rsidP="00C238A3">
      <w:pPr>
        <w:ind w:firstLine="708"/>
      </w:pPr>
      <w:r>
        <w:t xml:space="preserve">J’ai appelé cette fonction </w:t>
      </w:r>
      <w:r w:rsidR="00147DF5">
        <w:t>H</w:t>
      </w:r>
      <w:r>
        <w:t xml:space="preserve">, il suffit de prendre son inverse pour obtenir la fonction de </w:t>
      </w:r>
      <w:r w:rsidR="00CE1480">
        <w:t>transfert</w:t>
      </w:r>
      <w:r>
        <w:t xml:space="preserve"> du filtre :</w:t>
      </w:r>
    </w:p>
    <w:p w:rsidR="00E66568" w:rsidRPr="00E66568" w:rsidRDefault="00E66568" w:rsidP="00E66568">
      <w:pPr>
        <w:framePr w:w="2178" w:h="55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E66568" w:rsidP="00C238A3">
      <w:pPr>
        <w:ind w:firstLine="708"/>
      </w:pPr>
      <w:r w:rsidRPr="00E66568">
        <w:rPr>
          <w:rFonts w:ascii="Arial" w:eastAsiaTheme="minorHAnsi" w:hAnsi="Arial" w:cs="Arial"/>
          <w:noProof/>
          <w:position w:val="-24"/>
          <w:sz w:val="20"/>
          <w:szCs w:val="20"/>
        </w:rPr>
        <w:drawing>
          <wp:anchor distT="0" distB="0" distL="114300" distR="114300" simplePos="0" relativeHeight="251783168" behindDoc="0" locked="0" layoutInCell="1" allowOverlap="1">
            <wp:simplePos x="0" y="0"/>
            <wp:positionH relativeFrom="margin">
              <wp:align>center</wp:align>
            </wp:positionH>
            <wp:positionV relativeFrom="paragraph">
              <wp:posOffset>8255</wp:posOffset>
            </wp:positionV>
            <wp:extent cx="718835" cy="355600"/>
            <wp:effectExtent l="0" t="0" r="5080" b="6350"/>
            <wp:wrapNone/>
            <wp:docPr id="1328924329" name="Image 13289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5664"/>
                    <a:stretch/>
                  </pic:blipFill>
                  <pic:spPr bwMode="auto">
                    <a:xfrm>
                      <a:off x="0" y="0"/>
                      <a:ext cx="71883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901F04" w:rsidP="00C65CF6"/>
    <w:p w:rsidR="00C40178" w:rsidRDefault="00364C6D" w:rsidP="00D306A4">
      <w:pPr>
        <w:ind w:firstLine="708"/>
      </w:pPr>
      <w:r w:rsidRPr="00364C6D">
        <w:rPr>
          <w:rFonts w:ascii="Arial" w:eastAsiaTheme="minorHAnsi" w:hAnsi="Arial" w:cs="Arial"/>
          <w:noProof/>
          <w:position w:val="-69"/>
          <w:sz w:val="20"/>
          <w:szCs w:val="20"/>
        </w:rPr>
        <w:drawing>
          <wp:anchor distT="0" distB="0" distL="114300" distR="114300" simplePos="0" relativeHeight="251787264" behindDoc="0" locked="0" layoutInCell="1" allowOverlap="1">
            <wp:simplePos x="0" y="0"/>
            <wp:positionH relativeFrom="margin">
              <wp:align>right</wp:align>
            </wp:positionH>
            <wp:positionV relativeFrom="paragraph">
              <wp:posOffset>649605</wp:posOffset>
            </wp:positionV>
            <wp:extent cx="5760720" cy="454660"/>
            <wp:effectExtent l="0" t="0" r="0" b="2540"/>
            <wp:wrapNone/>
            <wp:docPr id="1328924199" name="Image 132892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54660"/>
                    </a:xfrm>
                    <a:prstGeom prst="rect">
                      <a:avLst/>
                    </a:prstGeom>
                    <a:noFill/>
                    <a:ln>
                      <a:noFill/>
                    </a:ln>
                  </pic:spPr>
                </pic:pic>
              </a:graphicData>
            </a:graphic>
          </wp:anchor>
        </w:drawing>
      </w:r>
      <w:r w:rsidR="00CE1480">
        <w:t>À</w:t>
      </w:r>
      <w:r w:rsidR="00C40178">
        <w:t xml:space="preserve"> l’aide de Mathcad, le logiciel qui m’a permis de mener tous mes calculs, j’ai obtenu cette application numérique du filtre avec les </w:t>
      </w:r>
      <w:r w:rsidR="006B46B8">
        <w:t xml:space="preserve">valeurs </w:t>
      </w:r>
      <w:r w:rsidR="00C40178">
        <w:t>réelles des composants.</w:t>
      </w:r>
    </w:p>
    <w:p w:rsidR="00364C6D" w:rsidRPr="00364C6D" w:rsidRDefault="00364C6D" w:rsidP="00364C6D">
      <w:pPr>
        <w:framePr w:w="14758" w:h="112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901F04" w:rsidRDefault="00AA28B2" w:rsidP="00C238A3">
      <w:pPr>
        <w:pStyle w:val="Titre4"/>
      </w:pPr>
      <w:r>
        <w:lastRenderedPageBreak/>
        <w:t>Diagramme de bode</w:t>
      </w:r>
    </w:p>
    <w:p w:rsidR="00C238A3" w:rsidRPr="00C238A3" w:rsidRDefault="00C238A3" w:rsidP="00C238A3"/>
    <w:p w:rsidR="00901F04" w:rsidRDefault="00AA28B2" w:rsidP="00C65CF6">
      <w:r>
        <w:t>Ci-dessous on peut observer les diagrammes de bode associé</w:t>
      </w:r>
      <w:r w:rsidR="006B46B8">
        <w:t>s</w:t>
      </w:r>
      <w:r>
        <w:t xml:space="preserve"> aux deux </w:t>
      </w:r>
      <w:r w:rsidR="006B46B8">
        <w:t>fréquences</w:t>
      </w:r>
      <w:r>
        <w:t xml:space="preserve"> </w:t>
      </w:r>
      <w:r w:rsidR="00CE1480">
        <w:t>extrêmes</w:t>
      </w:r>
      <w:r>
        <w:t xml:space="preserve"> p</w:t>
      </w:r>
      <w:r w:rsidR="00C238A3">
        <w:t>our un courant de 10mA et 40mA.</w:t>
      </w:r>
    </w:p>
    <w:p w:rsidR="00C238A3" w:rsidRDefault="00C238A3" w:rsidP="00C65CF6"/>
    <w:p w:rsidR="00093C2E" w:rsidRDefault="00AA28B2" w:rsidP="00C65CF6">
      <w:r>
        <w:t>D’abord pour 10mA :</w:t>
      </w:r>
    </w:p>
    <w:p w:rsidR="00901F04" w:rsidRDefault="00093C2E" w:rsidP="00C65CF6">
      <w:r>
        <w:t>Sinus de fréquence 2kHz :</w:t>
      </w:r>
    </w:p>
    <w:p w:rsidR="00093C2E" w:rsidRDefault="00093C2E" w:rsidP="00C65CF6"/>
    <w:p w:rsidR="0087138E" w:rsidRDefault="00820C6A" w:rsidP="0087138E">
      <w:pPr>
        <w:keepNext/>
      </w:pPr>
      <w:r w:rsidRPr="00820C6A">
        <w:rPr>
          <w:noProof/>
        </w:rPr>
        <w:drawing>
          <wp:inline distT="0" distB="0" distL="0" distR="0" wp14:anchorId="4E6A6928" wp14:editId="01ACE9AB">
            <wp:extent cx="5760720" cy="1294765"/>
            <wp:effectExtent l="0" t="0" r="0" b="635"/>
            <wp:docPr id="1328924194" name="Image 132892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294765"/>
                    </a:xfrm>
                    <a:prstGeom prst="rect">
                      <a:avLst/>
                    </a:prstGeom>
                  </pic:spPr>
                </pic:pic>
              </a:graphicData>
            </a:graphic>
          </wp:inline>
        </w:drawing>
      </w:r>
    </w:p>
    <w:p w:rsidR="00820C6A" w:rsidRDefault="0087138E" w:rsidP="0087138E">
      <w:pPr>
        <w:pStyle w:val="Lgende"/>
      </w:pPr>
      <w:r>
        <w:t xml:space="preserve">Figure </w:t>
      </w:r>
      <w:fldSimple w:instr=" SEQ Figure \* ARABIC ">
        <w:r w:rsidR="00251A6C">
          <w:rPr>
            <w:noProof/>
          </w:rPr>
          <w:t>19</w:t>
        </w:r>
      </w:fldSimple>
      <w:r>
        <w:t> : R</w:t>
      </w:r>
      <w:r w:rsidR="006B46B8">
        <w:t>load</w:t>
      </w:r>
      <w:r>
        <w:t>=145.5</w:t>
      </w:r>
      <w:r>
        <w:rPr>
          <w:rFonts w:cstheme="minorHAnsi"/>
        </w:rPr>
        <w:t>Ω</w:t>
      </w:r>
      <w:r>
        <w:t xml:space="preserve"> et L</w:t>
      </w:r>
      <w:r w:rsidR="006B46B8">
        <w:t>load</w:t>
      </w:r>
      <w:r>
        <w:t>=54.5mH</w:t>
      </w:r>
    </w:p>
    <w:p w:rsidR="00093C2E" w:rsidRDefault="00093C2E" w:rsidP="00093C2E">
      <w:r>
        <w:t>Sinus de fréquence 5kHz :</w:t>
      </w:r>
    </w:p>
    <w:p w:rsidR="00820C6A" w:rsidRDefault="00820C6A" w:rsidP="00C65CF6"/>
    <w:p w:rsidR="0087138E" w:rsidRDefault="00820C6A" w:rsidP="0087138E">
      <w:pPr>
        <w:keepNext/>
      </w:pPr>
      <w:r w:rsidRPr="00820C6A">
        <w:rPr>
          <w:noProof/>
        </w:rPr>
        <w:drawing>
          <wp:inline distT="0" distB="0" distL="0" distR="0" wp14:anchorId="42A028CF" wp14:editId="2A1BE574">
            <wp:extent cx="5760720" cy="1294130"/>
            <wp:effectExtent l="0" t="0" r="0" b="1270"/>
            <wp:docPr id="1328924193" name="Image 132892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94130"/>
                    </a:xfrm>
                    <a:prstGeom prst="rect">
                      <a:avLst/>
                    </a:prstGeom>
                  </pic:spPr>
                </pic:pic>
              </a:graphicData>
            </a:graphic>
          </wp:inline>
        </w:drawing>
      </w:r>
    </w:p>
    <w:p w:rsidR="00820C6A" w:rsidRDefault="0087138E" w:rsidP="0087138E">
      <w:pPr>
        <w:pStyle w:val="Lgende"/>
      </w:pPr>
      <w:r>
        <w:t xml:space="preserve">Figure </w:t>
      </w:r>
      <w:fldSimple w:instr=" SEQ Figure \* ARABIC ">
        <w:r w:rsidR="00251A6C">
          <w:rPr>
            <w:noProof/>
          </w:rPr>
          <w:t>20</w:t>
        </w:r>
      </w:fldSimple>
      <w:r>
        <w:t> : R</w:t>
      </w:r>
      <w:r w:rsidR="006B46B8">
        <w:t>load</w:t>
      </w:r>
      <w:r>
        <w:t>=145.5</w:t>
      </w:r>
      <w:r>
        <w:rPr>
          <w:rFonts w:cstheme="minorHAnsi"/>
        </w:rPr>
        <w:t>Ω</w:t>
      </w:r>
      <w:r>
        <w:t xml:space="preserve"> et L</w:t>
      </w:r>
      <w:r w:rsidR="006B46B8">
        <w:t>load</w:t>
      </w:r>
      <w:r>
        <w:t>=21.8mH</w:t>
      </w:r>
    </w:p>
    <w:p w:rsidR="00457396" w:rsidRDefault="00457396" w:rsidP="00C65CF6"/>
    <w:p w:rsidR="00457396" w:rsidRDefault="00457396" w:rsidP="00C65CF6">
      <w:r>
        <w:t>Et pour un courant de 40mA :</w:t>
      </w:r>
    </w:p>
    <w:p w:rsidR="00457396" w:rsidRDefault="00457396" w:rsidP="00C65CF6"/>
    <w:p w:rsidR="00093C2E" w:rsidRDefault="00093C2E" w:rsidP="00093C2E">
      <w:r>
        <w:t>Sinus de fréquence 2kHz :</w:t>
      </w:r>
    </w:p>
    <w:p w:rsidR="00093C2E" w:rsidRDefault="00093C2E" w:rsidP="00C65CF6"/>
    <w:p w:rsidR="0087138E" w:rsidRDefault="00820C6A" w:rsidP="0087138E">
      <w:pPr>
        <w:keepNext/>
      </w:pPr>
      <w:r w:rsidRPr="00820C6A">
        <w:rPr>
          <w:noProof/>
        </w:rPr>
        <w:drawing>
          <wp:inline distT="0" distB="0" distL="0" distR="0" wp14:anchorId="3DF3282F" wp14:editId="28F9FEE0">
            <wp:extent cx="5760720" cy="1295400"/>
            <wp:effectExtent l="0" t="0" r="0" b="0"/>
            <wp:docPr id="1328924192" name="Image 13289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95400"/>
                    </a:xfrm>
                    <a:prstGeom prst="rect">
                      <a:avLst/>
                    </a:prstGeom>
                  </pic:spPr>
                </pic:pic>
              </a:graphicData>
            </a:graphic>
          </wp:inline>
        </w:drawing>
      </w:r>
    </w:p>
    <w:p w:rsidR="00820C6A" w:rsidRDefault="0087138E" w:rsidP="0087138E">
      <w:pPr>
        <w:pStyle w:val="Lgende"/>
      </w:pPr>
      <w:r>
        <w:t xml:space="preserve">Figure </w:t>
      </w:r>
      <w:fldSimple w:instr=" SEQ Figure \* ARABIC ">
        <w:r w:rsidR="00251A6C">
          <w:rPr>
            <w:noProof/>
          </w:rPr>
          <w:t>21</w:t>
        </w:r>
      </w:fldSimple>
      <w:r>
        <w:t> :</w:t>
      </w:r>
      <w:r w:rsidRPr="0087138E">
        <w:t xml:space="preserve"> </w:t>
      </w:r>
      <w:r>
        <w:t>R</w:t>
      </w:r>
      <w:r w:rsidR="006B46B8">
        <w:t>load</w:t>
      </w:r>
      <w:r>
        <w:t>=36.38</w:t>
      </w:r>
      <w:r>
        <w:rPr>
          <w:rFonts w:cstheme="minorHAnsi"/>
        </w:rPr>
        <w:t>Ω</w:t>
      </w:r>
      <w:r>
        <w:t xml:space="preserve"> et L</w:t>
      </w:r>
      <w:r w:rsidR="006B46B8">
        <w:t>load</w:t>
      </w:r>
      <w:r>
        <w:t>=13.6mH</w:t>
      </w:r>
    </w:p>
    <w:p w:rsidR="00093C2E" w:rsidRDefault="00093C2E" w:rsidP="00093C2E">
      <w:r>
        <w:lastRenderedPageBreak/>
        <w:t>Sinus de fréquence 5kHz :</w:t>
      </w:r>
    </w:p>
    <w:p w:rsidR="00820C6A" w:rsidRDefault="00820C6A" w:rsidP="00C65CF6"/>
    <w:p w:rsidR="0087138E" w:rsidRDefault="00820C6A" w:rsidP="0087138E">
      <w:pPr>
        <w:keepNext/>
      </w:pPr>
      <w:r w:rsidRPr="00820C6A">
        <w:rPr>
          <w:noProof/>
        </w:rPr>
        <w:drawing>
          <wp:inline distT="0" distB="0" distL="0" distR="0" wp14:anchorId="067545FC" wp14:editId="5B989DB5">
            <wp:extent cx="5760720" cy="13030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03020"/>
                    </a:xfrm>
                    <a:prstGeom prst="rect">
                      <a:avLst/>
                    </a:prstGeom>
                  </pic:spPr>
                </pic:pic>
              </a:graphicData>
            </a:graphic>
          </wp:inline>
        </w:drawing>
      </w:r>
    </w:p>
    <w:p w:rsidR="00820C6A" w:rsidRDefault="0087138E" w:rsidP="0087138E">
      <w:pPr>
        <w:pStyle w:val="Lgende"/>
      </w:pPr>
      <w:r>
        <w:t xml:space="preserve">Figure </w:t>
      </w:r>
      <w:fldSimple w:instr=" SEQ Figure \* ARABIC ">
        <w:r w:rsidR="00251A6C">
          <w:rPr>
            <w:noProof/>
          </w:rPr>
          <w:t>22</w:t>
        </w:r>
      </w:fldSimple>
      <w:r>
        <w:t> : R</w:t>
      </w:r>
      <w:r w:rsidR="006B46B8">
        <w:t>load</w:t>
      </w:r>
      <w:r>
        <w:t>=36.38</w:t>
      </w:r>
      <w:r>
        <w:rPr>
          <w:rFonts w:cstheme="minorHAnsi"/>
        </w:rPr>
        <w:t>Ω</w:t>
      </w:r>
      <w:r>
        <w:t xml:space="preserve"> et L</w:t>
      </w:r>
      <w:r w:rsidR="006B46B8">
        <w:t>load</w:t>
      </w:r>
      <w:r>
        <w:t>=5.5mH</w:t>
      </w:r>
    </w:p>
    <w:p w:rsidR="00100BBB" w:rsidRDefault="00100BBB" w:rsidP="00C65CF6"/>
    <w:p w:rsidR="00100BBB" w:rsidRDefault="00976797" w:rsidP="00D306A4">
      <w:pPr>
        <w:ind w:firstLine="708"/>
      </w:pPr>
      <w:r>
        <w:t>J’ai aussi tracé</w:t>
      </w:r>
      <w:r w:rsidR="00100BBB">
        <w:t xml:space="preserve"> le diagramme </w:t>
      </w:r>
      <w:r w:rsidR="007E2929">
        <w:t xml:space="preserve">avec MATLAB, et </w:t>
      </w:r>
      <w:r w:rsidR="00100BBB">
        <w:t xml:space="preserve">à partir de l’application numérique de la fonction de transfert donnée à la fin de </w:t>
      </w:r>
      <w:r w:rsidR="007E2929">
        <w:t>là</w:t>
      </w:r>
      <w:r w:rsidR="00100BBB">
        <w:t xml:space="preserve"> sous partie précédente</w:t>
      </w:r>
      <w:r w:rsidR="007E2929">
        <w:t>. Pour cela j’ai utilisé les mêmes valeurs de charges que la dernière figure, soit R=36.38</w:t>
      </w:r>
      <w:r w:rsidR="007E2929">
        <w:rPr>
          <w:rFonts w:cstheme="minorHAnsi"/>
        </w:rPr>
        <w:t>Ω</w:t>
      </w:r>
      <w:r w:rsidR="007E2929">
        <w:t xml:space="preserve"> et L=5.5mH</w:t>
      </w:r>
      <w:r w:rsidR="00CF47AB">
        <w:t>, et j’obtiens :</w:t>
      </w:r>
    </w:p>
    <w:p w:rsidR="00B43D73" w:rsidRDefault="00B43D73" w:rsidP="00D306A4">
      <w:pPr>
        <w:ind w:firstLine="708"/>
      </w:pPr>
    </w:p>
    <w:p w:rsidR="00973BA4" w:rsidRDefault="007E2929" w:rsidP="00973BA4">
      <w:pPr>
        <w:keepNext/>
      </w:pPr>
      <w:r w:rsidRPr="007E2929">
        <w:rPr>
          <w:noProof/>
        </w:rPr>
        <w:drawing>
          <wp:inline distT="0" distB="0" distL="0" distR="0">
            <wp:extent cx="5760720" cy="4847491"/>
            <wp:effectExtent l="0" t="0" r="0" b="0"/>
            <wp:docPr id="1328924247" name="Image 132892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847491"/>
                    </a:xfrm>
                    <a:prstGeom prst="rect">
                      <a:avLst/>
                    </a:prstGeom>
                    <a:noFill/>
                    <a:ln>
                      <a:noFill/>
                    </a:ln>
                  </pic:spPr>
                </pic:pic>
              </a:graphicData>
            </a:graphic>
          </wp:inline>
        </w:drawing>
      </w:r>
    </w:p>
    <w:p w:rsidR="007E2929" w:rsidRDefault="00973BA4" w:rsidP="00973BA4">
      <w:pPr>
        <w:pStyle w:val="Lgende"/>
      </w:pPr>
      <w:r>
        <w:t xml:space="preserve">Figure </w:t>
      </w:r>
      <w:fldSimple w:instr=" SEQ Figure \* ARABIC ">
        <w:r w:rsidR="00251A6C">
          <w:rPr>
            <w:noProof/>
          </w:rPr>
          <w:t>23</w:t>
        </w:r>
      </w:fldSimple>
      <w:r>
        <w:t> : Diagramme de bode du filtre théorique tracé avec MATLAB</w:t>
      </w:r>
    </w:p>
    <w:p w:rsidR="00100BBB" w:rsidRDefault="00100BBB" w:rsidP="00C65CF6"/>
    <w:p w:rsidR="008F01F1" w:rsidRDefault="00B43D73" w:rsidP="00C65CF6">
      <w:r>
        <w:lastRenderedPageBreak/>
        <w:tab/>
      </w:r>
      <w:r w:rsidR="008F01F1">
        <w:t>On constate que les diagrammes sont similaires à peu de chose près ce qui veut dire que le calcul de la fonction de transfert du filtre est correct.</w:t>
      </w:r>
      <w:r w:rsidR="004C47E3">
        <w:t xml:space="preserve"> Nous pouvons passer à la sous-partie suivante qui traite du calcul du THD.</w:t>
      </w:r>
    </w:p>
    <w:p w:rsidR="00100BBB" w:rsidRDefault="00100BBB" w:rsidP="00C65CF6"/>
    <w:p w:rsidR="00100BBB" w:rsidRDefault="007B47DA" w:rsidP="007B47DA">
      <w:pPr>
        <w:pStyle w:val="Titre4"/>
      </w:pPr>
      <w:r>
        <w:t>Calcul du THD sur LTspice</w:t>
      </w:r>
    </w:p>
    <w:p w:rsidR="00D306A4" w:rsidRPr="00D306A4" w:rsidRDefault="00D306A4" w:rsidP="00D306A4"/>
    <w:p w:rsidR="00273EA7" w:rsidRDefault="00F40D8A" w:rsidP="00C65CF6">
      <w:r>
        <w:t xml:space="preserve">LTspice offre </w:t>
      </w:r>
      <w:r w:rsidR="007B47DA">
        <w:t xml:space="preserve">la possibilité via une commande, de calculer le THD d’un signal, il suffit de lui indiquer </w:t>
      </w:r>
      <w:r w:rsidR="00E7070A">
        <w:t xml:space="preserve">le signal par un label et de lui donner la fréquence fondamentale souhaitée pour ce signal. Plus bas on peut trouver les simulations LTspice représentant les sinus appliqués aux bornes de la charge pour un sinus de 2kHz et 5kHz. De plus on peut aussi trouver une copie écran de la fenêtre LTspice qui indique le THD pour chacune des fréquences. Bien sûr, j’ai lancé la simulation </w:t>
      </w:r>
      <w:r>
        <w:t>sur une durée assez longue</w:t>
      </w:r>
      <w:r w:rsidR="00E7070A">
        <w:t xml:space="preserve"> pour m’assurer d’avoir assez d’échantillons et ne pas fausser le calcul du THD.</w:t>
      </w:r>
      <w:r w:rsidR="00273EA7">
        <w:t xml:space="preserve"> De plus, LTsp</w:t>
      </w:r>
      <w:r w:rsidR="00976797">
        <w:t>ice n’est pas capable de calculer</w:t>
      </w:r>
      <w:r w:rsidR="00273EA7">
        <w:t xml:space="preserve"> le THD du signal appliqué aux bornes de la charge directement mais il peut calculer celui des sinus de phase</w:t>
      </w:r>
      <w:r w:rsidR="00885F56">
        <w:t>s</w:t>
      </w:r>
      <w:r w:rsidR="00273EA7">
        <w:t xml:space="preserve"> opposée</w:t>
      </w:r>
      <w:r w:rsidR="00885F56">
        <w:t>s</w:t>
      </w:r>
      <w:r w:rsidR="00273EA7">
        <w:t xml:space="preserve"> qui arrivent à chacune des bornes, et qui donne une très bonne idée du THD du signal </w:t>
      </w:r>
      <w:r w:rsidR="009226A0">
        <w:t>différentiel</w:t>
      </w:r>
      <w:r w:rsidR="00273EA7">
        <w:t>. C’est pour cela que deux THD sont donnés pour chaque fréquence.</w:t>
      </w:r>
    </w:p>
    <w:p w:rsidR="000B1329" w:rsidRDefault="000B1329" w:rsidP="00C65CF6"/>
    <w:p w:rsidR="003604A9" w:rsidRDefault="00A17363" w:rsidP="003604A9">
      <w:pPr>
        <w:keepNext/>
      </w:pPr>
      <w:r w:rsidRPr="00A17363">
        <w:rPr>
          <w:noProof/>
        </w:rPr>
        <w:drawing>
          <wp:inline distT="0" distB="0" distL="0" distR="0" wp14:anchorId="5EEE05D3" wp14:editId="1330A07D">
            <wp:extent cx="5760720" cy="28594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59405"/>
                    </a:xfrm>
                    <a:prstGeom prst="rect">
                      <a:avLst/>
                    </a:prstGeom>
                  </pic:spPr>
                </pic:pic>
              </a:graphicData>
            </a:graphic>
          </wp:inline>
        </w:drawing>
      </w:r>
    </w:p>
    <w:p w:rsidR="00A17363" w:rsidRDefault="003604A9" w:rsidP="003604A9">
      <w:pPr>
        <w:pStyle w:val="Lgende"/>
      </w:pPr>
      <w:r>
        <w:t xml:space="preserve">Figure </w:t>
      </w:r>
      <w:fldSimple w:instr=" SEQ Figure \* ARABIC ">
        <w:r w:rsidR="00251A6C">
          <w:rPr>
            <w:noProof/>
          </w:rPr>
          <w:t>24</w:t>
        </w:r>
      </w:fldSimple>
      <w:r>
        <w:t> : Sinus de fréquence 2kHz obtenu par simulation LTspice</w:t>
      </w:r>
    </w:p>
    <w:p w:rsidR="003604A9" w:rsidRDefault="00145C8B" w:rsidP="003604A9">
      <w:pPr>
        <w:keepNext/>
      </w:pPr>
      <w:r w:rsidRPr="00145C8B">
        <w:rPr>
          <w:noProof/>
        </w:rPr>
        <w:lastRenderedPageBreak/>
        <w:drawing>
          <wp:inline distT="0" distB="0" distL="0" distR="0" wp14:anchorId="27F72149" wp14:editId="151D47EE">
            <wp:extent cx="5760720" cy="48025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802505"/>
                    </a:xfrm>
                    <a:prstGeom prst="rect">
                      <a:avLst/>
                    </a:prstGeom>
                  </pic:spPr>
                </pic:pic>
              </a:graphicData>
            </a:graphic>
          </wp:inline>
        </w:drawing>
      </w:r>
    </w:p>
    <w:p w:rsidR="00145C8B" w:rsidRDefault="003604A9" w:rsidP="003604A9">
      <w:pPr>
        <w:pStyle w:val="Lgende"/>
      </w:pPr>
      <w:r>
        <w:t xml:space="preserve">Figure </w:t>
      </w:r>
      <w:fldSimple w:instr=" SEQ Figure \* ARABIC ">
        <w:r w:rsidR="00251A6C">
          <w:rPr>
            <w:noProof/>
          </w:rPr>
          <w:t>25</w:t>
        </w:r>
      </w:fldSimple>
      <w:r>
        <w:t> : copie écran LTspice du calcul du THD à 2kHz</w:t>
      </w:r>
    </w:p>
    <w:p w:rsidR="00A17363" w:rsidRDefault="00116D84" w:rsidP="00D306A4">
      <w:pPr>
        <w:ind w:firstLine="708"/>
      </w:pPr>
      <w:r>
        <w:t>On peut observer un THD de 0.18% et 0.14%</w:t>
      </w:r>
      <w:r w:rsidR="00273EA7">
        <w:t>, ce qui est largement acceptable par rapport aux 1% fixés dans le cahier des charges.</w:t>
      </w:r>
    </w:p>
    <w:p w:rsidR="000B1329" w:rsidRDefault="000B1329" w:rsidP="00D306A4">
      <w:pPr>
        <w:ind w:firstLine="708"/>
      </w:pPr>
    </w:p>
    <w:p w:rsidR="00116D84" w:rsidRDefault="00895059" w:rsidP="00273EA7">
      <w:pPr>
        <w:keepNext/>
        <w:jc w:val="center"/>
      </w:pPr>
      <w:r w:rsidRPr="00895059">
        <w:rPr>
          <w:noProof/>
        </w:rPr>
        <w:drawing>
          <wp:inline distT="0" distB="0" distL="0" distR="0" wp14:anchorId="6B78C1C7" wp14:editId="1A48044E">
            <wp:extent cx="5457429" cy="27063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265"/>
                    <a:stretch/>
                  </pic:blipFill>
                  <pic:spPr bwMode="auto">
                    <a:xfrm>
                      <a:off x="0" y="0"/>
                      <a:ext cx="5457429" cy="2706370"/>
                    </a:xfrm>
                    <a:prstGeom prst="rect">
                      <a:avLst/>
                    </a:prstGeom>
                    <a:ln>
                      <a:noFill/>
                    </a:ln>
                    <a:extLst>
                      <a:ext uri="{53640926-AAD7-44D8-BBD7-CCE9431645EC}">
                        <a14:shadowObscured xmlns:a14="http://schemas.microsoft.com/office/drawing/2010/main"/>
                      </a:ext>
                    </a:extLst>
                  </pic:spPr>
                </pic:pic>
              </a:graphicData>
            </a:graphic>
          </wp:inline>
        </w:drawing>
      </w:r>
    </w:p>
    <w:p w:rsidR="00A17363" w:rsidRPr="00C65CF6" w:rsidRDefault="00116D84" w:rsidP="00116D84">
      <w:pPr>
        <w:pStyle w:val="Lgende"/>
      </w:pPr>
      <w:r>
        <w:t xml:space="preserve">Figure </w:t>
      </w:r>
      <w:fldSimple w:instr=" SEQ Figure \* ARABIC ">
        <w:r w:rsidR="00251A6C">
          <w:rPr>
            <w:noProof/>
          </w:rPr>
          <w:t>26</w:t>
        </w:r>
      </w:fldSimple>
      <w:r>
        <w:t> : Sinus de fréquence 5kHz obtenu par simulation LTspice</w:t>
      </w:r>
    </w:p>
    <w:p w:rsidR="003604A9" w:rsidRDefault="0058259B" w:rsidP="00273EA7">
      <w:pPr>
        <w:keepNext/>
        <w:jc w:val="center"/>
      </w:pPr>
      <w:r w:rsidRPr="0058259B">
        <w:rPr>
          <w:noProof/>
        </w:rPr>
        <w:lastRenderedPageBreak/>
        <w:drawing>
          <wp:inline distT="0" distB="0" distL="0" distR="0" wp14:anchorId="76DB48DB" wp14:editId="7E94EDA5">
            <wp:extent cx="5237019" cy="5097319"/>
            <wp:effectExtent l="0" t="0" r="190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301" cy="5099540"/>
                    </a:xfrm>
                    <a:prstGeom prst="rect">
                      <a:avLst/>
                    </a:prstGeom>
                  </pic:spPr>
                </pic:pic>
              </a:graphicData>
            </a:graphic>
          </wp:inline>
        </w:drawing>
      </w:r>
    </w:p>
    <w:p w:rsidR="00273EA7" w:rsidRDefault="003604A9" w:rsidP="00273EA7">
      <w:pPr>
        <w:pStyle w:val="Lgende"/>
      </w:pPr>
      <w:r>
        <w:t xml:space="preserve">Figure </w:t>
      </w:r>
      <w:fldSimple w:instr=" SEQ Figure \* ARABIC ">
        <w:r w:rsidR="00251A6C">
          <w:rPr>
            <w:noProof/>
          </w:rPr>
          <w:t>27</w:t>
        </w:r>
      </w:fldSimple>
      <w:r>
        <w:t> : copie écran LTspice du calcul du THD à 5kH</w:t>
      </w:r>
      <w:r w:rsidR="00273EA7">
        <w:t>z</w:t>
      </w:r>
    </w:p>
    <w:p w:rsidR="00273EA7" w:rsidRDefault="00273EA7" w:rsidP="00D306A4">
      <w:pPr>
        <w:ind w:firstLine="708"/>
      </w:pPr>
      <w:r>
        <w:t>Cette fois-ci on a un THD de 0.09% et 0.12% ce qui est tout autant acceptable vis-à-vis du cahier des charges.</w:t>
      </w:r>
    </w:p>
    <w:p w:rsidR="005F5BFC" w:rsidRDefault="005F5BFC" w:rsidP="00273EA7"/>
    <w:p w:rsidR="00F91C96" w:rsidRDefault="00F91C96" w:rsidP="00273EA7">
      <w:r>
        <w:tab/>
      </w:r>
      <w:r w:rsidR="005F5BFC">
        <w:t>Une dernière chose concernant le filtrage, une inductance de mode commun appelée inductance choke a été ajouté plus tard. Le circuit fonctionnant avec de la commutation ce qui crée des perturbations électromagnétiques et la charge peut avoir des courants de fuites ou des couplages à la masse mécanique qu’il faut filtrer pour tenir les gabarits d’émission conduite.</w:t>
      </w:r>
      <w:r>
        <w:t xml:space="preserve"> On peut observer comment a été inséré ce composant dans le schéma dans l’</w:t>
      </w:r>
      <w:hyperlink w:anchor="schéma" w:history="1">
        <w:r w:rsidRPr="00F91C96">
          <w:rPr>
            <w:rStyle w:val="Lienhypertexte"/>
          </w:rPr>
          <w:t>annexe 1 et 2</w:t>
        </w:r>
      </w:hyperlink>
      <w:r>
        <w:t>. Sur le schéma on peut aussi voir que je peux choisir de court-circuiter ou non ce composant afin de faire des tests avec et sans. Le but étant si possible de faire des mesures en CEM afin de quantifier l’impact de l’inductance choke sur les émissions conduites.</w:t>
      </w:r>
    </w:p>
    <w:p w:rsidR="005F5BFC" w:rsidRDefault="005F5BFC" w:rsidP="00273EA7"/>
    <w:p w:rsidR="00C3365B" w:rsidRDefault="00976797" w:rsidP="00D306A4">
      <w:pPr>
        <w:ind w:firstLine="708"/>
      </w:pPr>
      <w:r>
        <w:t>À</w:t>
      </w:r>
      <w:r w:rsidR="00911A68">
        <w:t xml:space="preserve"> ce point</w:t>
      </w:r>
      <w:r w:rsidR="00C3365B">
        <w:t xml:space="preserve"> le filtre n’a plus de secret pour nous, il est temps de s’intéresser à un</w:t>
      </w:r>
      <w:r w:rsidR="009226A0">
        <w:t>e</w:t>
      </w:r>
      <w:r w:rsidR="00C3365B">
        <w:t xml:space="preserve"> </w:t>
      </w:r>
      <w:r w:rsidR="009226A0">
        <w:t>partie très</w:t>
      </w:r>
      <w:r w:rsidR="00C3365B">
        <w:t xml:space="preserve"> important</w:t>
      </w:r>
      <w:r w:rsidR="009226A0">
        <w:t>e</w:t>
      </w:r>
      <w:r w:rsidR="00C3365B">
        <w:t xml:space="preserve"> qui est </w:t>
      </w:r>
      <w:r w:rsidR="009226A0">
        <w:t>celle</w:t>
      </w:r>
      <w:r w:rsidR="00C3365B">
        <w:t xml:space="preserve"> de la consomma</w:t>
      </w:r>
      <w:r w:rsidR="009226A0">
        <w:t>tion, des pertes et du rendement.</w:t>
      </w:r>
    </w:p>
    <w:p w:rsidR="00D81025" w:rsidRDefault="00D81025" w:rsidP="00D81025">
      <w:pPr>
        <w:pStyle w:val="Titre3"/>
      </w:pPr>
      <w:bookmarkStart w:id="42" w:name="_Toc106357471"/>
      <w:r>
        <w:lastRenderedPageBreak/>
        <w:t>1.</w:t>
      </w:r>
      <w:r w:rsidR="00C3365B">
        <w:t>5.3. Calcul théorique des pertes et du rendement</w:t>
      </w:r>
      <w:bookmarkEnd w:id="42"/>
    </w:p>
    <w:p w:rsidR="00D81025" w:rsidRDefault="00173780" w:rsidP="00173780">
      <w:r>
        <w:t>Dans cette partie, le but est d’estimer les pertes ainsi que le rendement du circuit développé. Bien sûr les deux sont liés et c’est pourquoi nous allons commencer par définir le rendement. Le rendement correspond au rapport de la puissance utile sur la puissance consommée ou encore de la puissance de sortie sur la puissance d’entrée</w:t>
      </w:r>
    </w:p>
    <w:p w:rsidR="00F97A84" w:rsidRDefault="004A606D" w:rsidP="00173780">
      <w:r w:rsidRPr="00F97A84">
        <w:rPr>
          <w:rFonts w:ascii="Arial" w:eastAsiaTheme="minorHAnsi" w:hAnsi="Arial" w:cs="Arial"/>
          <w:noProof/>
          <w:position w:val="-24"/>
          <w:sz w:val="20"/>
          <w:szCs w:val="20"/>
        </w:rPr>
        <w:drawing>
          <wp:anchor distT="0" distB="0" distL="114300" distR="114300" simplePos="0" relativeHeight="251719680" behindDoc="0" locked="0" layoutInCell="1" allowOverlap="1">
            <wp:simplePos x="0" y="0"/>
            <wp:positionH relativeFrom="column">
              <wp:posOffset>3728720</wp:posOffset>
            </wp:positionH>
            <wp:positionV relativeFrom="paragraph">
              <wp:posOffset>198755</wp:posOffset>
            </wp:positionV>
            <wp:extent cx="1447800" cy="355600"/>
            <wp:effectExtent l="0" t="0" r="0" b="6350"/>
            <wp:wrapNone/>
            <wp:docPr id="1328924248" name="Image 13289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7"/>
                    <a:stretch/>
                  </pic:blipFill>
                  <pic:spPr bwMode="auto">
                    <a:xfrm>
                      <a:off x="0" y="0"/>
                      <a:ext cx="1447800"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rsidRPr="00F97A84">
        <w:rPr>
          <w:rFonts w:ascii="Arial" w:eastAsiaTheme="minorHAnsi" w:hAnsi="Arial" w:cs="Arial"/>
          <w:noProof/>
          <w:position w:val="-31"/>
          <w:sz w:val="20"/>
          <w:szCs w:val="20"/>
        </w:rPr>
        <w:drawing>
          <wp:anchor distT="0" distB="0" distL="114300" distR="114300" simplePos="0" relativeHeight="251718656" behindDoc="0" locked="0" layoutInCell="1" allowOverlap="1">
            <wp:simplePos x="0" y="0"/>
            <wp:positionH relativeFrom="column">
              <wp:posOffset>1092529</wp:posOffset>
            </wp:positionH>
            <wp:positionV relativeFrom="paragraph">
              <wp:posOffset>122124</wp:posOffset>
            </wp:positionV>
            <wp:extent cx="634073" cy="450850"/>
            <wp:effectExtent l="0" t="0" r="0" b="6350"/>
            <wp:wrapNone/>
            <wp:docPr id="1328924249" name="Image 13289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r="6678"/>
                    <a:stretch/>
                  </pic:blipFill>
                  <pic:spPr bwMode="auto">
                    <a:xfrm>
                      <a:off x="0" y="0"/>
                      <a:ext cx="63407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tab/>
      </w:r>
    </w:p>
    <w:p w:rsidR="00F97A84" w:rsidRDefault="00F97A84" w:rsidP="00F97A84">
      <w:pPr>
        <w:jc w:val="center"/>
      </w:pPr>
      <w:r>
        <w:t>ou</w:t>
      </w:r>
    </w:p>
    <w:p w:rsidR="00173780" w:rsidRDefault="00173780" w:rsidP="00173780"/>
    <w:p w:rsidR="00413759" w:rsidRDefault="00413759" w:rsidP="00D306A4">
      <w:pPr>
        <w:ind w:firstLine="708"/>
      </w:pPr>
      <w:r>
        <w:t>Sur la figure ci-dessous sont encadré</w:t>
      </w:r>
      <w:r w:rsidR="0048787C">
        <w:t>s</w:t>
      </w:r>
      <w:r>
        <w:t xml:space="preserve"> en rouge les composants qui vont engendrer des pertes, il y a en plus les pertes dans les MOSFET ainsi que celles dans les driver</w:t>
      </w:r>
      <w:r w:rsidR="0048787C">
        <w:t>s</w:t>
      </w:r>
      <w:r>
        <w:t>. L</w:t>
      </w:r>
      <w:r w:rsidR="0078067D">
        <w:t xml:space="preserve">e rectangle vert lui identifie la résistance de la charge qui va </w:t>
      </w:r>
      <w:r w:rsidR="004A606D">
        <w:t xml:space="preserve">aussi </w:t>
      </w:r>
      <w:r w:rsidR="0078067D">
        <w:t xml:space="preserve">dissiper </w:t>
      </w:r>
      <w:r w:rsidR="00690752">
        <w:t xml:space="preserve">de </w:t>
      </w:r>
      <w:r w:rsidR="0078067D">
        <w:t>la puissance.</w:t>
      </w:r>
    </w:p>
    <w:p w:rsidR="0078067D" w:rsidRDefault="0078067D" w:rsidP="00173780"/>
    <w:p w:rsidR="00413759" w:rsidRDefault="000B28B4" w:rsidP="00413759">
      <w:pPr>
        <w:keepNext/>
      </w:pPr>
      <w:r>
        <w:rPr>
          <w:noProof/>
        </w:rPr>
        <mc:AlternateContent>
          <mc:Choice Requires="wps">
            <w:drawing>
              <wp:anchor distT="0" distB="0" distL="114300" distR="114300" simplePos="0" relativeHeight="251736064" behindDoc="0" locked="0" layoutInCell="1" allowOverlap="1" wp14:anchorId="545BB38D" wp14:editId="5D03FF23">
                <wp:simplePos x="0" y="0"/>
                <wp:positionH relativeFrom="column">
                  <wp:posOffset>1631946</wp:posOffset>
                </wp:positionH>
                <wp:positionV relativeFrom="paragraph">
                  <wp:posOffset>2418880</wp:posOffset>
                </wp:positionV>
                <wp:extent cx="730250" cy="349250"/>
                <wp:effectExtent l="0" t="0" r="12700" b="12700"/>
                <wp:wrapNone/>
                <wp:docPr id="1328924268" name="Rectangle 1328924268"/>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CC693" id="Rectangle 1328924268" o:spid="_x0000_s1026" style="position:absolute;margin-left:128.5pt;margin-top:190.45pt;width:57.5pt;height:2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0qnA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" filled="f" strokecolor="red" strokeweight="2pt"/>
            </w:pict>
          </mc:Fallback>
        </mc:AlternateContent>
      </w:r>
      <w:r w:rsidR="00413759">
        <w:rPr>
          <w:noProof/>
        </w:rPr>
        <mc:AlternateContent>
          <mc:Choice Requires="wps">
            <w:drawing>
              <wp:anchor distT="0" distB="0" distL="114300" distR="114300" simplePos="0" relativeHeight="251744256" behindDoc="0" locked="0" layoutInCell="1" allowOverlap="1" wp14:anchorId="4B10E6FD" wp14:editId="627A5CD6">
                <wp:simplePos x="0" y="0"/>
                <wp:positionH relativeFrom="margin">
                  <wp:posOffset>5314393</wp:posOffset>
                </wp:positionH>
                <wp:positionV relativeFrom="paragraph">
                  <wp:posOffset>1294674</wp:posOffset>
                </wp:positionV>
                <wp:extent cx="332170" cy="349250"/>
                <wp:effectExtent l="0" t="0" r="10795" b="12700"/>
                <wp:wrapNone/>
                <wp:docPr id="1328924272" name="Rectangle 1328924272"/>
                <wp:cNvGraphicFramePr/>
                <a:graphic xmlns:a="http://schemas.openxmlformats.org/drawingml/2006/main">
                  <a:graphicData uri="http://schemas.microsoft.com/office/word/2010/wordprocessingShape">
                    <wps:wsp>
                      <wps:cNvSpPr/>
                      <wps:spPr>
                        <a:xfrm>
                          <a:off x="0" y="0"/>
                          <a:ext cx="332170" cy="3492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FA598" id="Rectangle 1328924272" o:spid="_x0000_s1026" style="position:absolute;margin-left:418.45pt;margin-top:101.95pt;width:26.15pt;height:27.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" filled="f" strokecolor="#00b050" strokeweight="2pt">
                <w10:wrap anchorx="margin"/>
              </v:rect>
            </w:pict>
          </mc:Fallback>
        </mc:AlternateContent>
      </w:r>
      <w:r w:rsidR="00413759">
        <w:rPr>
          <w:noProof/>
        </w:rPr>
        <mc:AlternateContent>
          <mc:Choice Requires="wps">
            <w:drawing>
              <wp:anchor distT="0" distB="0" distL="114300" distR="114300" simplePos="0" relativeHeight="251742208" behindDoc="0" locked="0" layoutInCell="1" allowOverlap="1" wp14:anchorId="4B10E6FD" wp14:editId="627A5CD6">
                <wp:simplePos x="0" y="0"/>
                <wp:positionH relativeFrom="margin">
                  <wp:posOffset>3681810</wp:posOffset>
                </wp:positionH>
                <wp:positionV relativeFrom="paragraph">
                  <wp:posOffset>2206515</wp:posOffset>
                </wp:positionV>
                <wp:extent cx="263420" cy="349250"/>
                <wp:effectExtent l="0" t="0" r="22860" b="12700"/>
                <wp:wrapNone/>
                <wp:docPr id="1328924271" name="Rectangle 1328924271"/>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D0A4C" id="Rectangle 1328924271" o:spid="_x0000_s1026" style="position:absolute;margin-left:289.9pt;margin-top:173.75pt;width:20.75pt;height:27.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7NnQ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" filled="f" strokecolor="red" strokeweight="2pt">
                <w10:wrap anchorx="margin"/>
              </v:rect>
            </w:pict>
          </mc:Fallback>
        </mc:AlternateContent>
      </w:r>
      <w:r w:rsidR="00413759">
        <w:rPr>
          <w:noProof/>
        </w:rPr>
        <mc:AlternateContent>
          <mc:Choice Requires="wps">
            <w:drawing>
              <wp:anchor distT="0" distB="0" distL="114300" distR="114300" simplePos="0" relativeHeight="251740160" behindDoc="0" locked="0" layoutInCell="1" allowOverlap="1" wp14:anchorId="4B10E6FD" wp14:editId="627A5CD6">
                <wp:simplePos x="0" y="0"/>
                <wp:positionH relativeFrom="margin">
                  <wp:posOffset>3675716</wp:posOffset>
                </wp:positionH>
                <wp:positionV relativeFrom="paragraph">
                  <wp:posOffset>1085728</wp:posOffset>
                </wp:positionV>
                <wp:extent cx="263420" cy="349250"/>
                <wp:effectExtent l="0" t="0" r="22860" b="12700"/>
                <wp:wrapNone/>
                <wp:docPr id="1328924270" name="Rectangle 1328924270"/>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951B9" id="Rectangle 1328924270" o:spid="_x0000_s1026" style="position:absolute;margin-left:289.45pt;margin-top:85.5pt;width:20.75pt;height:27.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8112" behindDoc="0" locked="0" layoutInCell="1" allowOverlap="1" wp14:anchorId="3FC97E13" wp14:editId="2FF68089">
                <wp:simplePos x="0" y="0"/>
                <wp:positionH relativeFrom="margin">
                  <wp:posOffset>2812790</wp:posOffset>
                </wp:positionH>
                <wp:positionV relativeFrom="paragraph">
                  <wp:posOffset>1049360</wp:posOffset>
                </wp:positionV>
                <wp:extent cx="263420" cy="349250"/>
                <wp:effectExtent l="0" t="0" r="22860" b="12700"/>
                <wp:wrapNone/>
                <wp:docPr id="1328924269" name="Rectangle 1328924269"/>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13722" id="Rectangle 1328924269" o:spid="_x0000_s1026" style="position:absolute;margin-left:221.5pt;margin-top:82.65pt;width:20.75pt;height:27.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4016" behindDoc="0" locked="0" layoutInCell="1" allowOverlap="1" wp14:anchorId="597C25F5" wp14:editId="0AC9122E">
                <wp:simplePos x="0" y="0"/>
                <wp:positionH relativeFrom="margin">
                  <wp:posOffset>2811725</wp:posOffset>
                </wp:positionH>
                <wp:positionV relativeFrom="paragraph">
                  <wp:posOffset>2262854</wp:posOffset>
                </wp:positionV>
                <wp:extent cx="263420" cy="349250"/>
                <wp:effectExtent l="0" t="0" r="22860" b="12700"/>
                <wp:wrapNone/>
                <wp:docPr id="1328924267" name="Rectangle 1328924267"/>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26785" id="Rectangle 1328924267" o:spid="_x0000_s1026" style="position:absolute;margin-left:221.4pt;margin-top:178.2pt;width:20.75pt;height:27.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6ng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1968" behindDoc="0" locked="0" layoutInCell="1" allowOverlap="1">
                <wp:simplePos x="0" y="0"/>
                <wp:positionH relativeFrom="column">
                  <wp:posOffset>1678305</wp:posOffset>
                </wp:positionH>
                <wp:positionV relativeFrom="paragraph">
                  <wp:posOffset>923290</wp:posOffset>
                </wp:positionV>
                <wp:extent cx="730250" cy="349250"/>
                <wp:effectExtent l="0" t="0" r="12700" b="12700"/>
                <wp:wrapNone/>
                <wp:docPr id="1328924266" name="Rectangle 1328924266"/>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55963" id="Rectangle 1328924266" o:spid="_x0000_s1026" style="position:absolute;margin-left:132.15pt;margin-top:72.7pt;width:57.5pt;height:2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aDnQ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" filled="f" strokecolor="red" strokeweight="2pt"/>
            </w:pict>
          </mc:Fallback>
        </mc:AlternateContent>
      </w:r>
      <w:r w:rsidR="00413759" w:rsidRPr="00413759">
        <w:rPr>
          <w:noProof/>
        </w:rPr>
        <w:drawing>
          <wp:inline distT="0" distB="0" distL="0" distR="0" wp14:anchorId="0E87F3F0" wp14:editId="232B66F9">
            <wp:extent cx="5760720" cy="3337560"/>
            <wp:effectExtent l="0" t="0" r="0" b="0"/>
            <wp:docPr id="1328924265" name="Image 132892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7560"/>
                    </a:xfrm>
                    <a:prstGeom prst="rect">
                      <a:avLst/>
                    </a:prstGeom>
                  </pic:spPr>
                </pic:pic>
              </a:graphicData>
            </a:graphic>
          </wp:inline>
        </w:drawing>
      </w:r>
    </w:p>
    <w:p w:rsidR="00413759" w:rsidRDefault="00413759" w:rsidP="00413759">
      <w:pPr>
        <w:pStyle w:val="Lgende"/>
      </w:pPr>
      <w:bookmarkStart w:id="43" w:name="figure24"/>
      <w:r>
        <w:t xml:space="preserve">Figure </w:t>
      </w:r>
      <w:fldSimple w:instr=" SEQ Figure \* ARABIC ">
        <w:r w:rsidR="00251A6C">
          <w:rPr>
            <w:noProof/>
          </w:rPr>
          <w:t>28</w:t>
        </w:r>
      </w:fldSimple>
      <w:r>
        <w:t> : Identification des pertes sur le schéma LTspice</w:t>
      </w:r>
      <w:bookmarkEnd w:id="43"/>
    </w:p>
    <w:p w:rsidR="00413759" w:rsidRDefault="00413759" w:rsidP="00413759">
      <w:pPr>
        <w:keepNext/>
      </w:pPr>
    </w:p>
    <w:p w:rsidR="00F97A84" w:rsidRDefault="00B70C4C" w:rsidP="00D306A4">
      <w:pPr>
        <w:ind w:firstLine="708"/>
      </w:pPr>
      <w:r w:rsidRPr="00B70C4C">
        <w:rPr>
          <w:rFonts w:ascii="Arial" w:eastAsiaTheme="minorHAnsi" w:hAnsi="Arial" w:cs="Arial"/>
          <w:noProof/>
          <w:position w:val="-31"/>
          <w:sz w:val="20"/>
          <w:szCs w:val="20"/>
        </w:rPr>
        <w:drawing>
          <wp:anchor distT="0" distB="0" distL="114300" distR="114300" simplePos="0" relativeHeight="251763712" behindDoc="0" locked="0" layoutInCell="1" allowOverlap="1">
            <wp:simplePos x="0" y="0"/>
            <wp:positionH relativeFrom="margin">
              <wp:align>center</wp:align>
            </wp:positionH>
            <wp:positionV relativeFrom="paragraph">
              <wp:posOffset>434737</wp:posOffset>
            </wp:positionV>
            <wp:extent cx="3620770" cy="449580"/>
            <wp:effectExtent l="0" t="0" r="0" b="7620"/>
            <wp:wrapNone/>
            <wp:docPr id="1328924300" name="Image 132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770" cy="449580"/>
                    </a:xfrm>
                    <a:prstGeom prst="rect">
                      <a:avLst/>
                    </a:prstGeom>
                    <a:noFill/>
                    <a:ln>
                      <a:noFill/>
                    </a:ln>
                  </pic:spPr>
                </pic:pic>
              </a:graphicData>
            </a:graphic>
          </wp:anchor>
        </w:drawing>
      </w:r>
      <w:r w:rsidR="0048787C">
        <w:t>J’ai ensuite défini</w:t>
      </w:r>
      <w:r w:rsidR="00F97A84">
        <w:t xml:space="preserve"> chacune de ces puissances afin d’arriver à une forme plus précise du rendement : </w:t>
      </w:r>
    </w:p>
    <w:p w:rsidR="00F97A84" w:rsidRPr="00F97A84" w:rsidRDefault="00F97A84" w:rsidP="00F97A84">
      <w:pPr>
        <w:framePr w:w="60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Pr="00B70C4C" w:rsidRDefault="00B70C4C" w:rsidP="00B70C4C">
      <w:pPr>
        <w:framePr w:w="646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F97A84" w:rsidRDefault="00F97A84" w:rsidP="00173780"/>
    <w:p w:rsidR="00173780" w:rsidRDefault="00173780" w:rsidP="00173780"/>
    <w:p w:rsidR="00F97A84" w:rsidRDefault="00F97A84" w:rsidP="00D306A4">
      <w:pPr>
        <w:ind w:firstLine="708"/>
      </w:pPr>
      <w:r>
        <w:t>On peut donc voi</w:t>
      </w:r>
      <w:r w:rsidR="00690752">
        <w:t>r que la puissance de sortie correspond à</w:t>
      </w:r>
      <w:r>
        <w:t xml:space="preserve"> la puissance dans la charge et la puissance total</w:t>
      </w:r>
      <w:r w:rsidR="0048787C">
        <w:t>e</w:t>
      </w:r>
      <w:r>
        <w:t xml:space="preserve"> consommée est l’addition des puissances qu’on peut voir ci-dessus. Je vais ensuite décrire </w:t>
      </w:r>
      <w:r w:rsidR="00690752">
        <w:t>chacune</w:t>
      </w:r>
      <w:r>
        <w:t xml:space="preserve"> de ces puissances</w:t>
      </w:r>
      <w:r w:rsidR="00690752">
        <w:t>,</w:t>
      </w:r>
      <w:r>
        <w:t xml:space="preserve"> mais avant cela il faut savoir que j’ai rédigé un </w:t>
      </w:r>
      <w:r>
        <w:lastRenderedPageBreak/>
        <w:t>document sur Mathcad, qui est très complet et reprend toute</w:t>
      </w:r>
      <w:r w:rsidR="0048787C">
        <w:t>s</w:t>
      </w:r>
      <w:r>
        <w:t xml:space="preserve"> les étapes et preuve de chaque calcul de rendement. Pour des raisons de place et d’intérêt pour le rapport je mettrai en annexe des copies écran de ce document et je vais uniquement sélectionner les points les plus importants dans cette partie.</w:t>
      </w:r>
    </w:p>
    <w:p w:rsidR="00F64C6A" w:rsidRDefault="00F64C6A" w:rsidP="00173780"/>
    <w:p w:rsidR="002201A2" w:rsidRPr="004E063C" w:rsidRDefault="00F64C6A" w:rsidP="004E063C">
      <w:r>
        <w:t>Commençons par PL</w:t>
      </w:r>
      <w:r w:rsidR="00690752">
        <w:t>, la puissance dans la charge</w:t>
      </w:r>
      <w:r w:rsidR="002201A2">
        <w:t>. On a les équations suivantes :</w:t>
      </w:r>
    </w:p>
    <w:p w:rsidR="002201A2" w:rsidRDefault="004E063C" w:rsidP="00173780">
      <w:r>
        <w:rPr>
          <w:noProof/>
          <w:position w:val="-15"/>
        </w:rPr>
        <w:drawing>
          <wp:anchor distT="0" distB="0" distL="114300" distR="114300" simplePos="0" relativeHeight="251784192" behindDoc="0" locked="0" layoutInCell="1" allowOverlap="1">
            <wp:simplePos x="0" y="0"/>
            <wp:positionH relativeFrom="column">
              <wp:posOffset>544358</wp:posOffset>
            </wp:positionH>
            <wp:positionV relativeFrom="paragraph">
              <wp:posOffset>197379</wp:posOffset>
            </wp:positionV>
            <wp:extent cx="904240" cy="287020"/>
            <wp:effectExtent l="0" t="0" r="0" b="0"/>
            <wp:wrapNone/>
            <wp:docPr id="1328924330" name="Image 13289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4240" cy="287020"/>
                    </a:xfrm>
                    <a:prstGeom prst="rect">
                      <a:avLst/>
                    </a:prstGeom>
                    <a:noFill/>
                    <a:ln>
                      <a:noFill/>
                    </a:ln>
                  </pic:spPr>
                </pic:pic>
              </a:graphicData>
            </a:graphic>
          </wp:anchor>
        </w:drawing>
      </w:r>
      <w:r w:rsidRPr="004E063C">
        <w:rPr>
          <w:rFonts w:ascii="Arial" w:eastAsiaTheme="minorHAnsi" w:hAnsi="Arial" w:cs="Arial"/>
          <w:noProof/>
          <w:position w:val="-31"/>
          <w:sz w:val="20"/>
          <w:szCs w:val="20"/>
        </w:rPr>
        <w:drawing>
          <wp:anchor distT="0" distB="0" distL="114300" distR="114300" simplePos="0" relativeHeight="251785216" behindDoc="0" locked="0" layoutInCell="1" allowOverlap="1">
            <wp:simplePos x="0" y="0"/>
            <wp:positionH relativeFrom="margin">
              <wp:align>center</wp:align>
            </wp:positionH>
            <wp:positionV relativeFrom="paragraph">
              <wp:posOffset>117058</wp:posOffset>
            </wp:positionV>
            <wp:extent cx="1068070" cy="477520"/>
            <wp:effectExtent l="0" t="0" r="0" b="0"/>
            <wp:wrapNone/>
            <wp:docPr id="1328924331" name="Image 1328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68070" cy="477520"/>
                    </a:xfrm>
                    <a:prstGeom prst="rect">
                      <a:avLst/>
                    </a:prstGeom>
                    <a:noFill/>
                    <a:ln>
                      <a:noFill/>
                    </a:ln>
                  </pic:spPr>
                </pic:pic>
              </a:graphicData>
            </a:graphic>
          </wp:anchor>
        </w:drawing>
      </w:r>
    </w:p>
    <w:p w:rsidR="00F97A84" w:rsidRDefault="004E063C" w:rsidP="00173780">
      <w:r>
        <w:tab/>
      </w:r>
      <w:r>
        <w:tab/>
      </w:r>
      <w:r>
        <w:tab/>
      </w:r>
      <w:r>
        <w:tab/>
      </w:r>
      <w:r>
        <w:tab/>
      </w:r>
      <w:r>
        <w:tab/>
      </w:r>
      <w:r>
        <w:tab/>
      </w:r>
      <w:r>
        <w:tab/>
      </w:r>
      <w:r>
        <w:tab/>
      </w:r>
      <w:r>
        <w:rPr>
          <w:rFonts w:eastAsiaTheme="minorHAnsi"/>
        </w:rPr>
        <w:t xml:space="preserve">avec </w:t>
      </w:r>
      <w:r w:rsidRPr="004E063C">
        <w:rPr>
          <w:rFonts w:eastAsiaTheme="minorHAnsi"/>
        </w:rPr>
        <w:t>PL = Pout</w:t>
      </w:r>
    </w:p>
    <w:p w:rsidR="002201A2" w:rsidRDefault="002201A2" w:rsidP="00173780"/>
    <w:p w:rsidR="008724C3" w:rsidRDefault="002201A2" w:rsidP="00173780">
      <w:pPr>
        <w:rPr>
          <w:rFonts w:cstheme="minorHAnsi"/>
        </w:rPr>
      </w:pPr>
      <w:r>
        <w:t>A</w:t>
      </w:r>
      <w:r w:rsidR="008724C3">
        <w:t>vec RL et ZL liés bien sûr, on a vu plus haut que pour ZL = 700</w:t>
      </w:r>
      <w:r w:rsidR="008724C3">
        <w:rPr>
          <w:rFonts w:cstheme="minorHAnsi"/>
        </w:rPr>
        <w:t>Ω</w:t>
      </w:r>
      <w:r w:rsidR="008724C3">
        <w:t xml:space="preserve"> on a RL = 145.5</w:t>
      </w:r>
      <w:r w:rsidR="008724C3">
        <w:rPr>
          <w:rFonts w:cstheme="minorHAnsi"/>
        </w:rPr>
        <w:t>Ω</w:t>
      </w:r>
    </w:p>
    <w:p w:rsidR="00D306A4" w:rsidRDefault="00D306A4" w:rsidP="008724C3">
      <w:pPr>
        <w:rPr>
          <w:rFonts w:cstheme="minorHAnsi"/>
        </w:rPr>
      </w:pPr>
    </w:p>
    <w:p w:rsidR="002201A2" w:rsidRDefault="008724C3" w:rsidP="008724C3">
      <w:r>
        <w:rPr>
          <w:noProof/>
          <w:position w:val="-15"/>
        </w:rPr>
        <w:drawing>
          <wp:anchor distT="0" distB="0" distL="114300" distR="114300" simplePos="0" relativeHeight="251721728" behindDoc="0" locked="0" layoutInCell="1" allowOverlap="1">
            <wp:simplePos x="0" y="0"/>
            <wp:positionH relativeFrom="margin">
              <wp:align>center</wp:align>
            </wp:positionH>
            <wp:positionV relativeFrom="paragraph">
              <wp:posOffset>8890</wp:posOffset>
            </wp:positionV>
            <wp:extent cx="1314450" cy="285750"/>
            <wp:effectExtent l="0" t="0" r="0" b="0"/>
            <wp:wrapNone/>
            <wp:docPr id="1328924253" name="Image 132892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14450" cy="285750"/>
                    </a:xfrm>
                    <a:prstGeom prst="rect">
                      <a:avLst/>
                    </a:prstGeom>
                    <a:noFill/>
                    <a:ln>
                      <a:noFill/>
                    </a:ln>
                  </pic:spPr>
                </pic:pic>
              </a:graphicData>
            </a:graphic>
          </wp:anchor>
        </w:drawing>
      </w:r>
      <w:r>
        <w:rPr>
          <w:rFonts w:cstheme="minorHAnsi"/>
        </w:rPr>
        <w:t xml:space="preserve">Ensuite on a Pdriver :  </w:t>
      </w:r>
      <w:r>
        <w:t xml:space="preserve"> </w:t>
      </w:r>
    </w:p>
    <w:p w:rsidR="0078067D" w:rsidRDefault="0078067D" w:rsidP="008724C3"/>
    <w:p w:rsidR="0078067D" w:rsidRDefault="00635D1D" w:rsidP="00D306A4">
      <w:pPr>
        <w:ind w:firstLine="708"/>
      </w:pPr>
      <w:r>
        <w:t>Avec Cg la capacité de grille des MOSFET à commander, 500pF dans notre cas, Fsw la fréquence de la PWM et Vcc la tension d’alimentation du driver.</w:t>
      </w:r>
      <w:r w:rsidR="0078067D">
        <w:t xml:space="preserve"> Ce qui donne pour une fréquence de 300kHz, Pdriver=9.6mW</w:t>
      </w:r>
      <w:r w:rsidR="00444253">
        <w:t>.</w:t>
      </w:r>
    </w:p>
    <w:p w:rsidR="00635D1D" w:rsidRDefault="00635D1D" w:rsidP="008724C3"/>
    <w:p w:rsidR="00CB7BA2" w:rsidRDefault="00A506BC" w:rsidP="00D306A4">
      <w:pPr>
        <w:ind w:firstLine="708"/>
      </w:pPr>
      <w:r>
        <w:t>Pour Psnubber j’ai che</w:t>
      </w:r>
      <w:r w:rsidR="0002668F">
        <w:t>rché à estimer sa valeur le plus précisément possible</w:t>
      </w:r>
      <w:r>
        <w:t>. Pour ça j’ai d’abord calculé la résistance équivalente du snubber</w:t>
      </w:r>
      <w:r w:rsidR="0002668F">
        <w:t>,</w:t>
      </w:r>
      <w:r>
        <w:t xml:space="preserve"> puis la tension RMS au</w:t>
      </w:r>
      <w:r w:rsidR="0048787C">
        <w:t>x</w:t>
      </w:r>
      <w:r>
        <w:t xml:space="preserve"> borne</w:t>
      </w:r>
      <w:r w:rsidR="0048787C">
        <w:t>s</w:t>
      </w:r>
      <w:r>
        <w:t xml:space="preserve"> du snubber pour en déduire le courant et il ne reste plus qu’à multiplier la rési</w:t>
      </w:r>
      <w:r w:rsidR="0048787C">
        <w:t>s</w:t>
      </w:r>
      <w:r>
        <w:t>tance du snubber par le courant au carré.</w:t>
      </w:r>
    </w:p>
    <w:p w:rsidR="00CB7BA2" w:rsidRDefault="00CB7BA2" w:rsidP="008724C3"/>
    <w:p w:rsidR="00635D1D" w:rsidRDefault="00CB7BA2" w:rsidP="008724C3">
      <w:r w:rsidRPr="00CB7BA2">
        <w:rPr>
          <w:rFonts w:ascii="Arial" w:eastAsiaTheme="minorHAnsi" w:hAnsi="Arial" w:cs="Arial"/>
          <w:noProof/>
          <w:position w:val="-31"/>
          <w:sz w:val="20"/>
          <w:szCs w:val="20"/>
        </w:rPr>
        <w:drawing>
          <wp:anchor distT="0" distB="0" distL="114300" distR="114300" simplePos="0" relativeHeight="251723776" behindDoc="0" locked="0" layoutInCell="1" allowOverlap="1">
            <wp:simplePos x="0" y="0"/>
            <wp:positionH relativeFrom="column">
              <wp:posOffset>3342005</wp:posOffset>
            </wp:positionH>
            <wp:positionV relativeFrom="paragraph">
              <wp:posOffset>186055</wp:posOffset>
            </wp:positionV>
            <wp:extent cx="1657350" cy="546100"/>
            <wp:effectExtent l="0" t="0" r="0" b="6350"/>
            <wp:wrapNone/>
            <wp:docPr id="1328924254" name="Image 13289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350" cy="546100"/>
                    </a:xfrm>
                    <a:prstGeom prst="rect">
                      <a:avLst/>
                    </a:prstGeom>
                    <a:noFill/>
                    <a:ln>
                      <a:noFill/>
                    </a:ln>
                  </pic:spPr>
                </pic:pic>
              </a:graphicData>
            </a:graphic>
          </wp:anchor>
        </w:drawing>
      </w:r>
      <w:r w:rsidR="00A506BC">
        <w:t xml:space="preserve"> </w:t>
      </w:r>
      <w:r>
        <w:t>D’abord le calcul de l’impédance</w:t>
      </w:r>
    </w:p>
    <w:p w:rsidR="002201A2" w:rsidRDefault="00CB7BA2" w:rsidP="002A0365">
      <w:r w:rsidRPr="00CB7BA2">
        <w:rPr>
          <w:rFonts w:eastAsiaTheme="minorHAnsi"/>
          <w:noProof/>
        </w:rPr>
        <w:drawing>
          <wp:anchor distT="0" distB="0" distL="114300" distR="114300" simplePos="0" relativeHeight="251722752" behindDoc="0" locked="0" layoutInCell="1" allowOverlap="1">
            <wp:simplePos x="0" y="0"/>
            <wp:positionH relativeFrom="column">
              <wp:posOffset>1214755</wp:posOffset>
            </wp:positionH>
            <wp:positionV relativeFrom="paragraph">
              <wp:posOffset>97155</wp:posOffset>
            </wp:positionV>
            <wp:extent cx="1250950" cy="450850"/>
            <wp:effectExtent l="0" t="0" r="6350" b="6350"/>
            <wp:wrapThrough wrapText="bothSides">
              <wp:wrapPolygon edited="0">
                <wp:start x="20394" y="0"/>
                <wp:lineTo x="329" y="1825"/>
                <wp:lineTo x="0" y="13690"/>
                <wp:lineTo x="2631" y="15515"/>
                <wp:lineTo x="10855" y="19166"/>
                <wp:lineTo x="11842" y="20992"/>
                <wp:lineTo x="14144" y="20992"/>
                <wp:lineTo x="16118" y="19166"/>
                <wp:lineTo x="17762" y="16428"/>
                <wp:lineTo x="17434" y="14603"/>
                <wp:lineTo x="21381" y="10952"/>
                <wp:lineTo x="21381" y="0"/>
                <wp:lineTo x="20394" y="0"/>
              </wp:wrapPolygon>
            </wp:wrapThrough>
            <wp:docPr id="1328924255" name="Image 132892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0950" cy="450850"/>
                    </a:xfrm>
                    <a:prstGeom prst="rect">
                      <a:avLst/>
                    </a:prstGeom>
                    <a:noFill/>
                    <a:ln>
                      <a:noFill/>
                    </a:ln>
                  </pic:spPr>
                </pic:pic>
              </a:graphicData>
            </a:graphic>
          </wp:anchor>
        </w:drawing>
      </w:r>
    </w:p>
    <w:p w:rsidR="00CB7BA2" w:rsidRDefault="00CB7BA2" w:rsidP="002A0365"/>
    <w:p w:rsidR="00CB7BA2" w:rsidRPr="00CB7BA2" w:rsidRDefault="00CB7BA2" w:rsidP="00D306A4">
      <w:pPr>
        <w:ind w:firstLine="708"/>
      </w:pPr>
      <w:r w:rsidRPr="00CB7BA2">
        <w:t xml:space="preserve">Ainsi, nous pouvons approximer le courant. </w:t>
      </w:r>
      <w:r>
        <w:t>Si on prend une tension d'alimentation</w:t>
      </w:r>
      <w:r w:rsidRPr="00CB7BA2">
        <w:t xml:space="preserve"> de 8V, on peut supposer qu'il s'agit approximativement de l'amplitude maximale du sinus et en déduire par conséquent la valeur RMS :</w:t>
      </w:r>
    </w:p>
    <w:p w:rsidR="00CB7BA2" w:rsidRPr="00CB7BA2" w:rsidRDefault="00CB7BA2" w:rsidP="00CB7BA2"/>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Pr="00CB7BA2" w:rsidRDefault="00CB7BA2" w:rsidP="00CB7BA2">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Default="004C1978" w:rsidP="002476DF">
      <w:r>
        <w:rPr>
          <w:noProof/>
        </w:rPr>
        <w:drawing>
          <wp:anchor distT="0" distB="0" distL="114300" distR="114300" simplePos="0" relativeHeight="251728896" behindDoc="0" locked="0" layoutInCell="1" allowOverlap="1">
            <wp:simplePos x="0" y="0"/>
            <wp:positionH relativeFrom="column">
              <wp:posOffset>3638833</wp:posOffset>
            </wp:positionH>
            <wp:positionV relativeFrom="paragraph">
              <wp:posOffset>9877</wp:posOffset>
            </wp:positionV>
            <wp:extent cx="1051226" cy="450717"/>
            <wp:effectExtent l="0" t="0" r="0" b="6985"/>
            <wp:wrapNone/>
            <wp:docPr id="1328924261" name="Image 13289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4280"/>
                    <a:stretch/>
                  </pic:blipFill>
                  <pic:spPr bwMode="auto">
                    <a:xfrm>
                      <a:off x="0" y="0"/>
                      <a:ext cx="1051537"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B7BA2">
        <w:rPr>
          <w:rFonts w:ascii="Arial" w:eastAsiaTheme="minorHAnsi" w:hAnsi="Arial" w:cs="Arial"/>
          <w:noProof/>
          <w:position w:val="-27"/>
          <w:sz w:val="20"/>
          <w:szCs w:val="20"/>
        </w:rPr>
        <w:drawing>
          <wp:anchor distT="0" distB="0" distL="114300" distR="114300" simplePos="0" relativeHeight="251724800" behindDoc="0" locked="0" layoutInCell="1" allowOverlap="1">
            <wp:simplePos x="0" y="0"/>
            <wp:positionH relativeFrom="column">
              <wp:posOffset>1100455</wp:posOffset>
            </wp:positionH>
            <wp:positionV relativeFrom="paragraph">
              <wp:posOffset>27940</wp:posOffset>
            </wp:positionV>
            <wp:extent cx="914400" cy="374650"/>
            <wp:effectExtent l="0" t="0" r="0" b="6350"/>
            <wp:wrapNone/>
            <wp:docPr id="1328924259" name="Image 13289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374650"/>
                    </a:xfrm>
                    <a:prstGeom prst="rect">
                      <a:avLst/>
                    </a:prstGeom>
                    <a:noFill/>
                    <a:ln>
                      <a:noFill/>
                    </a:ln>
                  </pic:spPr>
                </pic:pic>
              </a:graphicData>
            </a:graphic>
          </wp:anchor>
        </w:drawing>
      </w:r>
    </w:p>
    <w:p w:rsidR="00CB7BA2" w:rsidRDefault="00CB7BA2" w:rsidP="002476DF"/>
    <w:p w:rsidR="004C1978" w:rsidRPr="004C1978" w:rsidRDefault="004C1978" w:rsidP="004C1978">
      <w:r>
        <w:t>Il est maintenant possible de calculer la puissance estimée des snubber</w:t>
      </w:r>
      <w:r w:rsidR="0048787C">
        <w:t>s</w:t>
      </w:r>
      <w:r>
        <w:t> :</w:t>
      </w:r>
    </w:p>
    <w:p w:rsidR="0078067D" w:rsidRDefault="0078067D" w:rsidP="0078067D">
      <w:pPr>
        <w:framePr w:w="4242" w:h="450" w:wrap="auto" w:vAnchor="text" w:hAnchor="text" w:x="81" w:y="1"/>
      </w:pPr>
    </w:p>
    <w:p w:rsidR="00CB7BA2" w:rsidRDefault="0078067D" w:rsidP="00C24556">
      <w:r>
        <w:rPr>
          <w:noProof/>
        </w:rPr>
        <w:drawing>
          <wp:anchor distT="0" distB="0" distL="114300" distR="114300" simplePos="0" relativeHeight="251745280" behindDoc="0" locked="0" layoutInCell="1" allowOverlap="1">
            <wp:simplePos x="0" y="0"/>
            <wp:positionH relativeFrom="column">
              <wp:posOffset>2989433</wp:posOffset>
            </wp:positionH>
            <wp:positionV relativeFrom="paragraph">
              <wp:posOffset>40640</wp:posOffset>
            </wp:positionV>
            <wp:extent cx="1945005" cy="285115"/>
            <wp:effectExtent l="0" t="0" r="0" b="635"/>
            <wp:wrapNone/>
            <wp:docPr id="1328924273" name="Image 13289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45005" cy="285115"/>
                    </a:xfrm>
                    <a:prstGeom prst="rect">
                      <a:avLst/>
                    </a:prstGeom>
                    <a:noFill/>
                    <a:ln>
                      <a:noFill/>
                    </a:ln>
                  </pic:spPr>
                </pic:pic>
              </a:graphicData>
            </a:graphic>
          </wp:anchor>
        </w:drawing>
      </w:r>
      <w:r w:rsidRPr="004C1978">
        <w:rPr>
          <w:rFonts w:eastAsiaTheme="minorHAnsi"/>
          <w:noProof/>
        </w:rPr>
        <w:t xml:space="preserve"> </w:t>
      </w:r>
      <w:r w:rsidR="004C1978" w:rsidRPr="004C1978">
        <w:rPr>
          <w:rFonts w:eastAsiaTheme="minorHAnsi"/>
          <w:noProof/>
        </w:rPr>
        <w:drawing>
          <wp:anchor distT="0" distB="0" distL="114300" distR="114300" simplePos="0" relativeHeight="251729920" behindDoc="0" locked="0" layoutInCell="1" allowOverlap="1">
            <wp:simplePos x="0" y="0"/>
            <wp:positionH relativeFrom="column">
              <wp:posOffset>998855</wp:posOffset>
            </wp:positionH>
            <wp:positionV relativeFrom="paragraph">
              <wp:posOffset>66675</wp:posOffset>
            </wp:positionV>
            <wp:extent cx="1193800" cy="285750"/>
            <wp:effectExtent l="0" t="0" r="6350" b="0"/>
            <wp:wrapNone/>
            <wp:docPr id="1328924263" name="Image 13289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3800" cy="285750"/>
                    </a:xfrm>
                    <a:prstGeom prst="rect">
                      <a:avLst/>
                    </a:prstGeom>
                    <a:noFill/>
                    <a:ln>
                      <a:noFill/>
                    </a:ln>
                  </pic:spPr>
                </pic:pic>
              </a:graphicData>
            </a:graphic>
          </wp:anchor>
        </w:drawing>
      </w:r>
      <w:r w:rsidR="004C1978" w:rsidRPr="00CB7BA2">
        <w:rPr>
          <w:rFonts w:eastAsiaTheme="minorHAnsi"/>
          <w:noProof/>
        </w:rPr>
        <w:t xml:space="preserve"> </w:t>
      </w:r>
    </w:p>
    <w:p w:rsidR="00CB7BA2" w:rsidRDefault="00CB7BA2" w:rsidP="00D81025">
      <w:pPr>
        <w:pStyle w:val="Titre3"/>
      </w:pPr>
    </w:p>
    <w:p w:rsidR="00CB7BA2" w:rsidRDefault="0048787C" w:rsidP="00D306A4">
      <w:pPr>
        <w:ind w:firstLine="708"/>
      </w:pPr>
      <w:r>
        <w:lastRenderedPageBreak/>
        <w:t>Une autre perte est due</w:t>
      </w:r>
      <w:r w:rsidR="0078067D">
        <w:t xml:space="preserve"> aux résistances </w:t>
      </w:r>
      <w:r w:rsidR="00444253">
        <w:t>de 3.3KΩ. On sait que nous voulons 7V RMS aux bornes de la charge, soit 3.5V RMS aux bornes de chaque résistance de 3.3KΩ</w:t>
      </w:r>
      <w:r w:rsidR="00197794">
        <w:t>. Le calcul est donc plus simple :</w:t>
      </w:r>
    </w:p>
    <w:p w:rsidR="00197794" w:rsidRPr="00197794" w:rsidRDefault="00197794" w:rsidP="00197794">
      <w:pPr>
        <w:framePr w:w="3477" w:h="79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97794" w:rsidRDefault="00197794" w:rsidP="00413759">
      <w:r w:rsidRPr="00197794">
        <w:rPr>
          <w:rFonts w:ascii="Arial" w:eastAsiaTheme="minorHAnsi" w:hAnsi="Arial" w:cs="Arial"/>
          <w:noProof/>
          <w:position w:val="-36"/>
          <w:sz w:val="20"/>
          <w:szCs w:val="20"/>
        </w:rPr>
        <w:drawing>
          <wp:anchor distT="0" distB="0" distL="114300" distR="114300" simplePos="0" relativeHeight="251746304" behindDoc="0" locked="0" layoutInCell="1" allowOverlap="1">
            <wp:simplePos x="0" y="0"/>
            <wp:positionH relativeFrom="margin">
              <wp:align>center</wp:align>
            </wp:positionH>
            <wp:positionV relativeFrom="paragraph">
              <wp:posOffset>9525</wp:posOffset>
            </wp:positionV>
            <wp:extent cx="1781175" cy="507365"/>
            <wp:effectExtent l="0" t="0" r="0" b="6985"/>
            <wp:wrapNone/>
            <wp:docPr id="1328924275" name="Image 132892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1175" cy="507365"/>
                    </a:xfrm>
                    <a:prstGeom prst="rect">
                      <a:avLst/>
                    </a:prstGeom>
                    <a:noFill/>
                    <a:ln>
                      <a:noFill/>
                    </a:ln>
                  </pic:spPr>
                </pic:pic>
              </a:graphicData>
            </a:graphic>
          </wp:anchor>
        </w:drawing>
      </w:r>
    </w:p>
    <w:p w:rsidR="00197794" w:rsidRDefault="00197794" w:rsidP="00413759"/>
    <w:p w:rsidR="00197794" w:rsidRDefault="00197794" w:rsidP="00413759">
      <w:r>
        <w:t>Sachant qu’il y a deux résistances, on a une puissance totale dissipée par les résistances de 7.4mW</w:t>
      </w:r>
    </w:p>
    <w:p w:rsidR="00197794" w:rsidRDefault="00197794" w:rsidP="00413759"/>
    <w:p w:rsidR="00E406DF" w:rsidRDefault="00197794" w:rsidP="00D306A4">
      <w:pPr>
        <w:ind w:firstLine="708"/>
      </w:pPr>
      <w:r>
        <w:t>L’inductance est une source de pertes à ne pas négliger étant donné que son ESR peut être assez conséquente et qu’elle est traversé</w:t>
      </w:r>
      <w:r w:rsidR="0048787C">
        <w:t>e</w:t>
      </w:r>
      <w:r>
        <w:t xml:space="preserve"> par le courant ma</w:t>
      </w:r>
      <w:r w:rsidR="0048787C">
        <w:t>ximum en sortie des étages demi-</w:t>
      </w:r>
      <w:r>
        <w:t>pont</w:t>
      </w:r>
      <w:r w:rsidR="0072169E">
        <w:t>s</w:t>
      </w:r>
      <w:r>
        <w:t>.</w:t>
      </w:r>
      <w:r w:rsidR="00E406DF">
        <w:t xml:space="preserve"> J’ai donc cherché à estimer le courant dans l’inductance. A</w:t>
      </w:r>
      <w:r w:rsidR="00683593">
        <w:t>près réflexion, le courant dans l’inductance dépend essentiellement du courant dans la charge et du courant tiré par les condensateurs C1 à la masse. Ce courant peut être estimé de la manière suivante :</w:t>
      </w:r>
    </w:p>
    <w:p w:rsidR="00683593" w:rsidRDefault="00683593" w:rsidP="00683593">
      <w:r>
        <w:rPr>
          <w:noProof/>
          <w:position w:val="-24"/>
        </w:rPr>
        <w:drawing>
          <wp:anchor distT="0" distB="0" distL="114300" distR="114300" simplePos="0" relativeHeight="251750400" behindDoc="0" locked="0" layoutInCell="1" allowOverlap="1">
            <wp:simplePos x="0" y="0"/>
            <wp:positionH relativeFrom="column">
              <wp:posOffset>3835789</wp:posOffset>
            </wp:positionH>
            <wp:positionV relativeFrom="paragraph">
              <wp:posOffset>228872</wp:posOffset>
            </wp:positionV>
            <wp:extent cx="1104900" cy="354330"/>
            <wp:effectExtent l="0" t="0" r="0" b="7620"/>
            <wp:wrapNone/>
            <wp:docPr id="1328924280" name="Image 1328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4900" cy="354330"/>
                    </a:xfrm>
                    <a:prstGeom prst="rect">
                      <a:avLst/>
                    </a:prstGeom>
                    <a:noFill/>
                    <a:ln>
                      <a:noFill/>
                    </a:ln>
                  </pic:spPr>
                </pic:pic>
              </a:graphicData>
            </a:graphic>
          </wp:anchor>
        </w:drawing>
      </w:r>
      <w:r w:rsidRPr="00683593">
        <w:rPr>
          <w:rFonts w:ascii="Arial" w:eastAsiaTheme="minorHAnsi" w:hAnsi="Arial" w:cs="Arial"/>
          <w:noProof/>
          <w:position w:val="-36"/>
          <w:sz w:val="20"/>
          <w:szCs w:val="20"/>
        </w:rPr>
        <w:t xml:space="preserve"> </w:t>
      </w:r>
      <w:r w:rsidRPr="00683593">
        <w:rPr>
          <w:rFonts w:ascii="Arial" w:eastAsiaTheme="minorHAnsi" w:hAnsi="Arial" w:cs="Arial"/>
          <w:noProof/>
          <w:position w:val="-36"/>
          <w:sz w:val="20"/>
          <w:szCs w:val="20"/>
        </w:rPr>
        <w:drawing>
          <wp:anchor distT="0" distB="0" distL="114300" distR="114300" simplePos="0" relativeHeight="251749376" behindDoc="0" locked="0" layoutInCell="1" allowOverlap="1">
            <wp:simplePos x="0" y="0"/>
            <wp:positionH relativeFrom="column">
              <wp:posOffset>2419501</wp:posOffset>
            </wp:positionH>
            <wp:positionV relativeFrom="paragraph">
              <wp:posOffset>186587</wp:posOffset>
            </wp:positionV>
            <wp:extent cx="903605" cy="427990"/>
            <wp:effectExtent l="0" t="0" r="0" b="0"/>
            <wp:wrapNone/>
            <wp:docPr id="1328924277" name="Image 132892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3605" cy="427990"/>
                    </a:xfrm>
                    <a:prstGeom prst="rect">
                      <a:avLst/>
                    </a:prstGeom>
                    <a:noFill/>
                    <a:ln>
                      <a:noFill/>
                    </a:ln>
                  </pic:spPr>
                </pic:pic>
              </a:graphicData>
            </a:graphic>
          </wp:anchor>
        </w:drawing>
      </w:r>
    </w:p>
    <w:p w:rsidR="00683593" w:rsidRPr="00683593" w:rsidRDefault="00683593" w:rsidP="00683593">
      <w:pPr>
        <w:framePr w:w="2504" w:h="375" w:wrap="auto" w:vAnchor="text" w:hAnchor="text" w:x="338" w:y="77"/>
        <w:autoSpaceDE w:val="0"/>
        <w:autoSpaceDN w:val="0"/>
        <w:adjustRightInd w:val="0"/>
        <w:spacing w:after="0" w:line="240" w:lineRule="auto"/>
        <w:jc w:val="left"/>
        <w:rPr>
          <w:rFonts w:ascii="Arial" w:eastAsiaTheme="minorHAnsi" w:hAnsi="Arial" w:cs="Arial"/>
          <w:sz w:val="20"/>
          <w:szCs w:val="20"/>
          <w:lang w:eastAsia="en-US"/>
        </w:rPr>
      </w:pPr>
    </w:p>
    <w:p w:rsidR="00683593" w:rsidRDefault="00FA0F62" w:rsidP="00413759">
      <w:r w:rsidRPr="00683593">
        <w:rPr>
          <w:rFonts w:ascii="Arial" w:eastAsiaTheme="minorHAnsi" w:hAnsi="Arial" w:cs="Arial"/>
          <w:noProof/>
          <w:position w:val="-7"/>
          <w:sz w:val="20"/>
          <w:szCs w:val="20"/>
        </w:rPr>
        <w:drawing>
          <wp:anchor distT="0" distB="0" distL="114300" distR="114300" simplePos="0" relativeHeight="251747328" behindDoc="0" locked="0" layoutInCell="1" allowOverlap="1">
            <wp:simplePos x="0" y="0"/>
            <wp:positionH relativeFrom="column">
              <wp:posOffset>193121</wp:posOffset>
            </wp:positionH>
            <wp:positionV relativeFrom="paragraph">
              <wp:posOffset>4770</wp:posOffset>
            </wp:positionV>
            <wp:extent cx="723900" cy="206286"/>
            <wp:effectExtent l="0" t="0" r="0" b="3810"/>
            <wp:wrapNone/>
            <wp:docPr id="1328924279" name="Image 13289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7">
                      <a:extLst>
                        <a:ext uri="{28A0092B-C50C-407E-A947-70E740481C1C}">
                          <a14:useLocalDpi xmlns:a14="http://schemas.microsoft.com/office/drawing/2010/main" val="0"/>
                        </a:ext>
                      </a:extLst>
                    </a:blip>
                    <a:srcRect b="13310"/>
                    <a:stretch/>
                  </pic:blipFill>
                  <pic:spPr bwMode="auto">
                    <a:xfrm>
                      <a:off x="0" y="0"/>
                      <a:ext cx="723900" cy="2062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3593" w:rsidRPr="00683593">
        <w:rPr>
          <w:rFonts w:ascii="Arial" w:eastAsiaTheme="minorHAnsi" w:hAnsi="Arial" w:cs="Arial"/>
          <w:noProof/>
          <w:position w:val="-7"/>
          <w:sz w:val="20"/>
          <w:szCs w:val="20"/>
        </w:rPr>
        <w:drawing>
          <wp:anchor distT="0" distB="0" distL="114300" distR="114300" simplePos="0" relativeHeight="251748352" behindDoc="0" locked="0" layoutInCell="1" allowOverlap="1">
            <wp:simplePos x="0" y="0"/>
            <wp:positionH relativeFrom="column">
              <wp:posOffset>1390752</wp:posOffset>
            </wp:positionH>
            <wp:positionV relativeFrom="paragraph">
              <wp:posOffset>68188</wp:posOffset>
            </wp:positionV>
            <wp:extent cx="529598" cy="163830"/>
            <wp:effectExtent l="0" t="0" r="3810" b="7620"/>
            <wp:wrapNone/>
            <wp:docPr id="1328924278" name="Image 132892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8">
                      <a:extLst>
                        <a:ext uri="{28A0092B-C50C-407E-A947-70E740481C1C}">
                          <a14:useLocalDpi xmlns:a14="http://schemas.microsoft.com/office/drawing/2010/main" val="0"/>
                        </a:ext>
                      </a:extLst>
                    </a:blip>
                    <a:srcRect r="-3348"/>
                    <a:stretch/>
                  </pic:blipFill>
                  <pic:spPr bwMode="auto">
                    <a:xfrm>
                      <a:off x="0" y="0"/>
                      <a:ext cx="529598"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97794" w:rsidRDefault="00197794" w:rsidP="00413759"/>
    <w:p w:rsidR="00197794" w:rsidRDefault="00683593" w:rsidP="00D306A4">
      <w:pPr>
        <w:ind w:firstLine="708"/>
      </w:pPr>
      <w:r>
        <w:t>Si on se met dans le cas ou 40mA traverse la charge on aurait donc un courant dans les inductances de : Iinductances = 1</w:t>
      </w:r>
      <w:r w:rsidR="0048787C">
        <w:t>20mA soit 60mA par inductance due</w:t>
      </w:r>
      <w:r>
        <w:t xml:space="preserve"> à la configuration différentielle. Il ne reste qu’à multiplier le courant au carré par la résistance ESR de l’inductance, qui dans notre cas vaut 250mΩ.</w:t>
      </w:r>
    </w:p>
    <w:p w:rsidR="00683593" w:rsidRDefault="00683593" w:rsidP="00413759">
      <w:r w:rsidRPr="00683593">
        <w:rPr>
          <w:rFonts w:ascii="Arial" w:eastAsiaTheme="minorHAnsi" w:hAnsi="Arial" w:cs="Arial"/>
          <w:noProof/>
          <w:position w:val="-15"/>
          <w:sz w:val="20"/>
          <w:szCs w:val="20"/>
        </w:rPr>
        <w:drawing>
          <wp:anchor distT="0" distB="0" distL="114300" distR="114300" simplePos="0" relativeHeight="251751424" behindDoc="0" locked="0" layoutInCell="1" allowOverlap="1">
            <wp:simplePos x="0" y="0"/>
            <wp:positionH relativeFrom="margin">
              <wp:align>center</wp:align>
            </wp:positionH>
            <wp:positionV relativeFrom="paragraph">
              <wp:posOffset>119230</wp:posOffset>
            </wp:positionV>
            <wp:extent cx="2505075" cy="285115"/>
            <wp:effectExtent l="0" t="0" r="0" b="635"/>
            <wp:wrapNone/>
            <wp:docPr id="1328924281" name="Image 13289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285115"/>
                    </a:xfrm>
                    <a:prstGeom prst="rect">
                      <a:avLst/>
                    </a:prstGeom>
                    <a:noFill/>
                    <a:ln>
                      <a:noFill/>
                    </a:ln>
                  </pic:spPr>
                </pic:pic>
              </a:graphicData>
            </a:graphic>
          </wp:anchor>
        </w:drawing>
      </w:r>
    </w:p>
    <w:p w:rsidR="00683593" w:rsidRDefault="00683593" w:rsidP="00413759"/>
    <w:p w:rsidR="00683593" w:rsidRDefault="00683593" w:rsidP="00683593">
      <w:pPr>
        <w:jc w:val="left"/>
      </w:pPr>
      <w:r>
        <w:t>Soit environ 1mW.</w:t>
      </w:r>
    </w:p>
    <w:p w:rsidR="006430A8" w:rsidRDefault="006430A8" w:rsidP="00683593">
      <w:pPr>
        <w:jc w:val="left"/>
      </w:pPr>
    </w:p>
    <w:p w:rsidR="00371CBF" w:rsidRDefault="006430A8" w:rsidP="00872ED9">
      <w:pPr>
        <w:jc w:val="left"/>
      </w:pPr>
      <w:r>
        <w:t>Les dernières pertes à calculer sont dû au</w:t>
      </w:r>
      <w:r w:rsidR="00872ED9">
        <w:t>x</w:t>
      </w:r>
      <w:r>
        <w:t xml:space="preserve"> MOSFET</w:t>
      </w:r>
      <w:r w:rsidR="00DD130C">
        <w:t xml:space="preserve"> et au</w:t>
      </w:r>
      <w:r w:rsidR="00872ED9">
        <w:t>x ondulations</w:t>
      </w:r>
      <w:r w:rsidR="00DD130C">
        <w:t xml:space="preserve"> </w:t>
      </w:r>
      <w:r w:rsidR="00872ED9">
        <w:t>(</w:t>
      </w:r>
      <w:r w:rsidR="00DD130C">
        <w:t>ripple</w:t>
      </w:r>
      <w:r w:rsidR="00872ED9">
        <w:t xml:space="preserve">). </w:t>
      </w:r>
      <w:r w:rsidR="00371CBF">
        <w:t>Les pertes dans les MOSFET sont divisées en deux, les pertes de conduction et de commutation, on remarque un facteur 4 dans la dernière formule étant donné qu’il y a 4 MOSFET dans un circuit ACS.</w:t>
      </w:r>
    </w:p>
    <w:p w:rsidR="00371CBF" w:rsidRDefault="00371CBF" w:rsidP="00683593">
      <w:pPr>
        <w:jc w:val="left"/>
      </w:pPr>
    </w:p>
    <w:p w:rsidR="00371CBF" w:rsidRDefault="00371CBF" w:rsidP="00683593">
      <w:pPr>
        <w:jc w:val="left"/>
      </w:pPr>
    </w:p>
    <w:p w:rsidR="00371CBF" w:rsidRDefault="00371CBF" w:rsidP="00683593">
      <w:pPr>
        <w:jc w:val="left"/>
      </w:pPr>
    </w:p>
    <w:p w:rsidR="00DD130C" w:rsidRDefault="00371CBF" w:rsidP="00371CBF">
      <w:pPr>
        <w:jc w:val="left"/>
      </w:pPr>
      <w:r>
        <w:rPr>
          <w:noProof/>
          <w:position w:val="-15"/>
        </w:rPr>
        <w:drawing>
          <wp:anchor distT="0" distB="0" distL="114300" distR="114300" simplePos="0" relativeHeight="251761664" behindDoc="0" locked="0" layoutInCell="1" allowOverlap="1">
            <wp:simplePos x="0" y="0"/>
            <wp:positionH relativeFrom="margin">
              <wp:align>center</wp:align>
            </wp:positionH>
            <wp:positionV relativeFrom="paragraph">
              <wp:posOffset>3175</wp:posOffset>
            </wp:positionV>
            <wp:extent cx="2695575" cy="285115"/>
            <wp:effectExtent l="0" t="0" r="0" b="635"/>
            <wp:wrapNone/>
            <wp:docPr id="1328924298" name="Image 1328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5575" cy="285115"/>
                    </a:xfrm>
                    <a:prstGeom prst="rect">
                      <a:avLst/>
                    </a:prstGeom>
                    <a:noFill/>
                    <a:ln>
                      <a:noFill/>
                    </a:ln>
                  </pic:spPr>
                </pic:pic>
              </a:graphicData>
            </a:graphic>
          </wp:anchor>
        </w:drawing>
      </w:r>
      <w:r>
        <w:rPr>
          <w:noProof/>
          <w:position w:val="-15"/>
        </w:rPr>
        <w:t xml:space="preserve"> </w:t>
      </w:r>
      <w:r>
        <w:rPr>
          <w:noProof/>
          <w:position w:val="-15"/>
        </w:rPr>
        <w:drawing>
          <wp:anchor distT="0" distB="0" distL="114300" distR="114300" simplePos="0" relativeHeight="251760640" behindDoc="0" locked="0" layoutInCell="1" allowOverlap="1">
            <wp:simplePos x="0" y="0"/>
            <wp:positionH relativeFrom="column">
              <wp:posOffset>770163</wp:posOffset>
            </wp:positionH>
            <wp:positionV relativeFrom="paragraph">
              <wp:posOffset>-501632</wp:posOffset>
            </wp:positionV>
            <wp:extent cx="1876370" cy="289641"/>
            <wp:effectExtent l="0" t="0" r="0" b="0"/>
            <wp:wrapNone/>
            <wp:docPr id="1328924297" name="Image 1328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6370" cy="289641"/>
                    </a:xfrm>
                    <a:prstGeom prst="rect">
                      <a:avLst/>
                    </a:prstGeom>
                    <a:noFill/>
                    <a:ln>
                      <a:noFill/>
                    </a:ln>
                  </pic:spPr>
                </pic:pic>
              </a:graphicData>
            </a:graphic>
            <wp14:sizeRelH relativeFrom="margin">
              <wp14:pctWidth>0</wp14:pctWidth>
            </wp14:sizeRelH>
          </wp:anchor>
        </w:drawing>
      </w:r>
      <w:r w:rsidR="00DD130C" w:rsidRPr="00DD130C">
        <w:rPr>
          <w:rFonts w:ascii="Arial" w:eastAsiaTheme="minorHAnsi" w:hAnsi="Arial" w:cs="Arial"/>
          <w:noProof/>
          <w:position w:val="-24"/>
          <w:sz w:val="20"/>
          <w:szCs w:val="20"/>
        </w:rPr>
        <w:drawing>
          <wp:anchor distT="0" distB="0" distL="114300" distR="114300" simplePos="0" relativeHeight="251755520" behindDoc="0" locked="0" layoutInCell="1" allowOverlap="1">
            <wp:simplePos x="0" y="0"/>
            <wp:positionH relativeFrom="column">
              <wp:posOffset>3232925</wp:posOffset>
            </wp:positionH>
            <wp:positionV relativeFrom="paragraph">
              <wp:posOffset>-524807</wp:posOffset>
            </wp:positionV>
            <wp:extent cx="2124710" cy="354330"/>
            <wp:effectExtent l="0" t="0" r="8890" b="7620"/>
            <wp:wrapNone/>
            <wp:docPr id="1328924291" name="Image 1328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710" cy="354330"/>
                    </a:xfrm>
                    <a:prstGeom prst="rect">
                      <a:avLst/>
                    </a:prstGeom>
                    <a:noFill/>
                    <a:ln>
                      <a:noFill/>
                    </a:ln>
                  </pic:spPr>
                </pic:pic>
              </a:graphicData>
            </a:graphic>
          </wp:anchor>
        </w:drawing>
      </w:r>
    </w:p>
    <w:p w:rsidR="00DD130C" w:rsidRPr="00DD130C" w:rsidRDefault="00DD130C" w:rsidP="00DD130C">
      <w:pPr>
        <w:framePr w:w="4617" w:h="450" w:wrap="auto" w:vAnchor="text" w:hAnchor="text" w:x="209" w:y="3259"/>
        <w:autoSpaceDE w:val="0"/>
        <w:autoSpaceDN w:val="0"/>
        <w:adjustRightInd w:val="0"/>
        <w:spacing w:after="0" w:line="240" w:lineRule="auto"/>
        <w:jc w:val="left"/>
        <w:rPr>
          <w:rFonts w:ascii="Arial" w:eastAsiaTheme="minorHAnsi" w:hAnsi="Arial" w:cs="Arial"/>
          <w:sz w:val="20"/>
          <w:szCs w:val="20"/>
          <w:lang w:eastAsia="en-US"/>
        </w:rPr>
      </w:pPr>
    </w:p>
    <w:p w:rsidR="00DD130C" w:rsidRDefault="00DD130C" w:rsidP="00683593">
      <w:pPr>
        <w:jc w:val="left"/>
      </w:pPr>
    </w:p>
    <w:p w:rsidR="00371CBF" w:rsidRDefault="00371CBF" w:rsidP="00683593">
      <w:pPr>
        <w:jc w:val="left"/>
      </w:pPr>
      <w:r>
        <w:t>Enfin les pertes du</w:t>
      </w:r>
      <w:r w:rsidR="0048787C">
        <w:t>es</w:t>
      </w:r>
      <w:r>
        <w:t xml:space="preserve"> au ripple s’exprime</w:t>
      </w:r>
      <w:r w:rsidR="0048787C">
        <w:t>nt</w:t>
      </w:r>
      <w:r>
        <w:t xml:space="preserve"> de cette façon :</w:t>
      </w:r>
    </w:p>
    <w:p w:rsidR="00DD130C" w:rsidRDefault="00371CBF" w:rsidP="00371CBF">
      <w:r>
        <w:rPr>
          <w:noProof/>
        </w:rPr>
        <w:t xml:space="preserve"> </w:t>
      </w:r>
      <w:r w:rsidR="00DD130C" w:rsidRPr="00DD130C">
        <w:rPr>
          <w:rFonts w:ascii="Arial" w:eastAsiaTheme="minorHAnsi" w:hAnsi="Arial" w:cs="Arial"/>
          <w:noProof/>
          <w:position w:val="-34"/>
          <w:sz w:val="20"/>
          <w:szCs w:val="20"/>
        </w:rPr>
        <w:t xml:space="preserve"> </w:t>
      </w:r>
    </w:p>
    <w:p w:rsidR="00DD130C" w:rsidRDefault="00371CBF" w:rsidP="00683593">
      <w:pPr>
        <w:jc w:val="left"/>
      </w:pPr>
      <w:r>
        <w:rPr>
          <w:noProof/>
          <w:position w:val="-15"/>
        </w:rPr>
        <w:lastRenderedPageBreak/>
        <w:drawing>
          <wp:anchor distT="0" distB="0" distL="114300" distR="114300" simplePos="0" relativeHeight="251758592" behindDoc="0" locked="0" layoutInCell="1" allowOverlap="1">
            <wp:simplePos x="0" y="0"/>
            <wp:positionH relativeFrom="column">
              <wp:posOffset>2840913</wp:posOffset>
            </wp:positionH>
            <wp:positionV relativeFrom="paragraph">
              <wp:posOffset>24747</wp:posOffset>
            </wp:positionV>
            <wp:extent cx="3229610" cy="285115"/>
            <wp:effectExtent l="0" t="0" r="0" b="635"/>
            <wp:wrapNone/>
            <wp:docPr id="1328924295" name="Image 1328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9610" cy="285115"/>
                    </a:xfrm>
                    <a:prstGeom prst="rect">
                      <a:avLst/>
                    </a:prstGeom>
                    <a:noFill/>
                    <a:ln>
                      <a:noFill/>
                    </a:ln>
                  </pic:spPr>
                </pic:pic>
              </a:graphicData>
            </a:graphic>
          </wp:anchor>
        </w:drawing>
      </w:r>
      <w:r>
        <w:rPr>
          <w:noProof/>
          <w:position w:val="-34"/>
        </w:rPr>
        <w:drawing>
          <wp:anchor distT="0" distB="0" distL="114300" distR="114300" simplePos="0" relativeHeight="251759616" behindDoc="0" locked="0" layoutInCell="1" allowOverlap="1">
            <wp:simplePos x="0" y="0"/>
            <wp:positionH relativeFrom="column">
              <wp:posOffset>315272</wp:posOffset>
            </wp:positionH>
            <wp:positionV relativeFrom="paragraph">
              <wp:posOffset>6857</wp:posOffset>
            </wp:positionV>
            <wp:extent cx="1971675" cy="417830"/>
            <wp:effectExtent l="0" t="0" r="0" b="1270"/>
            <wp:wrapNone/>
            <wp:docPr id="1328924296" name="Image 132892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417830"/>
                    </a:xfrm>
                    <a:prstGeom prst="rect">
                      <a:avLst/>
                    </a:prstGeom>
                    <a:noFill/>
                    <a:ln>
                      <a:noFill/>
                    </a:ln>
                  </pic:spPr>
                </pic:pic>
              </a:graphicData>
            </a:graphic>
          </wp:anchor>
        </w:drawing>
      </w:r>
    </w:p>
    <w:p w:rsidR="00DD130C" w:rsidRDefault="00DD130C" w:rsidP="00683593">
      <w:pPr>
        <w:jc w:val="left"/>
      </w:pPr>
    </w:p>
    <w:p w:rsidR="00DD130C" w:rsidRDefault="00DD130C" w:rsidP="00683593">
      <w:pPr>
        <w:jc w:val="left"/>
      </w:pPr>
    </w:p>
    <w:p w:rsidR="00B70C4C" w:rsidRDefault="00371CBF" w:rsidP="00D306A4">
      <w:pPr>
        <w:ind w:firstLine="708"/>
        <w:jc w:val="left"/>
      </w:pPr>
      <w:r>
        <w:t>Pour finir cette partie, on peut à présent calculer le rendement qui correspond au rendement dans les conditions suivantes. Icharge = 40mA, Fsinus = 5kHz et Fsw=</w:t>
      </w:r>
      <w:r w:rsidR="00B70C4C">
        <w:t>300kHz.</w:t>
      </w:r>
    </w:p>
    <w:p w:rsidR="00B70C4C" w:rsidRDefault="00B70C4C" w:rsidP="00683593">
      <w:pPr>
        <w:jc w:val="left"/>
      </w:pPr>
    </w:p>
    <w:p w:rsidR="00645015" w:rsidRPr="00645015" w:rsidRDefault="00645015" w:rsidP="00645015">
      <w:pPr>
        <w:framePr w:w="691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645015" w:rsidRPr="00645015" w:rsidRDefault="00645015" w:rsidP="00645015">
      <w:pPr>
        <w:framePr w:w="699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Default="00645015" w:rsidP="00683593">
      <w:pPr>
        <w:jc w:val="left"/>
      </w:pPr>
      <w:r w:rsidRPr="00645015">
        <w:rPr>
          <w:rFonts w:ascii="Arial" w:eastAsiaTheme="minorHAnsi" w:hAnsi="Arial" w:cs="Arial"/>
          <w:noProof/>
          <w:position w:val="-31"/>
          <w:sz w:val="20"/>
          <w:szCs w:val="20"/>
        </w:rPr>
        <w:drawing>
          <wp:anchor distT="0" distB="0" distL="114300" distR="114300" simplePos="0" relativeHeight="251786240" behindDoc="0" locked="0" layoutInCell="1" allowOverlap="1">
            <wp:simplePos x="0" y="0"/>
            <wp:positionH relativeFrom="margin">
              <wp:align>center</wp:align>
            </wp:positionH>
            <wp:positionV relativeFrom="paragraph">
              <wp:posOffset>961</wp:posOffset>
            </wp:positionV>
            <wp:extent cx="3885479" cy="447040"/>
            <wp:effectExtent l="0" t="0" r="1270" b="0"/>
            <wp:wrapNone/>
            <wp:docPr id="1328924333" name="Image 13289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5">
                      <a:extLst>
                        <a:ext uri="{28A0092B-C50C-407E-A947-70E740481C1C}">
                          <a14:useLocalDpi xmlns:a14="http://schemas.microsoft.com/office/drawing/2010/main" val="0"/>
                        </a:ext>
                      </a:extLst>
                    </a:blip>
                    <a:srcRect r="1674"/>
                    <a:stretch/>
                  </pic:blipFill>
                  <pic:spPr bwMode="auto">
                    <a:xfrm>
                      <a:off x="0" y="0"/>
                      <a:ext cx="3885479" cy="44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71CBF" w:rsidRDefault="00371CBF" w:rsidP="00683593">
      <w:pPr>
        <w:jc w:val="left"/>
      </w:pPr>
    </w:p>
    <w:p w:rsidR="00DD130C" w:rsidRDefault="00DD130C" w:rsidP="00683593">
      <w:pPr>
        <w:jc w:val="left"/>
      </w:pPr>
    </w:p>
    <w:p w:rsidR="00413759" w:rsidRDefault="00AA5108" w:rsidP="00FF32DB">
      <w:pPr>
        <w:ind w:firstLine="708"/>
      </w:pPr>
      <w:r>
        <w:t>Soit un rendement de 57.2</w:t>
      </w:r>
      <w:r w:rsidR="00465983">
        <w:t>% ce qui est beaucoup plus que la fonction actuelle qui ne dépasse pas les 10% dans les meilleurs cas. De plus il est possible d’améliorer ce rendement en diminuant la fréquence de commutation des MOSFET, ce qui va cependant induire un plus grand ripple, il faut donc trouver le bon compromis sur le circuit réel.</w:t>
      </w:r>
    </w:p>
    <w:p w:rsidR="00A50D2C" w:rsidRDefault="00A50D2C" w:rsidP="00413759"/>
    <w:p w:rsidR="00A50D2C" w:rsidRDefault="00A50D2C" w:rsidP="00FF32DB">
      <w:pPr>
        <w:ind w:firstLine="708"/>
      </w:pPr>
      <w:r>
        <w:t xml:space="preserve">Pour rappel, un document beaucoup plus détaillé sur les pertes se trouve en annexe et j’ai décidé de me concentrer uniquement </w:t>
      </w:r>
      <w:r w:rsidR="0048787C">
        <w:t>sur les points-</w:t>
      </w:r>
      <w:r>
        <w:t>clés de ce circuit dans ce rapport.</w:t>
      </w:r>
    </w:p>
    <w:p w:rsidR="00465983" w:rsidRDefault="00465983" w:rsidP="00413759"/>
    <w:p w:rsidR="004526BF" w:rsidRDefault="004526BF" w:rsidP="00FF32DB">
      <w:pPr>
        <w:ind w:firstLine="708"/>
      </w:pPr>
      <w:r>
        <w:t>Pour conclure cette partie, LTspice permet de faire des mesures de puissance dissipée à travers les composants, j’ai donc mesuré les pertes dans la charge puis dans chacun des composants</w:t>
      </w:r>
      <w:r w:rsidR="000B28B4">
        <w:t xml:space="preserve"> entourés sur la </w:t>
      </w:r>
      <w:hyperlink w:anchor="figure24" w:history="1">
        <w:r w:rsidR="000B28B4" w:rsidRPr="000B1329">
          <w:rPr>
            <w:rStyle w:val="Lienhypertexte"/>
          </w:rPr>
          <w:t>Figu</w:t>
        </w:r>
        <w:r w:rsidR="000B1329" w:rsidRPr="000B1329">
          <w:rPr>
            <w:rStyle w:val="Lienhypertexte"/>
          </w:rPr>
          <w:t>re 28</w:t>
        </w:r>
      </w:hyperlink>
      <w:r>
        <w:t xml:space="preserve"> </w:t>
      </w:r>
      <w:r w:rsidR="000B28B4">
        <w:t xml:space="preserve">plus celle dans les </w:t>
      </w:r>
      <w:r w:rsidR="0031571B">
        <w:t>MOSFET</w:t>
      </w:r>
      <w:r w:rsidR="00645015">
        <w:t xml:space="preserve"> et en y ajoutant les pertes théoriques des drivers</w:t>
      </w:r>
      <w:r w:rsidR="0031571B">
        <w:t>,</w:t>
      </w:r>
      <w:r w:rsidR="000B28B4">
        <w:t xml:space="preserve"> </w:t>
      </w:r>
      <w:r>
        <w:t>en respectant les mêmes conditions que dans la théorie et j’obti</w:t>
      </w:r>
      <w:r w:rsidR="00A81FB6">
        <w:t>ens finalement un rendement de 58</w:t>
      </w:r>
      <w:r>
        <w:t xml:space="preserve">%, ce qui est assez proche du résultat malgré </w:t>
      </w:r>
      <w:r w:rsidR="000B28B4">
        <w:t>les approximations</w:t>
      </w:r>
      <w:r>
        <w:t xml:space="preserve"> </w:t>
      </w:r>
      <w:r w:rsidR="00645015">
        <w:t>de</w:t>
      </w:r>
      <w:r>
        <w:t xml:space="preserve"> la théorie.</w:t>
      </w:r>
    </w:p>
    <w:p w:rsidR="00C744C3" w:rsidRDefault="00C744C3" w:rsidP="00413759"/>
    <w:p w:rsidR="00C744C3" w:rsidRDefault="00C744C3" w:rsidP="00FF32DB">
      <w:pPr>
        <w:ind w:firstLine="708"/>
      </w:pPr>
      <w:r>
        <w:t>La suite du rapport va aborder la génération des PWM ainsi que l’asservissement de la tension de sortie.</w:t>
      </w: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C744C3" w:rsidRDefault="00C744C3" w:rsidP="00C744C3">
      <w:pPr>
        <w:pStyle w:val="Titre3"/>
      </w:pPr>
      <w:bookmarkStart w:id="44" w:name="_Toc106357472"/>
      <w:r>
        <w:lastRenderedPageBreak/>
        <w:t>1.5.4</w:t>
      </w:r>
      <w:r w:rsidR="004861AB">
        <w:t>. Implémentation de la génération des PWM</w:t>
      </w:r>
      <w:bookmarkEnd w:id="44"/>
      <w:r w:rsidR="004861AB">
        <w:t xml:space="preserve"> </w:t>
      </w:r>
    </w:p>
    <w:p w:rsidR="00C744C3" w:rsidRDefault="00C744C3" w:rsidP="00FF32DB">
      <w:r>
        <w:t>Pour générer les PWM, une carte NUCLEOH743ZI2 m’a été confiée, celle-ci permet de générer facilement des PWM avec les timers de base, allant jusqu’à 200kHz et en gardant une résolution de 10bit</w:t>
      </w:r>
      <w:r w:rsidR="00A81FB6">
        <w:t>s</w:t>
      </w:r>
      <w:r>
        <w:t xml:space="preserve">. Elle possède aussi un timer fonctionnant jusqu’à 480MHz et permettant de générer des PWM à plus de 300kHz tout en gardant une très bonne résolution. </w:t>
      </w:r>
    </w:p>
    <w:p w:rsidR="00F941E8" w:rsidRDefault="00F941E8" w:rsidP="00C744C3"/>
    <w:p w:rsidR="00F941E8" w:rsidRDefault="00F941E8" w:rsidP="00FF32DB">
      <w:pPr>
        <w:ind w:firstLine="708"/>
      </w:pPr>
      <w:r>
        <w:t>La particularité ici va être de générer un PWM d’un le rapport cyclique est variable afin de représenter un sinus. Pour cela on utilise un tableau ayant des valeurs représentatives des amplitudes d’une sinusoïde</w:t>
      </w:r>
      <w:r w:rsidR="00A81FB6">
        <w:t>,</w:t>
      </w:r>
      <w:r>
        <w:t xml:space="preserve"> </w:t>
      </w:r>
      <w:r w:rsidR="00813819">
        <w:t xml:space="preserve">en plus d’un timer et de la DMA, </w:t>
      </w:r>
      <w:r>
        <w:t>afin de récupérer les valeurs dans la mémoire RAM et de les appliquer au registre influant sur le rapport cycl</w:t>
      </w:r>
      <w:r w:rsidR="0048787C">
        <w:t xml:space="preserve">ique de la PWM. On règle </w:t>
      </w:r>
      <w:r>
        <w:t>le timer permettant d’interroger la RAM afin de d’obtenir la fréquence du sinus vou</w:t>
      </w:r>
      <w:r w:rsidR="00813819">
        <w:t>lu grâce à la formule suivante.</w:t>
      </w:r>
    </w:p>
    <w:p w:rsidR="0048787C" w:rsidRDefault="0048787C" w:rsidP="00C744C3"/>
    <w:p w:rsidR="00F941E8" w:rsidRPr="0048787C" w:rsidRDefault="00F941E8" w:rsidP="00C744C3">
      <m:oMathPara>
        <m:oMath>
          <m:r>
            <w:rPr>
              <w:rFonts w:ascii="Cambria Math" w:hAnsi="Cambria Math"/>
            </w:rPr>
            <m:t>SinFreq=</m:t>
          </m:r>
          <m:f>
            <m:fPr>
              <m:ctrlPr>
                <w:rPr>
                  <w:rFonts w:ascii="Cambria Math" w:hAnsi="Cambria Math"/>
                  <w:i/>
                </w:rPr>
              </m:ctrlPr>
            </m:fPr>
            <m:num>
              <m:r>
                <w:rPr>
                  <w:rFonts w:ascii="Cambria Math" w:hAnsi="Cambria Math"/>
                </w:rPr>
                <m:t>TriggerFreq</m:t>
              </m:r>
            </m:num>
            <m:den>
              <m:r>
                <w:rPr>
                  <w:rFonts w:ascii="Cambria Math" w:hAnsi="Cambria Math"/>
                </w:rPr>
                <m:t>Ns</m:t>
              </m:r>
            </m:den>
          </m:f>
        </m:oMath>
      </m:oMathPara>
    </w:p>
    <w:p w:rsidR="0048787C" w:rsidRPr="00AD68D1" w:rsidRDefault="0048787C" w:rsidP="00C744C3"/>
    <w:p w:rsidR="00AD68D1" w:rsidRDefault="00AD68D1" w:rsidP="00FF32DB">
      <w:pPr>
        <w:ind w:firstLine="708"/>
      </w:pPr>
      <w:r>
        <w:t>Avec TriggerFreq la fréquence à laquelle le timer va interroger la mémoire et NS le nombre de point</w:t>
      </w:r>
      <w:r w:rsidR="0048787C">
        <w:t>s</w:t>
      </w:r>
      <w:r>
        <w:t xml:space="preserve"> utilisés pour représenter le sinus. </w:t>
      </w:r>
    </w:p>
    <w:p w:rsidR="00AD68D1" w:rsidRDefault="00AD68D1" w:rsidP="00C744C3"/>
    <w:p w:rsidR="00AD68D1" w:rsidRDefault="00AD68D1" w:rsidP="00C744C3">
      <w:r>
        <w:t>Une autre formule importante e</w:t>
      </w:r>
      <w:r w:rsidR="00A750F8">
        <w:t>s</w:t>
      </w:r>
      <w:r>
        <w:t>t celle de la résolution :</w:t>
      </w:r>
    </w:p>
    <w:p w:rsidR="00BC2675" w:rsidRDefault="00BC2675" w:rsidP="00C744C3"/>
    <w:p w:rsidR="00AD68D1" w:rsidRDefault="00AD68D1" w:rsidP="00AD68D1">
      <w:pPr>
        <w:jc w:val="center"/>
      </w:pPr>
      <m:oMath>
        <m:r>
          <w:rPr>
            <w:rFonts w:ascii="Cambria Math" w:hAnsi="Cambria Math"/>
          </w:rPr>
          <m:t xml:space="preserve">Resolution= </m:t>
        </m:r>
        <m:f>
          <m:fPr>
            <m:ctrlPr>
              <w:rPr>
                <w:rFonts w:ascii="Cambria Math" w:hAnsi="Cambria Math"/>
                <w:i/>
              </w:rPr>
            </m:ctrlPr>
          </m:fPr>
          <m:num>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Fclk</m:t>
                </m:r>
              </m:num>
              <m:den>
                <m:r>
                  <w:rPr>
                    <w:rFonts w:ascii="Cambria Math" w:hAnsi="Cambria Math"/>
                  </w:rPr>
                  <m:t>Fpwm</m:t>
                </m:r>
              </m:den>
            </m:f>
            <m:r>
              <w:rPr>
                <w:rFonts w:ascii="Cambria Math" w:hAnsi="Cambria Math"/>
              </w:rPr>
              <m:t>)</m:t>
            </m:r>
          </m:num>
          <m:den>
            <m:r>
              <m:rPr>
                <m:sty m:val="p"/>
              </m:rPr>
              <w:rPr>
                <w:rFonts w:ascii="Cambria Math" w:hAnsi="Cambria Math"/>
              </w:rPr>
              <m:t>log⁡</m:t>
            </m:r>
            <m:r>
              <w:rPr>
                <w:rFonts w:ascii="Cambria Math" w:hAnsi="Cambria Math"/>
              </w:rPr>
              <m:t>(2)</m:t>
            </m:r>
          </m:den>
        </m:f>
      </m:oMath>
      <w:r>
        <w:t>[Bits]</w:t>
      </w:r>
    </w:p>
    <w:p w:rsidR="00BC2675" w:rsidRDefault="00BC2675" w:rsidP="00AD68D1">
      <w:pPr>
        <w:jc w:val="center"/>
      </w:pPr>
    </w:p>
    <w:p w:rsidR="00AD68D1" w:rsidRDefault="00AD68D1" w:rsidP="00FF32DB">
      <w:pPr>
        <w:ind w:firstLine="708"/>
        <w:jc w:val="left"/>
      </w:pPr>
      <w:r>
        <w:t>Cette formule permet de calculer le nombre de bit</w:t>
      </w:r>
      <w:r w:rsidR="00A750F8">
        <w:t>s</w:t>
      </w:r>
      <w:r>
        <w:t xml:space="preserve"> de rendement en fonction de la fréquence de la PWM et de l’horloge. Ces fréquences se choisissen</w:t>
      </w:r>
      <w:r w:rsidR="00A750F8">
        <w:t>t dans le deuxième timer chargé</w:t>
      </w:r>
      <w:r>
        <w:t xml:space="preserve"> de la génération de la PWM. </w:t>
      </w:r>
      <w:r w:rsidR="00BC2675">
        <w:t>S</w:t>
      </w:r>
      <w:r>
        <w:t>a fréquence d’horloge peut être réglée à 240</w:t>
      </w:r>
      <w:r w:rsidR="00BC2675">
        <w:t>M</w:t>
      </w:r>
      <w:r>
        <w:t>Hz</w:t>
      </w:r>
      <w:r w:rsidR="00A750F8">
        <w:t xml:space="preserve"> et on peut choisir </w:t>
      </w:r>
      <w:r w:rsidR="00BC2675">
        <w:t xml:space="preserve">une </w:t>
      </w:r>
      <w:r w:rsidR="004A2810">
        <w:t>fréquence de PWM</w:t>
      </w:r>
      <w:r w:rsidR="00BC2675">
        <w:t xml:space="preserve"> de 200kHz en jouant sur la variable ARR de la fonction suivante par exemple :</w:t>
      </w:r>
    </w:p>
    <w:p w:rsidR="00A750F8" w:rsidRDefault="00A750F8" w:rsidP="00AD68D1">
      <w:pPr>
        <w:jc w:val="left"/>
      </w:pPr>
    </w:p>
    <w:p w:rsidR="00BC2675" w:rsidRPr="00A750F8" w:rsidRDefault="00BC2675" w:rsidP="00AD68D1">
      <w:pPr>
        <w:jc w:val="left"/>
      </w:pPr>
      <m:oMathPara>
        <m:oMath>
          <m:r>
            <w:rPr>
              <w:rFonts w:ascii="Cambria Math" w:hAnsi="Cambria Math"/>
            </w:rPr>
            <m:t xml:space="preserve">Fpwm= </m:t>
          </m:r>
          <m:f>
            <m:fPr>
              <m:ctrlPr>
                <w:rPr>
                  <w:rFonts w:ascii="Cambria Math" w:hAnsi="Cambria Math"/>
                  <w:i/>
                </w:rPr>
              </m:ctrlPr>
            </m:fPr>
            <m:num>
              <m:r>
                <w:rPr>
                  <w:rFonts w:ascii="Cambria Math" w:hAnsi="Cambria Math"/>
                </w:rPr>
                <m:t>Fclk</m:t>
              </m:r>
            </m:num>
            <m:den>
              <m:d>
                <m:dPr>
                  <m:ctrlPr>
                    <w:rPr>
                      <w:rFonts w:ascii="Cambria Math" w:hAnsi="Cambria Math"/>
                      <w:i/>
                    </w:rPr>
                  </m:ctrlPr>
                </m:dPr>
                <m:e>
                  <m:r>
                    <w:rPr>
                      <w:rFonts w:ascii="Cambria Math" w:hAnsi="Cambria Math"/>
                    </w:rPr>
                    <m:t>ARR+1</m:t>
                  </m:r>
                </m:e>
              </m:d>
              <m:r>
                <w:rPr>
                  <w:rFonts w:ascii="Cambria Math" w:hAnsi="Cambria Math"/>
                </w:rPr>
                <m:t>×(PSC+1)</m:t>
              </m:r>
            </m:den>
          </m:f>
        </m:oMath>
      </m:oMathPara>
    </w:p>
    <w:p w:rsidR="00A750F8" w:rsidRDefault="00A750F8" w:rsidP="00AD68D1">
      <w:pPr>
        <w:jc w:val="left"/>
      </w:pPr>
    </w:p>
    <w:p w:rsidR="00BE26DF" w:rsidRDefault="00A750F8" w:rsidP="00FF32DB">
      <w:pPr>
        <w:ind w:firstLine="708"/>
      </w:pPr>
      <w:r>
        <w:t>À</w:t>
      </w:r>
      <w:r w:rsidR="00BC2675">
        <w:t xml:space="preserve"> partir de là je me suis fixé une résolution de 10bit</w:t>
      </w:r>
      <w:r>
        <w:t>s</w:t>
      </w:r>
      <w:r w:rsidR="00BC2675">
        <w:t xml:space="preserve"> minimum et j’ai fait les applications numérique</w:t>
      </w:r>
      <w:r>
        <w:t>s</w:t>
      </w:r>
      <w:r w:rsidR="00BC2675">
        <w:t xml:space="preserve"> pour différentes fréquences de PWM afin de réaliser des tests. La figure ci-dessous est une bonne représentation du fonctionnement décrit </w:t>
      </w:r>
      <w:r w:rsidR="004A2810">
        <w:t>plus tôt</w:t>
      </w:r>
      <w:r w:rsidR="00BC2675">
        <w:t>.</w:t>
      </w:r>
      <w:r w:rsidR="00AB626F">
        <w:t xml:space="preserve"> </w:t>
      </w:r>
    </w:p>
    <w:p w:rsidR="00BC2675" w:rsidRDefault="00F941E8" w:rsidP="00BC2675">
      <w:pPr>
        <w:keepNext/>
        <w:jc w:val="center"/>
      </w:pPr>
      <w:r w:rsidRPr="00F941E8">
        <w:rPr>
          <w:noProof/>
        </w:rPr>
        <w:lastRenderedPageBreak/>
        <w:drawing>
          <wp:inline distT="0" distB="0" distL="0" distR="0" wp14:anchorId="62E276EA" wp14:editId="52DABA66">
            <wp:extent cx="5193010" cy="2054994"/>
            <wp:effectExtent l="0" t="0" r="8255" b="2540"/>
            <wp:docPr id="1328924302" name="Image 1328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7180" cy="2056644"/>
                    </a:xfrm>
                    <a:prstGeom prst="rect">
                      <a:avLst/>
                    </a:prstGeom>
                  </pic:spPr>
                </pic:pic>
              </a:graphicData>
            </a:graphic>
          </wp:inline>
        </w:drawing>
      </w:r>
    </w:p>
    <w:p w:rsidR="00C238A3" w:rsidRPr="00C238A3" w:rsidRDefault="00BC2675" w:rsidP="00C238A3">
      <w:pPr>
        <w:pStyle w:val="Lgende"/>
      </w:pPr>
      <w:r>
        <w:t xml:space="preserve">Figure </w:t>
      </w:r>
      <w:fldSimple w:instr=" SEQ Figure \* ARABIC ">
        <w:r w:rsidR="00251A6C">
          <w:rPr>
            <w:noProof/>
          </w:rPr>
          <w:t>29</w:t>
        </w:r>
      </w:fldSimple>
      <w:r>
        <w:t> : Fonctionnement de la génération des PWM</w:t>
      </w:r>
    </w:p>
    <w:p w:rsidR="00AB626F" w:rsidRDefault="00AB626F" w:rsidP="00FF32DB">
      <w:pPr>
        <w:ind w:firstLine="708"/>
      </w:pPr>
      <w:r>
        <w:t>Pour finir, il m’a suffi de répéter les manipulation</w:t>
      </w:r>
      <w:r w:rsidR="00A750F8">
        <w:t>s</w:t>
      </w:r>
      <w:r>
        <w:t xml:space="preserve"> en utilisant un deuxième tableau avec les mêmes valeurs de sinus mais déphasé</w:t>
      </w:r>
      <w:r w:rsidR="008A23C7">
        <w:t>es</w:t>
      </w:r>
      <w:r>
        <w:t xml:space="preserve"> de 180° afin de générer une deuxième PWM.</w:t>
      </w:r>
    </w:p>
    <w:p w:rsidR="00BE26DF" w:rsidRDefault="00BE26DF" w:rsidP="00FF32DB">
      <w:pPr>
        <w:ind w:firstLine="708"/>
      </w:pPr>
    </w:p>
    <w:p w:rsidR="00C238A3" w:rsidRDefault="004708E3" w:rsidP="00BE26DF">
      <w:pPr>
        <w:ind w:firstLine="708"/>
      </w:pPr>
      <w:r>
        <w:t>Ci</w:t>
      </w:r>
      <w:r w:rsidR="008A23C7">
        <w:t>-dessous une capture écran d’un PWM</w:t>
      </w:r>
      <w:r>
        <w:t xml:space="preserve"> de fr</w:t>
      </w:r>
      <w:r w:rsidR="008A23C7">
        <w:t>équence 200Khz, généré par</w:t>
      </w:r>
      <w:r>
        <w:t xml:space="preserve"> la carte nucleo.</w:t>
      </w:r>
    </w:p>
    <w:p w:rsidR="004708E3" w:rsidRDefault="004708E3" w:rsidP="00C238A3">
      <w:pPr>
        <w:keepNext/>
        <w:jc w:val="center"/>
      </w:pPr>
      <w:r>
        <w:rPr>
          <w:noProof/>
        </w:rPr>
        <w:drawing>
          <wp:inline distT="0" distB="0" distL="0" distR="0">
            <wp:extent cx="4689356" cy="3517017"/>
            <wp:effectExtent l="0" t="0" r="0" b="7620"/>
            <wp:docPr id="1328924305" name="Image 13289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305" name="tek00007.png"/>
                    <pic:cNvPicPr/>
                  </pic:nvPicPr>
                  <pic:blipFill>
                    <a:blip r:embed="rId107">
                      <a:extLst>
                        <a:ext uri="{28A0092B-C50C-407E-A947-70E740481C1C}">
                          <a14:useLocalDpi xmlns:a14="http://schemas.microsoft.com/office/drawing/2010/main" val="0"/>
                        </a:ext>
                      </a:extLst>
                    </a:blip>
                    <a:stretch>
                      <a:fillRect/>
                    </a:stretch>
                  </pic:blipFill>
                  <pic:spPr>
                    <a:xfrm>
                      <a:off x="0" y="0"/>
                      <a:ext cx="4695682" cy="3521762"/>
                    </a:xfrm>
                    <a:prstGeom prst="rect">
                      <a:avLst/>
                    </a:prstGeom>
                  </pic:spPr>
                </pic:pic>
              </a:graphicData>
            </a:graphic>
          </wp:inline>
        </w:drawing>
      </w:r>
    </w:p>
    <w:p w:rsidR="004708E3" w:rsidRDefault="004708E3" w:rsidP="004708E3">
      <w:pPr>
        <w:pStyle w:val="Lgende"/>
      </w:pPr>
      <w:r>
        <w:t xml:space="preserve">Figure </w:t>
      </w:r>
      <w:fldSimple w:instr=" SEQ Figure \* ARABIC ">
        <w:r w:rsidR="00251A6C">
          <w:rPr>
            <w:noProof/>
          </w:rPr>
          <w:t>30</w:t>
        </w:r>
      </w:fldSimple>
      <w:r>
        <w:t> : SPWM générée à partir de la carte nucleo</w:t>
      </w:r>
    </w:p>
    <w:p w:rsidR="00BE26DF" w:rsidRDefault="00C24EE4" w:rsidP="00FF32DB">
      <w:pPr>
        <w:ind w:firstLine="708"/>
      </w:pPr>
      <w:r>
        <w:t>Maintenant il est temps de s’intéresser à la partie plus automatique de mon stage, l’asservissement de la tension de sortie.</w:t>
      </w:r>
    </w:p>
    <w:p w:rsidR="00BE26DF" w:rsidRDefault="00BE26DF" w:rsidP="00FF32DB">
      <w:pPr>
        <w:ind w:firstLine="708"/>
      </w:pPr>
    </w:p>
    <w:p w:rsidR="00D81025" w:rsidRDefault="00C744C3" w:rsidP="00D81025">
      <w:pPr>
        <w:pStyle w:val="Titre3"/>
      </w:pPr>
      <w:bookmarkStart w:id="45" w:name="_Toc106357473"/>
      <w:r>
        <w:t>1.5.5</w:t>
      </w:r>
      <w:r w:rsidR="00D81025">
        <w:t>. Asservissement de la tension de sortie</w:t>
      </w:r>
      <w:bookmarkEnd w:id="45"/>
    </w:p>
    <w:p w:rsidR="00052F4E" w:rsidRDefault="00D010D9" w:rsidP="00D010D9">
      <w:r>
        <w:lastRenderedPageBreak/>
        <w:t>Un des buts du projet est de garantir la st</w:t>
      </w:r>
      <w:r w:rsidR="00052F4E">
        <w:t>abilité de la</w:t>
      </w:r>
      <w:r w:rsidR="008A23C7">
        <w:t xml:space="preserve"> tension de sortie mais aussi e</w:t>
      </w:r>
      <w:r w:rsidR="00052F4E">
        <w:t>t surtout d’atteindre la valeur fixée par la commande en modifiant l’indice de modulation des PWM. En effet</w:t>
      </w:r>
      <w:r w:rsidR="008A23C7">
        <w:t>,</w:t>
      </w:r>
      <w:r w:rsidR="00052F4E">
        <w:t xml:space="preserve"> en fonction de la fréquence du sinus, pour une même tension d’alimentation, l’amplitude du signal de sortie va changer. Ce phénomène est </w:t>
      </w:r>
      <w:r w:rsidR="008A23C7">
        <w:t>dû</w:t>
      </w:r>
      <w:r w:rsidR="00052F4E">
        <w:t xml:space="preserve"> aux atténuation</w:t>
      </w:r>
      <w:r w:rsidR="008A23C7">
        <w:t>s</w:t>
      </w:r>
      <w:r w:rsidR="00052F4E">
        <w:t xml:space="preserve"> ou amplification</w:t>
      </w:r>
      <w:r w:rsidR="008A23C7">
        <w:t>s</w:t>
      </w:r>
      <w:r w:rsidR="00052F4E">
        <w:t xml:space="preserve">, </w:t>
      </w:r>
      <w:r w:rsidR="008A23C7">
        <w:t>eux-mêmes dues aux phénomènes de résonnance introduit par le</w:t>
      </w:r>
      <w:r w:rsidR="00052F4E">
        <w:t xml:space="preserve"> filtre en fonction de la fréquence du signal à filtrer. Ce qui veut dire qu’il va falloir se placer dans le cas atténuant le plus afin de fixer une valeur d’alimentation suffisamment grande, puis il faudra corriger les amplifications par rapport à ce cas en diminuant l’indice de modulation.</w:t>
      </w:r>
    </w:p>
    <w:p w:rsidR="00052F4E" w:rsidRDefault="00052F4E" w:rsidP="00D010D9"/>
    <w:p w:rsidR="00D010D9" w:rsidRDefault="00052F4E" w:rsidP="00D010D9">
      <w:r>
        <w:tab/>
      </w:r>
      <w:r w:rsidR="00FD5117">
        <w:t>La première étape est de mesurer la sortie, ensuite il faut appliquer un correcteur qui va venir corriger la commande et donc la sortie.</w:t>
      </w:r>
      <w:r w:rsidR="00E7296F">
        <w:t xml:space="preserve"> Afin de simuler ce système j’ai pu utiliser MATLAB et Simulink, ci-d</w:t>
      </w:r>
      <w:r w:rsidR="008A23C7">
        <w:t>essous on peut voir le système S</w:t>
      </w:r>
      <w:r w:rsidR="00E7296F">
        <w:t>imulink conçu pendant le stage.</w:t>
      </w:r>
    </w:p>
    <w:p w:rsidR="00C31442" w:rsidRDefault="00C31442" w:rsidP="00D010D9"/>
    <w:p w:rsidR="008D1484" w:rsidRDefault="00C31442" w:rsidP="008D1484">
      <w:pPr>
        <w:keepNext/>
      </w:pPr>
      <w:r w:rsidRPr="00C31442">
        <w:rPr>
          <w:noProof/>
        </w:rPr>
        <w:drawing>
          <wp:inline distT="0" distB="0" distL="0" distR="0" wp14:anchorId="38EFE0F4" wp14:editId="1BCC89A4">
            <wp:extent cx="5760720" cy="1226359"/>
            <wp:effectExtent l="0" t="0" r="0" b="0"/>
            <wp:docPr id="1328924306" name="Image 13289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084"/>
                    <a:stretch/>
                  </pic:blipFill>
                  <pic:spPr bwMode="auto">
                    <a:xfrm>
                      <a:off x="0" y="0"/>
                      <a:ext cx="5760720" cy="1226359"/>
                    </a:xfrm>
                    <a:prstGeom prst="rect">
                      <a:avLst/>
                    </a:prstGeom>
                    <a:ln>
                      <a:noFill/>
                    </a:ln>
                    <a:extLst>
                      <a:ext uri="{53640926-AAD7-44D8-BBD7-CCE9431645EC}">
                        <a14:shadowObscured xmlns:a14="http://schemas.microsoft.com/office/drawing/2010/main"/>
                      </a:ext>
                    </a:extLst>
                  </pic:spPr>
                </pic:pic>
              </a:graphicData>
            </a:graphic>
          </wp:inline>
        </w:drawing>
      </w:r>
    </w:p>
    <w:p w:rsidR="00C31442" w:rsidRDefault="008D1484" w:rsidP="008D1484">
      <w:pPr>
        <w:pStyle w:val="Lgende"/>
      </w:pPr>
      <w:bookmarkStart w:id="46" w:name="figure27"/>
      <w:r>
        <w:t xml:space="preserve">Figure </w:t>
      </w:r>
      <w:fldSimple w:instr=" SEQ Figure \* ARABIC ">
        <w:r w:rsidR="00251A6C">
          <w:rPr>
            <w:noProof/>
          </w:rPr>
          <w:t>31</w:t>
        </w:r>
      </w:fldSimple>
      <w:r>
        <w:t> : Modèle de simulation Simulink de l’asservissement de la sortie</w:t>
      </w:r>
    </w:p>
    <w:bookmarkEnd w:id="46"/>
    <w:p w:rsidR="00E7296F" w:rsidRDefault="00E7296F" w:rsidP="00D010D9"/>
    <w:p w:rsidR="00E7296F" w:rsidRDefault="00E7296F" w:rsidP="00FF32DB">
      <w:pPr>
        <w:ind w:firstLine="708"/>
      </w:pPr>
      <w:r>
        <w:t xml:space="preserve">La première chose que j’ai faite a été de créer un bloc contenant la fonction de transfert du circuit., c’est-à-dire la fonction de transfert du filtre plus un gain dû à l’étage d’amplification. Ensuite </w:t>
      </w:r>
      <w:r w:rsidR="00CA1921">
        <w:t>j’ai créé la boucle et la commande puis j</w:t>
      </w:r>
      <w:r w:rsidR="00A750F8">
        <w:t>’ai inséré le correcteur PI. En</w:t>
      </w:r>
      <w:r w:rsidR="00CA1921">
        <w:t>fin</w:t>
      </w:r>
      <w:r w:rsidR="00A750F8">
        <w:t>,</w:t>
      </w:r>
      <w:r w:rsidR="00CA1921">
        <w:t xml:space="preserve"> j’ai ajouté un bloc permettant la conversion de la mesure en une commande. En effet une des problématiques de ce système et que la mesure correspond à la valeur RMS de la tension mais que le paramètre sur lequel il faut jouer pour change</w:t>
      </w:r>
      <w:r w:rsidR="00E351AA">
        <w:t>r la commande est l’indice de modulation de la PWM, autrement dit la plage sur laquelle le rapport cyclique varie. Par exemple de 3% à 97% de la période ou encore 10% à 90% de la période.</w:t>
      </w:r>
      <w:r w:rsidR="00CF603A">
        <w:t xml:space="preserve"> Cela peut être aussie de passer de 5%-100% à 20%-100%, ce qui importe c’est que la plage sur laquelle le rapport cyclique varie diminue pour diminuer l’amplitude du sinus après filtrage, et inversement pour augmenter l’amplitude</w:t>
      </w:r>
      <w:r w:rsidR="00E351AA">
        <w:t>.</w:t>
      </w:r>
      <w:r w:rsidR="003D1346">
        <w:t xml:space="preserve"> C’est pour cela qu’il a fallu créer se bloque de conversion dont le contenu est le suivant :</w:t>
      </w:r>
    </w:p>
    <w:p w:rsidR="003D1346" w:rsidRDefault="003D1346" w:rsidP="00D010D9"/>
    <w:p w:rsidR="008D1484" w:rsidRDefault="003D1346" w:rsidP="008D1484">
      <w:pPr>
        <w:keepNext/>
      </w:pPr>
      <w:r w:rsidRPr="003D1346">
        <w:rPr>
          <w:noProof/>
        </w:rPr>
        <w:lastRenderedPageBreak/>
        <w:drawing>
          <wp:inline distT="0" distB="0" distL="0" distR="0" wp14:anchorId="4CE201B9" wp14:editId="20AEE37D">
            <wp:extent cx="5760720" cy="1668145"/>
            <wp:effectExtent l="0" t="0" r="0" b="8255"/>
            <wp:docPr id="1328924307" name="Image 1328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668145"/>
                    </a:xfrm>
                    <a:prstGeom prst="rect">
                      <a:avLst/>
                    </a:prstGeom>
                  </pic:spPr>
                </pic:pic>
              </a:graphicData>
            </a:graphic>
          </wp:inline>
        </w:drawing>
      </w:r>
    </w:p>
    <w:p w:rsidR="003D1346" w:rsidRDefault="008D1484" w:rsidP="008D1484">
      <w:pPr>
        <w:pStyle w:val="Lgende"/>
      </w:pPr>
      <w:r>
        <w:t xml:space="preserve">Figure </w:t>
      </w:r>
      <w:fldSimple w:instr=" SEQ Figure \* ARABIC ">
        <w:r w:rsidR="00251A6C">
          <w:rPr>
            <w:noProof/>
          </w:rPr>
          <w:t>32</w:t>
        </w:r>
      </w:fldSimple>
      <w:r>
        <w:t> : Contenu du bloc de conversion de la mesure en commande</w:t>
      </w:r>
    </w:p>
    <w:p w:rsidR="00FD5117" w:rsidRDefault="003D1346" w:rsidP="00FF32DB">
      <w:pPr>
        <w:ind w:firstLine="708"/>
      </w:pPr>
      <w:r>
        <w:t xml:space="preserve">Il est un peu complexe à première vue. Ce </w:t>
      </w:r>
      <w:r w:rsidR="00A750F8">
        <w:t>bloc</w:t>
      </w:r>
      <w:r>
        <w:t xml:space="preserve"> récupère la différence entre la valeur RMS souhaité</w:t>
      </w:r>
      <w:r w:rsidR="002061A6">
        <w:t>e</w:t>
      </w:r>
      <w:r>
        <w:t xml:space="preserve"> et la valeur mesurée à la sortie, </w:t>
      </w:r>
      <w:r w:rsidR="00F05627">
        <w:t xml:space="preserve">puis il multiplie ou divise cette valeur afin de modifier l’indice de modulation en conséquence. Ce </w:t>
      </w:r>
      <w:r w:rsidR="00A750F8">
        <w:t>bloc</w:t>
      </w:r>
      <w:r w:rsidR="00F05627">
        <w:t xml:space="preserve"> est un peu complexe car </w:t>
      </w:r>
      <w:r w:rsidR="00A750F8">
        <w:t>il n’est pas</w:t>
      </w:r>
      <w:r w:rsidR="00F05627">
        <w:t xml:space="preserve"> possible de changer l’indice de modulation directement, j’ai dû jouer sur l’amplitude d’une </w:t>
      </w:r>
      <w:r w:rsidR="00A750F8">
        <w:t>sinusoïde</w:t>
      </w:r>
      <w:r w:rsidR="00F05627">
        <w:t xml:space="preserve"> qui influe sur les rapports cyclique</w:t>
      </w:r>
      <w:r w:rsidR="00A750F8">
        <w:t>s</w:t>
      </w:r>
      <w:r w:rsidR="00F05627">
        <w:t xml:space="preserve"> de la PWM, c’est une contrainte uniquement d</w:t>
      </w:r>
      <w:r w:rsidR="00A750F8">
        <w:t>ue</w:t>
      </w:r>
      <w:r w:rsidR="00CF603A">
        <w:t xml:space="preserve"> à la simulation sur S</w:t>
      </w:r>
      <w:r w:rsidR="00F05627">
        <w:t xml:space="preserve">imulink </w:t>
      </w:r>
      <w:r w:rsidR="00052F4E">
        <w:t>puisqu’avec</w:t>
      </w:r>
      <w:r w:rsidR="00F05627">
        <w:t xml:space="preserve"> le correcteur qui sera implémenté sur la carte nucleo il suffira de multiplier les valeurs du tableau contenant les valeurs du sinus pour modifier l’indice de modulation.</w:t>
      </w:r>
    </w:p>
    <w:p w:rsidR="00D467F2" w:rsidRDefault="00D467F2" w:rsidP="00D010D9"/>
    <w:p w:rsidR="00D467F2" w:rsidRDefault="00D467F2" w:rsidP="00FF32DB">
      <w:pPr>
        <w:ind w:firstLine="708"/>
      </w:pPr>
      <w:r>
        <w:t>Concernant le dimensionnement du correcteur j’ai utilisé la méthode de</w:t>
      </w:r>
      <w:r w:rsidRPr="00D467F2">
        <w:t xml:space="preserve"> Ziegler Nichols</w:t>
      </w:r>
      <w:r>
        <w:t xml:space="preserve"> pour trouver les valeurs du correcteur PI, en mesurant le gain maximal Ku</w:t>
      </w:r>
      <w:r w:rsidR="00CF603A">
        <w:t>=0.4</w:t>
      </w:r>
      <w:r>
        <w:t xml:space="preserve"> et la période d’</w:t>
      </w:r>
      <w:r w:rsidR="008D1484">
        <w:t>oscillation</w:t>
      </w:r>
      <w:r>
        <w:t xml:space="preserve"> du signal Tu</w:t>
      </w:r>
      <w:r w:rsidR="00CF603A">
        <w:t>=600</w:t>
      </w:r>
      <w:r w:rsidR="00BC40FF">
        <w:t>µs</w:t>
      </w:r>
      <w:r w:rsidR="008D1484">
        <w:t xml:space="preserve"> et en appliquant les formules de cette méthode. Au final je trouve un Kp=0.18 et Ki=360.</w:t>
      </w:r>
    </w:p>
    <w:p w:rsidR="008D1484" w:rsidRDefault="008D1484" w:rsidP="00D010D9"/>
    <w:p w:rsidR="008D1484" w:rsidRDefault="008D1484" w:rsidP="00FF32DB">
      <w:pPr>
        <w:ind w:firstLine="708"/>
      </w:pPr>
      <w:r>
        <w:t xml:space="preserve">Finalement j’ai pu lancer des simulations en testant avec une commande de 5V à 8V. Les </w:t>
      </w:r>
      <w:r w:rsidR="00A750F8">
        <w:t>résultats sont satisfaisants et</w:t>
      </w:r>
      <w:r>
        <w:t xml:space="preserve"> corrige bien la sortie de façon précise. Sur la </w:t>
      </w:r>
      <w:hyperlink w:anchor="figure27" w:history="1">
        <w:r w:rsidRPr="00146E02">
          <w:rPr>
            <w:rStyle w:val="Lienhypertexte"/>
          </w:rPr>
          <w:t>Figure</w:t>
        </w:r>
        <w:r w:rsidR="00146E02" w:rsidRPr="00146E02">
          <w:rPr>
            <w:rStyle w:val="Lienhypertexte"/>
          </w:rPr>
          <w:t xml:space="preserve"> </w:t>
        </w:r>
        <w:r w:rsidRPr="00146E02">
          <w:rPr>
            <w:rStyle w:val="Lienhypertexte"/>
          </w:rPr>
          <w:t xml:space="preserve"> </w:t>
        </w:r>
        <w:r w:rsidR="00146E02" w:rsidRPr="00146E02">
          <w:rPr>
            <w:rStyle w:val="Lienhypertexte"/>
          </w:rPr>
          <w:t>27</w:t>
        </w:r>
      </w:hyperlink>
      <w:r w:rsidR="0008416D">
        <w:t xml:space="preserve"> on peut d’ailleurs voir dans l’afficheur de droite la valeur RMS de la sortie pour une commande de 7V, qui est de 6.999V, soit 1mV d’écart.</w:t>
      </w:r>
    </w:p>
    <w:p w:rsidR="00BF427F" w:rsidRDefault="00BF427F" w:rsidP="00D010D9"/>
    <w:p w:rsidR="00BF427F" w:rsidRDefault="00BF427F" w:rsidP="00FF32DB">
      <w:pPr>
        <w:ind w:firstLine="708"/>
      </w:pPr>
      <w:r>
        <w:t>Afin de réaliser l’asservissement sur le PCB réel il a fallu concevoir un circuit. Ma première idée était d’utiliser un amplificateur d’instrumentation avec entrée différentielle, qui permettrait d’adapter la tension au</w:t>
      </w:r>
      <w:r w:rsidR="00A750F8">
        <w:t>x</w:t>
      </w:r>
      <w:r>
        <w:t xml:space="preserve"> caractéristiques d’entrée de la carte nucleo. Seulement, il s’est avéré compliqué de trouver un amplificateur avec des caractéristiques satisfaisantes, sans qu</w:t>
      </w:r>
      <w:r w:rsidR="00D30F37">
        <w:t xml:space="preserve">e son prix soit excessif. J’ai donc choisi un amplificateur </w:t>
      </w:r>
      <w:r w:rsidR="00954C8C">
        <w:t>opérationnel avec lequel j’ai fait un circuit soustracteur simple</w:t>
      </w:r>
      <w:r w:rsidR="00E861EE">
        <w:t xml:space="preserve"> avec un offset car la carte </w:t>
      </w:r>
      <w:r w:rsidR="00BC40FF">
        <w:t xml:space="preserve">nucleo </w:t>
      </w:r>
      <w:r w:rsidR="00E861EE">
        <w:t>n’accepte pas les tensions négatives</w:t>
      </w:r>
      <w:r w:rsidR="00954C8C">
        <w:t xml:space="preserve">. Le résultat est forcément moins précis que celui d’un </w:t>
      </w:r>
      <w:r w:rsidR="00E861EE">
        <w:t>amplificateur</w:t>
      </w:r>
      <w:r w:rsidR="00954C8C">
        <w:t xml:space="preserve"> d’instrumentation mais je n’ai pas besoin d’une valeur très précise pour voir si j’arrive à mettre en place la régulation. Dans la réalité, il y a un circuit déjà développé </w:t>
      </w:r>
      <w:r w:rsidR="00687A44">
        <w:t xml:space="preserve">par THALES </w:t>
      </w:r>
      <w:r w:rsidR="00954C8C">
        <w:t xml:space="preserve">pour faire cette mesure de façon très </w:t>
      </w:r>
      <w:r w:rsidR="00687A44">
        <w:t>précise sur les cartes finales.</w:t>
      </w:r>
      <w:r w:rsidR="00954C8C">
        <w:t xml:space="preserve"> </w:t>
      </w:r>
    </w:p>
    <w:p w:rsidR="00C3365B" w:rsidRDefault="00C744C3" w:rsidP="00C3365B">
      <w:pPr>
        <w:pStyle w:val="Titre3"/>
      </w:pPr>
      <w:bookmarkStart w:id="47" w:name="_Toc106357474"/>
      <w:r>
        <w:lastRenderedPageBreak/>
        <w:t>1.5.6</w:t>
      </w:r>
      <w:r w:rsidR="00C3365B">
        <w:t>. Schématique et routage du PCB</w:t>
      </w:r>
      <w:bookmarkEnd w:id="47"/>
    </w:p>
    <w:p w:rsidR="00E4519E" w:rsidRDefault="00DF0086" w:rsidP="00E4519E">
      <w:r>
        <w:t>Après la théorie et les simulations finies, la suite logique des choses est de fabriquer la carte électronique afin de faire des tests réels.</w:t>
      </w:r>
      <w:r w:rsidR="00215802">
        <w:t xml:space="preserve"> Pour cela il a fallu faire la schématique et le routage pour pouv</w:t>
      </w:r>
      <w:r w:rsidR="00680BC8">
        <w:t>oir générer les fichiers gerber nécessaire</w:t>
      </w:r>
      <w:r w:rsidR="00A750F8">
        <w:t>s</w:t>
      </w:r>
      <w:r w:rsidR="00680BC8">
        <w:t xml:space="preserve"> à la fabrication d’un PCB. De plus, j’ai réalisé mon PCB dans le FABLAB de THALES directement</w:t>
      </w:r>
      <w:r w:rsidR="00A53742">
        <w:t>,</w:t>
      </w:r>
      <w:r w:rsidR="00680BC8">
        <w:t xml:space="preserve"> qui est équipé d’une technologie permettant de réaliser des PCB à deux couches uniquement et avec des largeurs des piste</w:t>
      </w:r>
      <w:r w:rsidR="00A750F8">
        <w:t>s</w:t>
      </w:r>
      <w:r w:rsidR="00680BC8">
        <w:t xml:space="preserve"> et d’isolation de 0.5mm au minimum. J’ai donc fait le schéma et le routage avec le logiciel Kicad EDA en respectant les contraintes de fabrication du FABLAB. </w:t>
      </w:r>
    </w:p>
    <w:p w:rsidR="00680BC8" w:rsidRDefault="00680BC8" w:rsidP="00E4519E"/>
    <w:p w:rsidR="00680BC8" w:rsidRDefault="00052F4E" w:rsidP="00052F4E">
      <w:r>
        <w:tab/>
      </w:r>
      <w:r w:rsidR="00680BC8">
        <w:t>Avant de réaliser la schématique, j’ai sélectionné les composants</w:t>
      </w:r>
      <w:r w:rsidR="00492506">
        <w:t xml:space="preserve"> afin d’importer directement les bon symboles et empreintes. Pour choisir les composants je me suis basé sur les critères suivant</w:t>
      </w:r>
      <w:r w:rsidR="00A750F8">
        <w:t>s</w:t>
      </w:r>
      <w:r w:rsidR="00492506">
        <w:t> :</w:t>
      </w:r>
    </w:p>
    <w:p w:rsidR="00492506" w:rsidRDefault="00492506" w:rsidP="00492506">
      <w:pPr>
        <w:pStyle w:val="Paragraphedeliste"/>
        <w:numPr>
          <w:ilvl w:val="0"/>
          <w:numId w:val="15"/>
        </w:numPr>
      </w:pPr>
      <w:r>
        <w:t>Performance</w:t>
      </w:r>
    </w:p>
    <w:p w:rsidR="00492506" w:rsidRDefault="00492506" w:rsidP="00492506">
      <w:pPr>
        <w:pStyle w:val="Paragraphedeliste"/>
        <w:numPr>
          <w:ilvl w:val="0"/>
          <w:numId w:val="15"/>
        </w:numPr>
      </w:pPr>
      <w:r>
        <w:t>Taille</w:t>
      </w:r>
    </w:p>
    <w:p w:rsidR="00492506" w:rsidRDefault="00492506" w:rsidP="00492506">
      <w:pPr>
        <w:pStyle w:val="Paragraphedeliste"/>
        <w:numPr>
          <w:ilvl w:val="0"/>
          <w:numId w:val="15"/>
        </w:numPr>
      </w:pPr>
      <w:r>
        <w:t>Prix</w:t>
      </w:r>
    </w:p>
    <w:p w:rsidR="00052F4E" w:rsidRDefault="00052F4E" w:rsidP="00052F4E">
      <w:pPr>
        <w:pStyle w:val="Paragraphedeliste"/>
        <w:numPr>
          <w:ilvl w:val="0"/>
          <w:numId w:val="15"/>
        </w:numPr>
      </w:pPr>
      <w:r>
        <w:t>Disponibilité</w:t>
      </w:r>
    </w:p>
    <w:p w:rsidR="00007807" w:rsidRDefault="00007807" w:rsidP="00007807">
      <w:pPr>
        <w:pStyle w:val="Paragraphedeliste"/>
      </w:pPr>
    </w:p>
    <w:p w:rsidR="00C238A3" w:rsidRDefault="00052F4E" w:rsidP="00C238A3">
      <w:r>
        <w:tab/>
      </w:r>
      <w:r w:rsidR="00BF427F" w:rsidRPr="00052F4E">
        <w:t>Les composants passifs ont été relativement simple</w:t>
      </w:r>
      <w:r w:rsidR="00A750F8" w:rsidRPr="00052F4E">
        <w:t>s</w:t>
      </w:r>
      <w:r w:rsidR="00BF427F" w:rsidRPr="00052F4E">
        <w:t xml:space="preserve"> à trouver mais en ce qui concerne les driver de MOSFET et les MOSFET par exemple j’ai sélectionné 3 composants pour chaque et j’ai ensuite fait des tableaux comparatifs afin de déterminer lequel des 3 composants est le meilleur.</w:t>
      </w:r>
    </w:p>
    <w:p w:rsidR="00C238A3" w:rsidRDefault="00C238A3" w:rsidP="00C238A3">
      <w:r>
        <w:tab/>
      </w:r>
    </w:p>
    <w:p w:rsidR="00FF32DB" w:rsidRDefault="00E861EE" w:rsidP="00C238A3">
      <w:r>
        <w:t>Une fois les composants sélectionnés, j’ai pu faire la schématique et m’attaquer au routage. J’ai inséré beaucoup de points de tests et de jumper afin de pouvoir observer les signaux qui m’intéresse</w:t>
      </w:r>
      <w:r w:rsidR="00A53742">
        <w:t>nt</w:t>
      </w:r>
      <w:r>
        <w:t>, de faire des mesures de courant et de déconnecter des parties du circuit afin de faire des tests plus spécifiques. Concernant le routage, j’ai eu une contrainte sur la taille des pistes d’au moins 0.5mm mais aussi sur le nombre de via</w:t>
      </w:r>
      <w:r w:rsidR="00A53742">
        <w:t>s</w:t>
      </w:r>
      <w:r>
        <w:t xml:space="preserve"> car leur technologie ne sait pas métalliser les via</w:t>
      </w:r>
      <w:r w:rsidR="00A53742">
        <w:t>s</w:t>
      </w:r>
      <w:r>
        <w:t>, ce qui m’a donc obligé à faire le lien entre les deux couches du PCB moi-même et ceux</w:t>
      </w:r>
      <w:r w:rsidR="00A53742">
        <w:t>-ci</w:t>
      </w:r>
      <w:r>
        <w:t xml:space="preserve"> pour chaque via.</w:t>
      </w:r>
      <w:r w:rsidR="00072721">
        <w:t xml:space="preserve"> </w:t>
      </w:r>
    </w:p>
    <w:p w:rsidR="00FF32DB" w:rsidRDefault="00FF32DB" w:rsidP="00FF32DB">
      <w:pPr>
        <w:ind w:firstLine="708"/>
      </w:pPr>
    </w:p>
    <w:p w:rsidR="00E861EE" w:rsidRDefault="00072721" w:rsidP="00C238A3">
      <w:pPr>
        <w:ind w:firstLine="708"/>
      </w:pPr>
      <w:r>
        <w:t xml:space="preserve">Enfin, j’ai porté une attention plus particulière sur les étages d’amplification, la commutation créant des pics et variations de courant et tension autour du nœud appelé </w:t>
      </w:r>
      <w:r w:rsidR="00A750F8">
        <w:t>switching node assez conséquent</w:t>
      </w:r>
      <w:r w:rsidR="00A53742">
        <w:t>e</w:t>
      </w:r>
      <w:r w:rsidR="00A750F8">
        <w:t>s</w:t>
      </w:r>
      <w:r>
        <w:t>, j’ai privilégié les plans à la place des pistes pour cette partie du circuit. Je suis conscient que ce PCB pourrait</w:t>
      </w:r>
      <w:r w:rsidR="00A750F8">
        <w:t xml:space="preserve"> </w:t>
      </w:r>
      <w:r>
        <w:t>être amélioré en le routant sur 4 couches, en faisant des retours à la masse plus intelligents, ou en optimisant encore plus le routage lié au</w:t>
      </w:r>
      <w:r w:rsidR="00A750F8">
        <w:t>x</w:t>
      </w:r>
      <w:r>
        <w:t xml:space="preserve"> étage</w:t>
      </w:r>
      <w:r w:rsidR="00A750F8">
        <w:t>s</w:t>
      </w:r>
      <w:r>
        <w:t xml:space="preserve"> d’amplification. Pour plus de détails, l</w:t>
      </w:r>
      <w:r w:rsidR="00E861EE">
        <w:t>e schéma, le routage et la BOM sont présents en annexe du rapport.</w:t>
      </w:r>
    </w:p>
    <w:p w:rsidR="00E4519E" w:rsidRDefault="00C744C3" w:rsidP="002F3E59">
      <w:pPr>
        <w:pStyle w:val="Titre3"/>
      </w:pPr>
      <w:bookmarkStart w:id="48" w:name="_Toc106357475"/>
      <w:r>
        <w:lastRenderedPageBreak/>
        <w:t>1.5.7</w:t>
      </w:r>
      <w:r w:rsidR="00C3365B">
        <w:t>. Tests et mesures sur le PCB</w:t>
      </w:r>
      <w:bookmarkEnd w:id="48"/>
    </w:p>
    <w:p w:rsidR="002F3E59" w:rsidRDefault="002F3E59" w:rsidP="002F3E59">
      <w:r>
        <w:t xml:space="preserve">Avant tout, ce rapport est fini d’être rédigé début juin, il me reste donc un mois et demi de stage durant lesquels je vais essentiellement me concentrer sur les tests, mesures et l’amélioration du PCB actuel. J’ai cependant fait en sorte d’avoir fait quelques mesures afin d’exposer les premiers résultats dans ce rapport. </w:t>
      </w:r>
    </w:p>
    <w:p w:rsidR="002F3E59" w:rsidRDefault="002F3E59" w:rsidP="002F3E59"/>
    <w:p w:rsidR="002F3E59" w:rsidRPr="002F3E59" w:rsidRDefault="002F3E59" w:rsidP="002F3E59">
      <w:r>
        <w:t xml:space="preserve">Pour commencer voici à quoi ressemble la carte après assemblage </w:t>
      </w:r>
    </w:p>
    <w:p w:rsidR="00C33032" w:rsidRPr="00C33032" w:rsidRDefault="00C33032" w:rsidP="00C33032"/>
    <w:p w:rsidR="00152268" w:rsidRDefault="002F3E59" w:rsidP="00152268">
      <w:pPr>
        <w:keepNext/>
        <w:jc w:val="center"/>
      </w:pPr>
      <w:r>
        <w:rPr>
          <w:noProof/>
        </w:rPr>
        <w:drawing>
          <wp:inline distT="0" distB="0" distL="0" distR="0">
            <wp:extent cx="4381721" cy="2711487"/>
            <wp:effectExtent l="0" t="0" r="0" b="0"/>
            <wp:docPr id="1328924308" name="Image 1328924308" descr="cid:8a01eee4-902e-4da8-92ea-75d016af1ae1@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id:8a01eee4-902e-4da8-92ea-75d016af1ae1@iris.infra.thales"/>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0185" t="27281" r="13733" b="9952"/>
                    <a:stretch/>
                  </pic:blipFill>
                  <pic:spPr bwMode="auto">
                    <a:xfrm>
                      <a:off x="0" y="0"/>
                      <a:ext cx="4382830" cy="2712173"/>
                    </a:xfrm>
                    <a:prstGeom prst="rect">
                      <a:avLst/>
                    </a:prstGeom>
                    <a:noFill/>
                    <a:ln>
                      <a:noFill/>
                    </a:ln>
                    <a:extLst>
                      <a:ext uri="{53640926-AAD7-44D8-BBD7-CCE9431645EC}">
                        <a14:shadowObscured xmlns:a14="http://schemas.microsoft.com/office/drawing/2010/main"/>
                      </a:ext>
                    </a:extLst>
                  </pic:spPr>
                </pic:pic>
              </a:graphicData>
            </a:graphic>
          </wp:inline>
        </w:drawing>
      </w:r>
    </w:p>
    <w:p w:rsidR="00A875D8" w:rsidRDefault="00152268" w:rsidP="00152268">
      <w:pPr>
        <w:pStyle w:val="Lgende"/>
      </w:pPr>
      <w:r>
        <w:t xml:space="preserve">Figure </w:t>
      </w:r>
      <w:fldSimple w:instr=" SEQ Figure \* ARABIC ">
        <w:r w:rsidR="00251A6C">
          <w:rPr>
            <w:noProof/>
          </w:rPr>
          <w:t>33</w:t>
        </w:r>
      </w:fldSimple>
      <w:r>
        <w:t> : Vue de la face supérieur du PCB</w:t>
      </w:r>
    </w:p>
    <w:p w:rsidR="00152268" w:rsidRDefault="00152268" w:rsidP="00152268">
      <w:pPr>
        <w:keepNext/>
        <w:jc w:val="center"/>
      </w:pPr>
      <w:r>
        <w:rPr>
          <w:noProof/>
        </w:rPr>
        <w:drawing>
          <wp:inline distT="0" distB="0" distL="0" distR="0">
            <wp:extent cx="4323083" cy="2806027"/>
            <wp:effectExtent l="0" t="0" r="1270" b="0"/>
            <wp:docPr id="1328924309" name="Image 1328924309" descr="cid:6d2adbdd-4301-499b-a0af-5fe10b625414@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id:6d2adbdd-4301-499b-a0af-5fe10b625414@iris.infra.thales"/>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t="6230" b="7234"/>
                    <a:stretch/>
                  </pic:blipFill>
                  <pic:spPr bwMode="auto">
                    <a:xfrm>
                      <a:off x="0" y="0"/>
                      <a:ext cx="4328652" cy="2809642"/>
                    </a:xfrm>
                    <a:prstGeom prst="rect">
                      <a:avLst/>
                    </a:prstGeom>
                    <a:noFill/>
                    <a:ln>
                      <a:noFill/>
                    </a:ln>
                    <a:extLst>
                      <a:ext uri="{53640926-AAD7-44D8-BBD7-CCE9431645EC}">
                        <a14:shadowObscured xmlns:a14="http://schemas.microsoft.com/office/drawing/2010/main"/>
                      </a:ext>
                    </a:extLst>
                  </pic:spPr>
                </pic:pic>
              </a:graphicData>
            </a:graphic>
          </wp:inline>
        </w:drawing>
      </w:r>
    </w:p>
    <w:p w:rsidR="003378EB" w:rsidRDefault="00152268" w:rsidP="00152268">
      <w:pPr>
        <w:pStyle w:val="Lgende"/>
      </w:pPr>
      <w:r>
        <w:t xml:space="preserve">Figure </w:t>
      </w:r>
      <w:fldSimple w:instr=" SEQ Figure \* ARABIC ">
        <w:r w:rsidR="00251A6C">
          <w:rPr>
            <w:noProof/>
          </w:rPr>
          <w:t>34</w:t>
        </w:r>
      </w:fldSimple>
      <w:r>
        <w:t> : Vue de la face inférieur du PCB</w:t>
      </w:r>
    </w:p>
    <w:p w:rsidR="00F305ED" w:rsidRDefault="00F305ED" w:rsidP="003378EB"/>
    <w:p w:rsidR="00F305ED" w:rsidRDefault="00F305ED" w:rsidP="00FF32DB">
      <w:pPr>
        <w:ind w:firstLine="708"/>
      </w:pPr>
      <w:r>
        <w:lastRenderedPageBreak/>
        <w:t>Une fois le PCB assemblé et les court</w:t>
      </w:r>
      <w:r w:rsidR="00A750F8">
        <w:t>s</w:t>
      </w:r>
      <w:r>
        <w:t>-circuit</w:t>
      </w:r>
      <w:r w:rsidR="00A750F8">
        <w:t>s</w:t>
      </w:r>
      <w:r>
        <w:t xml:space="preserve"> supprimés j’ai pu envoyer les PWM avec la nucleo, alimenter la carte et faire mes premières observations à l’oscilloscope.</w:t>
      </w:r>
    </w:p>
    <w:p w:rsidR="001B67DC" w:rsidRDefault="001B67DC" w:rsidP="003378EB"/>
    <w:p w:rsidR="001B67DC" w:rsidRDefault="001B67DC" w:rsidP="00FF32DB">
      <w:pPr>
        <w:ind w:firstLine="708"/>
      </w:pPr>
      <w:r>
        <w:t>La première chose que j’ai vérifié</w:t>
      </w:r>
      <w:r w:rsidR="00CA6EA9">
        <w:t>e</w:t>
      </w:r>
      <w:r>
        <w:t xml:space="preserve"> est l’allure des PWM</w:t>
      </w:r>
      <w:r w:rsidR="00D16508">
        <w:t xml:space="preserve"> et le résultat est plutôt satisfaisant puisque toutes les PWM sont propres, avant et après les drivers. Ci-dessous une copie écran de l’allure d’une des PWM.</w:t>
      </w:r>
    </w:p>
    <w:p w:rsidR="00D16508" w:rsidRDefault="00D16508" w:rsidP="003378EB"/>
    <w:p w:rsidR="00D16508" w:rsidRDefault="00D16508" w:rsidP="00D16508">
      <w:pPr>
        <w:keepNext/>
        <w:jc w:val="center"/>
      </w:pPr>
      <w:r w:rsidRPr="00D16508">
        <w:rPr>
          <w:noProof/>
        </w:rPr>
        <w:drawing>
          <wp:inline distT="0" distB="0" distL="0" distR="0">
            <wp:extent cx="4783422" cy="3588268"/>
            <wp:effectExtent l="0" t="0" r="0" b="0"/>
            <wp:docPr id="1328924310" name="Image 1328924310" descr="C:\Users\t0264096\Documents\Stage Marvyn Pannetier\photo oscilloscope\photo oscilloscope\Nouveau dossie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t0264096\Documents\Stage Marvyn Pannetier\photo oscilloscope\photo oscilloscope\Nouveau dossier\tek0000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85882" cy="3590113"/>
                    </a:xfrm>
                    <a:prstGeom prst="rect">
                      <a:avLst/>
                    </a:prstGeom>
                    <a:noFill/>
                    <a:ln>
                      <a:noFill/>
                    </a:ln>
                  </pic:spPr>
                </pic:pic>
              </a:graphicData>
            </a:graphic>
          </wp:inline>
        </w:drawing>
      </w:r>
    </w:p>
    <w:p w:rsidR="00D16508" w:rsidRDefault="00D16508" w:rsidP="00D16508">
      <w:pPr>
        <w:pStyle w:val="Lgende"/>
      </w:pPr>
      <w:r>
        <w:t xml:space="preserve">Figure </w:t>
      </w:r>
      <w:fldSimple w:instr=" SEQ Figure \* ARABIC ">
        <w:r w:rsidR="00251A6C">
          <w:rPr>
            <w:noProof/>
          </w:rPr>
          <w:t>35</w:t>
        </w:r>
      </w:fldSimple>
      <w:r>
        <w:t> : Allure d’une des PWM sur le PCB</w:t>
      </w:r>
    </w:p>
    <w:p w:rsidR="00D16508" w:rsidRDefault="00D16508" w:rsidP="00FF32DB">
      <w:pPr>
        <w:ind w:firstLine="708"/>
      </w:pPr>
      <w:r>
        <w:t>J’ai aussi vérifié que la fréquence était la bonne, ce qui est bon puisqu’on peut lire</w:t>
      </w:r>
      <w:r w:rsidR="00A53742">
        <w:t xml:space="preserve"> 200kHz sur la figure ci-dessus, qui </w:t>
      </w:r>
      <w:r>
        <w:t>est la valeur que j’ai programmée dans le code. La prochaine étape est de regarder l’allure des signaux de sortie</w:t>
      </w:r>
      <w:r w:rsidR="00982786">
        <w:t>, qui est la suivante.</w:t>
      </w:r>
    </w:p>
    <w:p w:rsidR="000C639C" w:rsidRDefault="000C639C" w:rsidP="00D16508"/>
    <w:p w:rsidR="00575943" w:rsidRDefault="00575943" w:rsidP="008819AD">
      <w:pPr>
        <w:keepNext/>
        <w:jc w:val="center"/>
      </w:pPr>
      <w:r w:rsidRPr="00575943">
        <w:rPr>
          <w:noProof/>
        </w:rPr>
        <w:lastRenderedPageBreak/>
        <w:drawing>
          <wp:inline distT="0" distB="0" distL="0" distR="0">
            <wp:extent cx="4175923" cy="3132554"/>
            <wp:effectExtent l="0" t="0" r="0" b="0"/>
            <wp:docPr id="1328924311" name="Image 1328924311" descr="C:\Users\t0264096\Documents\Stage Marvyn Pannetier\photo oscilloscope\photo oscilloscope\200kHz\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t0264096\Documents\Stage Marvyn Pannetier\photo oscilloscope\photo oscilloscope\200kHz\tek0000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3816" cy="3138475"/>
                    </a:xfrm>
                    <a:prstGeom prst="rect">
                      <a:avLst/>
                    </a:prstGeom>
                    <a:noFill/>
                    <a:ln>
                      <a:noFill/>
                    </a:ln>
                  </pic:spPr>
                </pic:pic>
              </a:graphicData>
            </a:graphic>
          </wp:inline>
        </w:drawing>
      </w:r>
    </w:p>
    <w:p w:rsidR="00575943" w:rsidRDefault="00575943" w:rsidP="007A2512">
      <w:pPr>
        <w:pStyle w:val="Lgende"/>
      </w:pPr>
      <w:r>
        <w:t xml:space="preserve">Figure </w:t>
      </w:r>
      <w:fldSimple w:instr=" SEQ Figure \* ARABIC ">
        <w:r w:rsidR="00251A6C">
          <w:rPr>
            <w:noProof/>
          </w:rPr>
          <w:t>36</w:t>
        </w:r>
      </w:fldSimple>
      <w:r>
        <w:t> : Allure des sinusoïdes en sortie</w:t>
      </w:r>
    </w:p>
    <w:p w:rsidR="007A2512" w:rsidRDefault="007A2512" w:rsidP="007A2512"/>
    <w:p w:rsidR="007A2512" w:rsidRDefault="007A2512" w:rsidP="00FF32DB">
      <w:pPr>
        <w:ind w:firstLine="708"/>
      </w:pPr>
      <w:r>
        <w:t>J’ai ensuite fait la différence des deux pour observer le signal différent</w:t>
      </w:r>
      <w:r w:rsidR="00CA6EA9">
        <w:t>iel aux bornes de la charge. Ces</w:t>
      </w:r>
      <w:r>
        <w:t xml:space="preserve"> sinus sont </w:t>
      </w:r>
      <w:r w:rsidR="00FF32DB">
        <w:t>programmés</w:t>
      </w:r>
      <w:r>
        <w:t xml:space="preserve"> pour avoir une fréquence de 5kHz et on peut voir sur la figure suivante que c’est bien le cas.</w:t>
      </w:r>
    </w:p>
    <w:p w:rsidR="007A2512" w:rsidRDefault="007A2512" w:rsidP="007A2512"/>
    <w:p w:rsidR="007A2512" w:rsidRDefault="007A2512" w:rsidP="007A2512">
      <w:pPr>
        <w:keepNext/>
        <w:jc w:val="center"/>
      </w:pPr>
      <w:r w:rsidRPr="007A2512">
        <w:rPr>
          <w:noProof/>
        </w:rPr>
        <w:drawing>
          <wp:inline distT="0" distB="0" distL="0" distR="0">
            <wp:extent cx="4259050" cy="3194912"/>
            <wp:effectExtent l="0" t="0" r="8255" b="5715"/>
            <wp:docPr id="1328924312" name="Image 1328924312" descr="C:\Users\t0264096\Documents\Stage Marvyn Pannetier\photo oscilloscope\photo oscilloscope\200kHz\tek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t0264096\Documents\Stage Marvyn Pannetier\photo oscilloscope\photo oscilloscope\200kHz\tek000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3850" cy="3213515"/>
                    </a:xfrm>
                    <a:prstGeom prst="rect">
                      <a:avLst/>
                    </a:prstGeom>
                    <a:noFill/>
                    <a:ln>
                      <a:noFill/>
                    </a:ln>
                  </pic:spPr>
                </pic:pic>
              </a:graphicData>
            </a:graphic>
          </wp:inline>
        </w:drawing>
      </w:r>
    </w:p>
    <w:p w:rsidR="007A2512" w:rsidRDefault="007A2512" w:rsidP="007A2512">
      <w:pPr>
        <w:pStyle w:val="Lgende"/>
      </w:pPr>
      <w:r>
        <w:t xml:space="preserve">Figure </w:t>
      </w:r>
      <w:fldSimple w:instr=" SEQ Figure \* ARABIC ">
        <w:r w:rsidR="00251A6C">
          <w:rPr>
            <w:noProof/>
          </w:rPr>
          <w:t>37</w:t>
        </w:r>
      </w:fldSimple>
      <w:r>
        <w:t> : Sinus différentiel à 5kHz</w:t>
      </w:r>
    </w:p>
    <w:p w:rsidR="007A2512" w:rsidRDefault="007A2512" w:rsidP="007A2512"/>
    <w:p w:rsidR="007A2512" w:rsidRDefault="007A2512" w:rsidP="00BE26DF">
      <w:pPr>
        <w:ind w:firstLine="708"/>
      </w:pPr>
      <w:r>
        <w:lastRenderedPageBreak/>
        <w:t>La même manipulation a été faite pour un sinus à 2kHz et on obtient ce résultat pour le sinus différentiel :</w:t>
      </w:r>
    </w:p>
    <w:p w:rsidR="007A2512" w:rsidRDefault="007A2512" w:rsidP="007A2512">
      <w:pPr>
        <w:keepNext/>
        <w:jc w:val="center"/>
      </w:pPr>
      <w:r w:rsidRPr="007A2512">
        <w:rPr>
          <w:noProof/>
        </w:rPr>
        <w:drawing>
          <wp:inline distT="0" distB="0" distL="0" distR="0">
            <wp:extent cx="4156363" cy="3117880"/>
            <wp:effectExtent l="0" t="0" r="0" b="6350"/>
            <wp:docPr id="1328924313" name="Image 1328924313" descr="C:\Users\t0264096\Documents\Stage Marvyn Pannetier\photo oscilloscope\photo oscilloscope\200kHz\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t0264096\Documents\Stage Marvyn Pannetier\photo oscilloscope\photo oscilloscope\200kHz\tek000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9214" cy="3127520"/>
                    </a:xfrm>
                    <a:prstGeom prst="rect">
                      <a:avLst/>
                    </a:prstGeom>
                    <a:noFill/>
                    <a:ln>
                      <a:noFill/>
                    </a:ln>
                  </pic:spPr>
                </pic:pic>
              </a:graphicData>
            </a:graphic>
          </wp:inline>
        </w:drawing>
      </w:r>
    </w:p>
    <w:p w:rsidR="007A2512" w:rsidRDefault="007A2512" w:rsidP="00C238A3">
      <w:pPr>
        <w:pStyle w:val="Lgende"/>
      </w:pPr>
      <w:r>
        <w:t xml:space="preserve">Figure </w:t>
      </w:r>
      <w:fldSimple w:instr=" SEQ Figure \* ARABIC ">
        <w:r w:rsidR="00251A6C">
          <w:rPr>
            <w:noProof/>
          </w:rPr>
          <w:t>38</w:t>
        </w:r>
      </w:fldSimple>
      <w:r w:rsidR="00C238A3">
        <w:t> : Sinus différentiel à 2kHz</w:t>
      </w:r>
    </w:p>
    <w:p w:rsidR="007A2512" w:rsidRDefault="007A2512" w:rsidP="00FF32DB">
      <w:pPr>
        <w:ind w:firstLine="708"/>
      </w:pPr>
      <w:r>
        <w:t xml:space="preserve">On peut aussi </w:t>
      </w:r>
      <w:r w:rsidR="000258D5">
        <w:t>remarquer</w:t>
      </w:r>
      <w:r>
        <w:t xml:space="preserve"> que l’amplitude des sinus différentiel</w:t>
      </w:r>
      <w:r w:rsidR="00CA6EA9">
        <w:t>s</w:t>
      </w:r>
      <w:r>
        <w:t xml:space="preserve"> est d’environ 10V</w:t>
      </w:r>
      <w:r w:rsidR="000258D5">
        <w:t xml:space="preserve"> soit 7.07V RMS. Bien sûr</w:t>
      </w:r>
      <w:r w:rsidR="008819AD">
        <w:t>,</w:t>
      </w:r>
      <w:r w:rsidR="000258D5">
        <w:t xml:space="preserve"> j’</w:t>
      </w:r>
      <w:r w:rsidR="008819AD">
        <w:t xml:space="preserve">ai utilisé une carte de prototypage pour changer la valeur de la charge en fonction des fréquences et travailler avec quelque chose de cohérent. </w:t>
      </w:r>
    </w:p>
    <w:p w:rsidR="008819AD" w:rsidRDefault="008819AD" w:rsidP="007A2512"/>
    <w:p w:rsidR="008819AD" w:rsidRDefault="008819AD" w:rsidP="00FF32DB">
      <w:pPr>
        <w:ind w:firstLine="708"/>
      </w:pPr>
      <w:r>
        <w:t>L’oscilloscope permet aussi d’afficher la FFT d’un signal, ce que j’ai donc fait pour les deux signaux précédents.</w:t>
      </w:r>
    </w:p>
    <w:p w:rsidR="008819AD" w:rsidRDefault="008819AD" w:rsidP="007A2512"/>
    <w:p w:rsidR="008819AD" w:rsidRDefault="008819AD" w:rsidP="008819AD">
      <w:pPr>
        <w:keepNext/>
        <w:jc w:val="center"/>
      </w:pPr>
      <w:r w:rsidRPr="008819AD">
        <w:rPr>
          <w:noProof/>
        </w:rPr>
        <w:drawing>
          <wp:inline distT="0" distB="0" distL="0" distR="0">
            <wp:extent cx="3911871" cy="2934478"/>
            <wp:effectExtent l="0" t="0" r="0" b="0"/>
            <wp:docPr id="1328924316" name="Image 1328924316" descr="C:\Users\t0264096\Documents\Stage Marvyn Pannetier\photo oscilloscope\photo oscilloscope\tek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0264096\Documents\Stage Marvyn Pannetier\photo oscilloscope\photo oscilloscope\tek00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6387" cy="2952868"/>
                    </a:xfrm>
                    <a:prstGeom prst="rect">
                      <a:avLst/>
                    </a:prstGeom>
                    <a:noFill/>
                    <a:ln>
                      <a:noFill/>
                    </a:ln>
                  </pic:spPr>
                </pic:pic>
              </a:graphicData>
            </a:graphic>
          </wp:inline>
        </w:drawing>
      </w:r>
    </w:p>
    <w:p w:rsidR="008819AD" w:rsidRPr="007A2512" w:rsidRDefault="008819AD" w:rsidP="008819AD">
      <w:pPr>
        <w:pStyle w:val="Lgende"/>
      </w:pPr>
      <w:r>
        <w:t xml:space="preserve">Figure </w:t>
      </w:r>
      <w:fldSimple w:instr=" SEQ Figure \* ARABIC ">
        <w:r w:rsidR="00251A6C">
          <w:rPr>
            <w:noProof/>
          </w:rPr>
          <w:t>39</w:t>
        </w:r>
      </w:fldSimple>
      <w:r>
        <w:t> : FFT du sinus différentiel à 5kHz</w:t>
      </w:r>
    </w:p>
    <w:p w:rsidR="008819AD" w:rsidRDefault="008819AD" w:rsidP="008819AD">
      <w:pPr>
        <w:keepNext/>
        <w:jc w:val="center"/>
      </w:pPr>
      <w:r w:rsidRPr="008819AD">
        <w:rPr>
          <w:noProof/>
        </w:rPr>
        <w:lastRenderedPageBreak/>
        <w:drawing>
          <wp:inline distT="0" distB="0" distL="0" distR="0">
            <wp:extent cx="4048787" cy="3037184"/>
            <wp:effectExtent l="0" t="0" r="0" b="0"/>
            <wp:docPr id="1328924315" name="Image 1328924315" descr="C:\Users\t0264096\Documents\Stage Marvyn Pannetier\photo oscilloscope\photo oscilloscope\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t0264096\Documents\Stage Marvyn Pannetier\photo oscilloscope\photo oscilloscope\tek0000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2339" cy="3069855"/>
                    </a:xfrm>
                    <a:prstGeom prst="rect">
                      <a:avLst/>
                    </a:prstGeom>
                    <a:noFill/>
                    <a:ln>
                      <a:noFill/>
                    </a:ln>
                  </pic:spPr>
                </pic:pic>
              </a:graphicData>
            </a:graphic>
          </wp:inline>
        </w:drawing>
      </w:r>
    </w:p>
    <w:p w:rsidR="000C639C" w:rsidRPr="00D16508" w:rsidRDefault="008819AD" w:rsidP="008819AD">
      <w:pPr>
        <w:pStyle w:val="Lgende"/>
      </w:pPr>
      <w:r>
        <w:t xml:space="preserve">Figure </w:t>
      </w:r>
      <w:fldSimple w:instr=" SEQ Figure \* ARABIC ">
        <w:r w:rsidR="00251A6C">
          <w:rPr>
            <w:noProof/>
          </w:rPr>
          <w:t>40</w:t>
        </w:r>
      </w:fldSimple>
      <w:r>
        <w:t> : FFT du sinus différentiel à 2kHz</w:t>
      </w:r>
    </w:p>
    <w:p w:rsidR="003378EB" w:rsidRDefault="003378EB" w:rsidP="003378EB"/>
    <w:p w:rsidR="003378EB" w:rsidRDefault="009E03BB" w:rsidP="00FF32DB">
      <w:pPr>
        <w:ind w:firstLine="708"/>
      </w:pPr>
      <w:r>
        <w:t>On observe bien la fondamental</w:t>
      </w:r>
      <w:r w:rsidR="00CA6EA9">
        <w:t>e</w:t>
      </w:r>
      <w:r>
        <w:t xml:space="preserve"> dans les deux cas et </w:t>
      </w:r>
      <w:r w:rsidR="00763471">
        <w:t>des pics plus faibles pour les harmoniques. Le signal à 5kHz à sa deuxième harmonique un peu plus forte</w:t>
      </w:r>
      <w:r w:rsidR="00695A79">
        <w:t xml:space="preserve"> que j’explique par le pic du filtre passe bas, une solution est de remplacer le condensateur de 1uF par 3.3uF pour diminuer la fréquence d</w:t>
      </w:r>
      <w:r w:rsidR="008B0DB9">
        <w:t>e coupure,</w:t>
      </w:r>
      <w:r w:rsidR="0011346A">
        <w:t xml:space="preserve"> ou d’améliorer la qualité de la PWM,</w:t>
      </w:r>
      <w:r w:rsidR="008B0DB9">
        <w:t xml:space="preserve"> je ferai donc ce</w:t>
      </w:r>
      <w:r w:rsidR="0011346A">
        <w:t>s</w:t>
      </w:r>
      <w:r w:rsidR="008B0DB9">
        <w:t xml:space="preserve"> test</w:t>
      </w:r>
      <w:r w:rsidR="0011346A">
        <w:t>s</w:t>
      </w:r>
      <w:r w:rsidR="008B0DB9">
        <w:t>.</w:t>
      </w:r>
    </w:p>
    <w:p w:rsidR="00BE26DF" w:rsidRDefault="00BE26DF" w:rsidP="00FF32DB">
      <w:pPr>
        <w:ind w:firstLine="708"/>
      </w:pPr>
    </w:p>
    <w:p w:rsidR="00A41D04" w:rsidRDefault="008B0DB9" w:rsidP="00FF32DB">
      <w:pPr>
        <w:ind w:firstLine="708"/>
      </w:pPr>
      <w:r>
        <w:t>Pour conclure, le circuit fonctionne correctement, il semble qu’avec un peu plus de temps je vais réussir à obtenir des résultats vraiment satisfaisant</w:t>
      </w:r>
      <w:r w:rsidR="00CA6EA9">
        <w:t>s</w:t>
      </w:r>
      <w:r>
        <w:t>. Cependant il me reste quand même à implémenter l’asservissement et le tester mais aussi à définir la tension minimum d’alimentation en prenant en compte les pires cas en fréquence et charge afin d’assuré que le circuit fonctionne pour tous les cas définis dans le cahier des charges.</w:t>
      </w:r>
      <w:r w:rsidR="0012324E">
        <w:t xml:space="preserve"> Je vais aussi pouvoir faire des mesures de consommations et les comparer à la théorie et aux simulations</w:t>
      </w:r>
      <w:r w:rsidR="005763F3">
        <w:t>, mais les premières valeurs de courant consommé données par l’alimentation semblent cohérentes voir plus faible que la théorie</w:t>
      </w:r>
      <w:r w:rsidR="0012324E">
        <w:t>.</w:t>
      </w:r>
      <w:r>
        <w:t xml:space="preserve"> </w:t>
      </w:r>
    </w:p>
    <w:p w:rsidR="00A41D04" w:rsidRDefault="00A41D04" w:rsidP="00FF32DB">
      <w:pPr>
        <w:ind w:firstLine="708"/>
      </w:pPr>
    </w:p>
    <w:p w:rsidR="00A41D04" w:rsidRDefault="001A7941" w:rsidP="00FF32DB">
      <w:pPr>
        <w:ind w:firstLine="708"/>
      </w:pPr>
      <w:r>
        <w:t xml:space="preserve">En ce qui concerne la surface utilisée j’ai </w:t>
      </w:r>
      <w:r w:rsidR="00666867">
        <w:t>pu</w:t>
      </w:r>
      <w:r>
        <w:t xml:space="preserve"> calculer à pa</w:t>
      </w:r>
      <w:r w:rsidR="00666867">
        <w:t>rtir des composants sélectionnés</w:t>
      </w:r>
      <w:r>
        <w:t xml:space="preserve"> pour le circuit final, une surface d</w:t>
      </w:r>
      <w:r w:rsidR="005763F3">
        <w:t>’environ 150mm2 sans routage</w:t>
      </w:r>
      <w:r w:rsidR="00666867">
        <w:t>,</w:t>
      </w:r>
      <w:r w:rsidR="005763F3">
        <w:t xml:space="preserve"> et je pense ne pas prendre trop de risques en affirmant qu’avec un bon routage la surface finale </w:t>
      </w:r>
      <w:r w:rsidR="00666867">
        <w:t>sera</w:t>
      </w:r>
      <w:r w:rsidR="005763F3">
        <w:t xml:space="preserve"> inférieur à 400mm2 et puisse se rapprocher des 300mm2 au vu de ce que j’ai pu faire sur mon PCB avec beaucoup de composants de tests en plus et des contraintes de taille des pistes et autres</w:t>
      </w:r>
      <w:r w:rsidR="00666867">
        <w:t>,</w:t>
      </w:r>
      <w:r w:rsidR="005763F3">
        <w:t xml:space="preserve"> bien supérieur à ce qui se fait industriellement. Si le temps qu’il me reste </w:t>
      </w:r>
      <w:r w:rsidR="00666867">
        <w:t>suffit,</w:t>
      </w:r>
      <w:r w:rsidR="005763F3">
        <w:t xml:space="preserve"> je tenterai de réaliser un routage en important les composants sélectionnés pour le futur circuit afin de vérifier cela. </w:t>
      </w:r>
    </w:p>
    <w:p w:rsidR="00A41D04" w:rsidRDefault="005763F3" w:rsidP="00FF32DB">
      <w:pPr>
        <w:ind w:firstLine="708"/>
      </w:pPr>
      <w:r>
        <w:lastRenderedPageBreak/>
        <w:t>En terme de coût ma BOM sans les composants ajoutés pour le test varie entre 4</w:t>
      </w:r>
      <w:r w:rsidR="00A143F0">
        <w:t>€</w:t>
      </w:r>
      <w:r>
        <w:t xml:space="preserve"> et 5€. Je n’ai pas le recul nécessaire pour analyser ce chiffre mais il </w:t>
      </w:r>
      <w:r w:rsidR="00A143F0">
        <w:t xml:space="preserve">ne </w:t>
      </w:r>
      <w:r>
        <w:t xml:space="preserve">semble pas mauvais au vu </w:t>
      </w:r>
      <w:r w:rsidR="00666867">
        <w:t>des discussions</w:t>
      </w:r>
      <w:r>
        <w:t xml:space="preserve"> que j’ai pu avoir.</w:t>
      </w:r>
      <w:r w:rsidR="00666867">
        <w:t xml:space="preserve"> Enfin le rendement théorique semble varier entre 30% et 65% dans les pires et meilleurs cas, ce qui reste bien plus élevé que la fonction actuelle, et les courant</w:t>
      </w:r>
      <w:r w:rsidR="00A143F0">
        <w:t>s</w:t>
      </w:r>
      <w:r w:rsidR="00666867">
        <w:t xml:space="preserve"> consommés lors des tests semblent encourageant pour augmenter ces rendements sur le PCB. </w:t>
      </w:r>
    </w:p>
    <w:p w:rsidR="00A41D04" w:rsidRDefault="00A41D04" w:rsidP="00FF32DB">
      <w:pPr>
        <w:ind w:firstLine="708"/>
      </w:pPr>
    </w:p>
    <w:p w:rsidR="008B0DB9" w:rsidRDefault="008B0DB9" w:rsidP="00FF32DB">
      <w:pPr>
        <w:ind w:firstLine="708"/>
      </w:pPr>
      <w:r>
        <w:t xml:space="preserve">De plus, des améliorations dans le software ou sur des valeurs de condensateurs seront peut-être trouvées pour arriver </w:t>
      </w:r>
      <w:r w:rsidR="0012324E">
        <w:t>à la version finale de la carte et conclure sur la viabilité de cette solution pour l’avenir.</w:t>
      </w: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8B0DB9" w:rsidRDefault="008B0DB9"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5C3FA7" w:rsidRDefault="008B0DB9" w:rsidP="003378EB">
      <w:pPr>
        <w:pStyle w:val="Titre1"/>
      </w:pPr>
      <w:bookmarkStart w:id="49" w:name="_Toc12653528"/>
      <w:bookmarkStart w:id="50" w:name="_Toc106357476"/>
      <w:r>
        <w:lastRenderedPageBreak/>
        <w:t>Chapitre 4</w:t>
      </w:r>
      <w:r w:rsidR="005C3FA7">
        <w:t>. Conclusions et perspectives</w:t>
      </w:r>
      <w:bookmarkEnd w:id="49"/>
      <w:bookmarkEnd w:id="50"/>
    </w:p>
    <w:p w:rsidR="00FF4119" w:rsidRDefault="008B0DB9" w:rsidP="008B0DB9">
      <w:r>
        <w:t>Au final, ce stage est vraiment très enrichissant pour moi. J’ai pu appli</w:t>
      </w:r>
      <w:r w:rsidR="00FF4119">
        <w:t xml:space="preserve">quer énormément de compétences développées à l’école, avec une grosse partie sur l’électronique analogique mais aussi une part non négligeable d’asservissement et de programmation, ce qui correspond exactement aux domaines </w:t>
      </w:r>
      <w:r w:rsidR="00065F52">
        <w:t xml:space="preserve">que j’ai </w:t>
      </w:r>
      <w:r w:rsidR="00FF4119">
        <w:t xml:space="preserve">étudiés ces dernières années. </w:t>
      </w:r>
    </w:p>
    <w:p w:rsidR="005B7503" w:rsidRDefault="005B7503" w:rsidP="008B0DB9"/>
    <w:p w:rsidR="00FF4119" w:rsidRDefault="00FF4119" w:rsidP="008B0DB9">
      <w:r>
        <w:tab/>
        <w:t>De plus, j’ai eu la chance de travailler sur un sujet très complet et challengeant, qui a donné une dimension très intéressante à ce stage en m’obligeant à développer de nouvelles compétences pour obtenir les résultats souhaités. Le but étant d’évaluer la viabilité ou non d’une solution technologique qui pourrait bien être utilisée dans les produits THALES du futur</w:t>
      </w:r>
      <w:r w:rsidR="00065F52">
        <w:t>,</w:t>
      </w:r>
      <w:r>
        <w:t xml:space="preserve"> si les résultats finaux sont concluant</w:t>
      </w:r>
      <w:r w:rsidR="00CA6EA9">
        <w:t>s</w:t>
      </w:r>
      <w:r>
        <w:t>.</w:t>
      </w:r>
      <w:r w:rsidR="00CA6EA9">
        <w:t xml:space="preserve"> </w:t>
      </w:r>
      <w:r>
        <w:t xml:space="preserve">Le sujet m’ayant intéressé dès le début du stage, j’ai vraiment cherché à obtenir le meilleur résultat possible et faire avancer THALES sur ce point. </w:t>
      </w:r>
    </w:p>
    <w:p w:rsidR="005B7503" w:rsidRDefault="005B7503" w:rsidP="008B0DB9"/>
    <w:p w:rsidR="007B03D4" w:rsidRDefault="00FF4119" w:rsidP="008B0DB9">
      <w:r>
        <w:tab/>
        <w:t>C</w:t>
      </w:r>
      <w:r w:rsidR="00930BD2">
        <w:t>e stage est une continuité parfaite de mes études à l’INSA de mon point de vu</w:t>
      </w:r>
      <w:r w:rsidR="00B075FF">
        <w:t>e</w:t>
      </w:r>
      <w:r w:rsidR="00742822">
        <w:t xml:space="preserve">, </w:t>
      </w:r>
      <w:r w:rsidR="00147DF5">
        <w:t>j’ai retrouvé</w:t>
      </w:r>
      <w:r w:rsidR="00930BD2">
        <w:t xml:space="preserve"> beaucoup des sujets abordés en cours et des conseils donnés par les professeurs tout au long de la formation. Le fait de voir que l’INSA m’a permis de développer des compétences solides et qui me permettent de ne pas être perdu</w:t>
      </w:r>
      <w:r w:rsidR="00742822">
        <w:t xml:space="preserve"> dans mon stage</w:t>
      </w:r>
      <w:r w:rsidR="00930BD2">
        <w:t xml:space="preserve">, m’a apporté de la confiance au fur et à mesure du stage. Pratiquer dans le monde professionnel est aussi quelque chose de très enrichissant et différent </w:t>
      </w:r>
      <w:r w:rsidR="00B075FF">
        <w:t xml:space="preserve">des études, c’est un projet de six </w:t>
      </w:r>
      <w:r w:rsidR="00930BD2">
        <w:t xml:space="preserve">mois, ce qui est assez rare </w:t>
      </w:r>
      <w:r w:rsidR="00742822">
        <w:t>à l’école</w:t>
      </w:r>
      <w:r w:rsidR="00930BD2">
        <w:t>, il a fallu gérer</w:t>
      </w:r>
      <w:r w:rsidR="007B03D4">
        <w:t xml:space="preserve"> mon temps correctement, la notion de responsabilité apparaît, même si elle n’est pas très grande dans mon cas, elle existe. Il faut apporter des résultats aux personnes qui m’ont confié cette tâche et qui espère</w:t>
      </w:r>
      <w:r w:rsidR="00B075FF">
        <w:t>nt</w:t>
      </w:r>
      <w:r w:rsidR="007B03D4">
        <w:t xml:space="preserve"> avancer sur ce sujet, alors qu’à l’école on travaille souvent pour apprendre dans un premier temps mais </w:t>
      </w:r>
      <w:r w:rsidR="00742822">
        <w:t xml:space="preserve">essentiellement </w:t>
      </w:r>
      <w:r w:rsidR="007B03D4">
        <w:t>pour soi-même.</w:t>
      </w:r>
    </w:p>
    <w:p w:rsidR="005B7503" w:rsidRDefault="005B7503" w:rsidP="008B0DB9"/>
    <w:p w:rsidR="007B03D4" w:rsidRDefault="007B03D4" w:rsidP="005B7503">
      <w:pPr>
        <w:ind w:firstLine="708"/>
      </w:pPr>
      <w:r>
        <w:t xml:space="preserve">Je suis arrivé à THALES avec l’ambition de découvrir le métier de concepteur en électronique analogique et je ne suis vraiment pas déçu. J’ai pu </w:t>
      </w:r>
      <w:r w:rsidR="005B7503">
        <w:t>découvrir</w:t>
      </w:r>
      <w:r>
        <w:t xml:space="preserve"> non </w:t>
      </w:r>
      <w:r w:rsidR="005B7503">
        <w:t>seulement</w:t>
      </w:r>
      <w:r>
        <w:t xml:space="preserve"> </w:t>
      </w:r>
      <w:r w:rsidR="00B075FF">
        <w:t>ce que c’est que</w:t>
      </w:r>
      <w:r w:rsidR="005B7503">
        <w:t xml:space="preserve"> de travailler dans l’électronique analogique mais aussi tous les autres métiers de l’électronique, le numérique, la carte, le système…etc. Je suis aujourd’hui convaincu de vouloir continuer mon parcours dans l’électronique analogique qui est un domaine qui continu de m’intriguer et me passionner autant dans ma vie professionnelle que personnelle.</w:t>
      </w:r>
    </w:p>
    <w:p w:rsidR="005C3FA7" w:rsidRDefault="005C3FA7" w:rsidP="003378EB"/>
    <w:p w:rsidR="00C80515" w:rsidRDefault="00C80515">
      <w:pPr>
        <w:spacing w:after="200" w:line="276" w:lineRule="auto"/>
        <w:jc w:val="left"/>
        <w:rPr>
          <w:rFonts w:eastAsiaTheme="majorEastAsia" w:cstheme="majorBidi"/>
          <w:b/>
          <w:bCs/>
          <w:caps/>
          <w:color w:val="365F91" w:themeColor="accent1" w:themeShade="BF"/>
          <w:sz w:val="28"/>
          <w:szCs w:val="28"/>
        </w:rPr>
      </w:pPr>
      <w:bookmarkStart w:id="51" w:name="_Toc12653529"/>
      <w:r>
        <w:br w:type="page"/>
      </w:r>
    </w:p>
    <w:p w:rsidR="005C3FA7" w:rsidRDefault="005C3FA7" w:rsidP="003378EB">
      <w:pPr>
        <w:pStyle w:val="Titre1"/>
      </w:pPr>
      <w:bookmarkStart w:id="52" w:name="_Toc106357477"/>
      <w:r>
        <w:lastRenderedPageBreak/>
        <w:t>Annexes</w:t>
      </w:r>
      <w:bookmarkEnd w:id="51"/>
      <w:bookmarkEnd w:id="52"/>
    </w:p>
    <w:p w:rsidR="0008170D" w:rsidRDefault="0008170D" w:rsidP="0008170D">
      <w:pPr>
        <w:pStyle w:val="Titre2"/>
      </w:pPr>
      <w:bookmarkStart w:id="53" w:name="schéma"/>
      <w:bookmarkStart w:id="54" w:name="_Toc106357478"/>
      <w:r>
        <w:t>Schématique complète LTspice</w:t>
      </w:r>
      <w:bookmarkEnd w:id="54"/>
    </w:p>
    <w:bookmarkEnd w:id="53"/>
    <w:p w:rsidR="0008170D" w:rsidRDefault="0008170D" w:rsidP="00581F7A">
      <w:pPr>
        <w:jc w:val="left"/>
      </w:pPr>
      <w:r w:rsidRPr="0008170D">
        <w:rPr>
          <w:noProof/>
        </w:rPr>
        <w:drawing>
          <wp:inline distT="0" distB="0" distL="0" distR="0" wp14:anchorId="4D7F74F1" wp14:editId="0D88717F">
            <wp:extent cx="6250485" cy="2954374"/>
            <wp:effectExtent l="0" t="0" r="0" b="0"/>
            <wp:docPr id="1328924274" name="Image 13289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53627" cy="2955859"/>
                    </a:xfrm>
                    <a:prstGeom prst="rect">
                      <a:avLst/>
                    </a:prstGeom>
                  </pic:spPr>
                </pic:pic>
              </a:graphicData>
            </a:graphic>
          </wp:inline>
        </w:drawing>
      </w:r>
    </w:p>
    <w:p w:rsidR="0008170D" w:rsidRDefault="0008170D" w:rsidP="0008170D"/>
    <w:p w:rsidR="0008170D" w:rsidRDefault="0008170D" w:rsidP="0008170D">
      <w:pPr>
        <w:pStyle w:val="Titre2"/>
      </w:pPr>
      <w:bookmarkStart w:id="55" w:name="_Toc106357479"/>
      <w:r>
        <w:t>Schématique et routage</w:t>
      </w:r>
      <w:bookmarkEnd w:id="55"/>
    </w:p>
    <w:p w:rsidR="0008170D" w:rsidRDefault="0008170D" w:rsidP="00581F7A">
      <w:pPr>
        <w:jc w:val="center"/>
      </w:pPr>
      <w:r>
        <w:rPr>
          <w:noProof/>
        </w:rPr>
        <w:drawing>
          <wp:inline distT="0" distB="0" distL="0" distR="0" wp14:anchorId="2D3B5CE1" wp14:editId="5966FBDA">
            <wp:extent cx="5391041" cy="3713472"/>
            <wp:effectExtent l="0" t="0" r="635" b="1905"/>
            <wp:docPr id="1328924235" name="Image 132892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35" name="image-b0baf.png"/>
                    <pic:cNvPicPr/>
                  </pic:nvPicPr>
                  <pic:blipFill>
                    <a:blip r:embed="rId121">
                      <a:extLst>
                        <a:ext uri="{28A0092B-C50C-407E-A947-70E740481C1C}">
                          <a14:useLocalDpi xmlns:a14="http://schemas.microsoft.com/office/drawing/2010/main" val="0"/>
                        </a:ext>
                      </a:extLst>
                    </a:blip>
                    <a:stretch>
                      <a:fillRect/>
                    </a:stretch>
                  </pic:blipFill>
                  <pic:spPr>
                    <a:xfrm>
                      <a:off x="0" y="0"/>
                      <a:ext cx="5392782" cy="3714671"/>
                    </a:xfrm>
                    <a:prstGeom prst="rect">
                      <a:avLst/>
                    </a:prstGeom>
                  </pic:spPr>
                </pic:pic>
              </a:graphicData>
            </a:graphic>
          </wp:inline>
        </w:drawing>
      </w:r>
    </w:p>
    <w:p w:rsidR="0008170D" w:rsidRDefault="0008170D" w:rsidP="0008170D">
      <w:pPr>
        <w:jc w:val="center"/>
        <w:rPr>
          <w:noProof/>
        </w:rPr>
      </w:pPr>
      <w:r>
        <w:rPr>
          <w:noProof/>
        </w:rPr>
        <w:lastRenderedPageBreak/>
        <w:t>Vue du TOP</w:t>
      </w:r>
    </w:p>
    <w:p w:rsidR="0008170D" w:rsidRDefault="0008170D" w:rsidP="0008170D">
      <w:pPr>
        <w:rPr>
          <w:noProof/>
        </w:rPr>
      </w:pPr>
    </w:p>
    <w:p w:rsidR="0008170D" w:rsidRDefault="0008170D" w:rsidP="0008170D">
      <w:r>
        <w:rPr>
          <w:noProof/>
        </w:rPr>
        <w:drawing>
          <wp:inline distT="0" distB="0" distL="0" distR="0" wp14:anchorId="5ED8CB69" wp14:editId="3E006698">
            <wp:extent cx="5760720" cy="3622675"/>
            <wp:effectExtent l="0" t="0" r="0" b="0"/>
            <wp:docPr id="1328924196" name="Image 132892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rsidR="0008170D" w:rsidRDefault="0008170D" w:rsidP="0008170D"/>
    <w:p w:rsidR="0008170D" w:rsidRDefault="0008170D" w:rsidP="0008170D">
      <w:pPr>
        <w:jc w:val="center"/>
      </w:pPr>
      <w:r>
        <w:t>Vue du BOTTOM</w:t>
      </w:r>
    </w:p>
    <w:p w:rsidR="0008170D" w:rsidRDefault="0008170D" w:rsidP="0008170D"/>
    <w:p w:rsidR="0008170D" w:rsidRPr="0076084C" w:rsidRDefault="0008170D" w:rsidP="0008170D">
      <w:r>
        <w:rPr>
          <w:noProof/>
        </w:rPr>
        <w:drawing>
          <wp:inline distT="0" distB="0" distL="0" distR="0" wp14:anchorId="306C9AD4" wp14:editId="517C870A">
            <wp:extent cx="5760720" cy="3615690"/>
            <wp:effectExtent l="0" t="0" r="0" b="3810"/>
            <wp:docPr id="1328924197" name="Image 13289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7" name="image-9df92.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rsidR="0008170D" w:rsidRDefault="0008170D" w:rsidP="0076084C">
      <w:pPr>
        <w:pStyle w:val="Titre2"/>
      </w:pPr>
    </w:p>
    <w:p w:rsidR="005C3FA7" w:rsidRDefault="0076084C" w:rsidP="0076084C">
      <w:pPr>
        <w:pStyle w:val="Titre2"/>
      </w:pPr>
      <w:bookmarkStart w:id="56" w:name="_Toc106357480"/>
      <w:r>
        <w:lastRenderedPageBreak/>
        <w:t>Code main.c</w:t>
      </w:r>
      <w:bookmarkEnd w:id="56"/>
    </w:p>
    <w:p w:rsidR="0076084C" w:rsidRPr="00673CE4" w:rsidRDefault="0076084C" w:rsidP="0076084C">
      <w:pPr>
        <w:pStyle w:val="Textebrut"/>
        <w:rPr>
          <w:rFonts w:ascii="Courier New" w:hAnsi="Courier New" w:cs="Courier New"/>
        </w:rPr>
      </w:pPr>
      <w:r w:rsidRPr="00673CE4">
        <w:rPr>
          <w:rFonts w:ascii="Courier New" w:hAnsi="Courier New" w:cs="Courier New"/>
        </w:rPr>
        <w:t>/* Includes ------------------------------------------------------------------*/</w:t>
      </w:r>
    </w:p>
    <w:p w:rsidR="0076084C" w:rsidRPr="00673CE4" w:rsidRDefault="0076084C" w:rsidP="0076084C">
      <w:pPr>
        <w:pStyle w:val="Textebrut"/>
        <w:rPr>
          <w:rFonts w:ascii="Courier New" w:hAnsi="Courier New" w:cs="Courier New"/>
        </w:rPr>
      </w:pPr>
      <w:r w:rsidRPr="00673CE4">
        <w:rPr>
          <w:rFonts w:ascii="Courier New" w:hAnsi="Courier New" w:cs="Courier New"/>
        </w:rPr>
        <w:t>#include "main.h"</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includes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Includes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Includes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typedef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define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PD */</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NS       128</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TIM4CLK  240000000</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F_SIGNAL 2000</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macro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PM */</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Wave_LUT[NS]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//deuxième table de valeurs correspondant à un sinus déphasé de 180° par rapport au premier</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Wave_LUT2[NS]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//Wave_LUT=Wave_LUT1*0.8;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//Wave_LUT2=Wave_LUT21*0.8;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PM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variables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HRTIM_HandleTypeDef hhrtim;</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TIM_HandleTypeDef htim2;</w:t>
      </w:r>
    </w:p>
    <w:p w:rsidR="0076084C" w:rsidRPr="00673CE4" w:rsidRDefault="0076084C" w:rsidP="0076084C">
      <w:pPr>
        <w:pStyle w:val="Textebrut"/>
        <w:rPr>
          <w:rFonts w:ascii="Courier New" w:hAnsi="Courier New" w:cs="Courier New"/>
        </w:rPr>
      </w:pPr>
      <w:r w:rsidRPr="00673CE4">
        <w:rPr>
          <w:rFonts w:ascii="Courier New" w:hAnsi="Courier New" w:cs="Courier New"/>
        </w:rPr>
        <w:t>TIM_HandleTypeDef htim4;</w:t>
      </w:r>
    </w:p>
    <w:p w:rsidR="0076084C" w:rsidRPr="00673CE4" w:rsidRDefault="0076084C" w:rsidP="0076084C">
      <w:pPr>
        <w:pStyle w:val="Textebrut"/>
        <w:rPr>
          <w:rFonts w:ascii="Courier New" w:hAnsi="Courier New" w:cs="Courier New"/>
        </w:rPr>
      </w:pPr>
      <w:r w:rsidRPr="00673CE4">
        <w:rPr>
          <w:rFonts w:ascii="Courier New" w:hAnsi="Courier New" w:cs="Courier New"/>
        </w:rPr>
        <w:t>DMA_HandleTypeDef hdma_tim4_ch1;</w:t>
      </w:r>
    </w:p>
    <w:p w:rsidR="0076084C" w:rsidRPr="00673CE4" w:rsidRDefault="0076084C" w:rsidP="0076084C">
      <w:pPr>
        <w:pStyle w:val="Textebrut"/>
        <w:rPr>
          <w:rFonts w:ascii="Courier New" w:hAnsi="Courier New" w:cs="Courier New"/>
        </w:rPr>
      </w:pPr>
      <w:r w:rsidRPr="00673CE4">
        <w:rPr>
          <w:rFonts w:ascii="Courier New" w:hAnsi="Courier New" w:cs="Courier New"/>
        </w:rPr>
        <w:t>DMA_HandleTypeDef hdma_tim4_ch2;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PV */</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DestAddress = (uint32_t) &amp;(TIM2-&gt;CCR1); //registre à modifer pour influer sur le rapport cyclique</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DestAddress2 = (uint32_t) &amp;(TIM2-&gt;CCR2);</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TIM4_Ticks = TIM4CLK / (NS * F_SIGNAL); // calcul de la frequence du trigger</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PV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function prototypes -----------------------------------------------*/</w:t>
      </w:r>
    </w:p>
    <w:p w:rsidR="0076084C" w:rsidRPr="00673CE4" w:rsidRDefault="0076084C" w:rsidP="0076084C">
      <w:pPr>
        <w:pStyle w:val="Textebrut"/>
        <w:rPr>
          <w:rFonts w:ascii="Courier New" w:hAnsi="Courier New" w:cs="Courier New"/>
        </w:rPr>
      </w:pPr>
      <w:r w:rsidRPr="00673CE4">
        <w:rPr>
          <w:rFonts w:ascii="Courier New" w:hAnsi="Courier New" w:cs="Courier New"/>
        </w:rPr>
        <w:t>void SystemClock_Config(void);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MX_GPIO_Init(void);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MX_DMA_Init(void);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MX_TIM2_Init(void);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MX_TIM4_Init(void);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MX_HRTIM_Init(void);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user code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The application entry point.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int main(void)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MCU Configuration--------------------------------------------------------*/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Reset of all peripherals, Initializes the Flash interface and the Systick.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HAL_Init();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system clock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SystemClock_Config();</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SysInit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SysInit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 all configured peripherals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MX_GPIO_Init();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MX_DMA_Init();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MX_TIM2_Init();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MX_TIM4_Init();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MX_HRTIM_Init();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//implémentation de la modification de l'indice de modulation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for (int i=0; i&lt;128;i++)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Wave_LUT[i]=Wave_LUT[i]*0.9;</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Wave_LUT2[i]=Wave_LUT2[i]*0.9;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HAL_TIM_PWM_Start(&amp;htim2,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HAL_TIM_PWM_Start(&amp;htim2, TIM_CHANNEL_2);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HAL_TIM_OC_Start(&amp;htim4,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HAL_DMA_Start_IT(&amp;hdma_tim4_ch1, (uint32_t)Wave_LUT, DestAddress,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__HAL_TIM_ENABLE_DMA(&amp;htim4, TIM_DMA_CC1);</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HAL_TIM_OC_Start(&amp;htim4, TIM_CHANNEL_2);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HAL_DMA_Start_IT(&amp;hdma_tim4_ch2, (uint32_t)Wave_LUT2, DestAddress2,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__HAL_TIM_ENABLE_DMA(&amp;htim4, TIM_DMA_CC2);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Infinite loop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WHILE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while (1)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WHILE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3 */</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3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System Clock Configuration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void SystemClock_Config(void)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RCC_OscInitTypeDef RCC_OscInitStruct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RCC_ClkInitTypeDef RCC_ClkInitStruct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RCC_PeriphCLKInitTypeDef PeriphClkInitStruct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Supply configuration update 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HAL_PWREx_ConfigSupply(PWR_LDO_SUPPLY);</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main internal regulator output voltage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__HAL_PWR_VOLTAGESCALING_CONFIG(PWR_REGULATOR_VOLTAGE_SCALE0);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while(!__HAL_PWR_GET_FLAG(PWR_FLAG_VOSRDY))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Initializes the RCC Oscillators according to the specified parameters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 the RCC_OscInitTypeDef structure.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RCC_OscInitStruct.OscillatorType = RCC_OSCILLATORTYPE_HSI;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RCC_OscInitStruct.HSIState = RCC_HSI_DIV1;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RCC_OscInitStruct.HSICalibrationValue = RCC_HSICALIBRATION_DEFAULT;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RCC_OscInitStruct.PLL.PLLState = RCC_PLL_ON;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RCC_OscInitStruct.PLL.PLLSource = RCC_PLLSOURCE_HSI;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RCC_OscInitStruct.PLL.PLLM = 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RCC_OscInitStruct.PLL.PLLN = 60;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RCC_OscInitStruct.PLL.PLLP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RCC_OscInitStruct.PLL.PLLQ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RCC_OscInitStruct.PLL.PLLR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RCC_OscInitStruct.PLL.PLLRGE = RCC_PLL1VCIRANGE_3;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RCC_OscInitStruct.PLL.PLLVCOSEL = RCC_PLL1VCOWIDE;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RCC_OscInitStruct.PLL.PLLFRACN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(HAL_RCC_OscConfig(&amp;RCC_OscInitStruct)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Initializes the CPU, AHB and APB buses clocks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RCC_ClkInitStruct.ClockType = RCC_CLOCKTYPE_HCLK|RCC_CLOCKTYPE_SYSCLK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|RCC_CLOCKTYPE_PCLK1|RCC_CLOCKTYPE_PCLK2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|RCC_CLOCKTYPE_D3PCLK1|RCC_CLOCKTYPE_D1PCLK1;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RCC_ClkInitStruct.SYSCLKSource = RCC_SYSCLKSOURCE_PLLCLK;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RCC_ClkInitStruct.SYSCLKDivider = RCC_SYSCLK_DIV1;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RCC_ClkInitStruct.AHBCLKDivider = RCC_HCLK_DIV2;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RCC_ClkInitStruct.APB3CLKDivider = RCC_APB3_DIV2;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RCC_ClkInitStruct.APB1CLKDivider = RCC_APB1_DIV2;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RCC_ClkInitStruct.APB2CLKDivider = RCC_APB2_DIV2;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RCC_ClkInitStruct.APB4CLKDivider = RCC_APB4_DIV2;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if (HAL_RCC_ClockConfig(&amp;RCC_ClkInitStruct, FLASH_LATENCY_4)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PeriphClkInitStruct.PeriphClockSelection = RCC_PERIPHCLK_HRTIM1;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PeriphClkInitStruct.Hrtim1ClockSelection = RCC_HRTIM1CLK_TIMCLK;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(HAL_RCCEx_PeriphCLKConfig(&amp;PeriphClkInitStruct)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MX_TIM2_Init(void)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TIM_ClockConfigTypeDef sClockSourceConfig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TIM_MasterConfigTypeDef sMasterConfig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TIM_OC_InitTypeDef sConfigOC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htim2.Instance = TIM2;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htim2.Init.Prescaler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htim2.Init.CounterMode = TIM_COUNTERMODE_UP;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htim2.Init.Period = 1199;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htim2.Init.ClockDivision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htim2.Init.AutoReloadPreload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(HAL_TIM_Base_Init(&amp;htim2)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sClockSourceConfig.ClockSource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(HAL_TIM_ConfigClockSource(&amp;htim2, &amp;sClockSourceConfig)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(HAL_TIM_PWM_Init(&amp;htim2)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sMasterConfig.MasterOutputTrigger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sMasterConfig.MasterSlaveMode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(HAL_TIMEx_MasterConfigSynchronization(&amp;htim2, &amp;sMasterConfig)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sConfigOC.OCMode = TIM_OCMODE_PWM1;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sConfigOC.Pulse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sConfigOC.OCPolarity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(HAL_TIM_PWM_ConfigChannel(&amp;htim2, &amp;sConfigOC,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(HAL_TIM_PWM_ConfigChannel(&amp;htim2, &amp;sConfigOC,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HAL_TIM_MspPostInit(&amp;htim2);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TIM4 Initialization Function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MX_TIM4_Init(void)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TIM_ClockConfigTypeDef sClockSourceConfig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TIM_MasterConfigTypeDef sMasterConfig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TIM_OC_InitTypeDef sConfigOC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htim4.Instance = TIM4;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htim4.Init.Prescaler = 0;</w:t>
      </w:r>
    </w:p>
    <w:p w:rsidR="0076084C" w:rsidRDefault="0076084C" w:rsidP="0076084C">
      <w:pPr>
        <w:pStyle w:val="Textebrut"/>
        <w:rPr>
          <w:rFonts w:ascii="Courier New" w:hAnsi="Courier New" w:cs="Courier New"/>
        </w:rPr>
      </w:pPr>
      <w:r w:rsidRPr="00673CE4">
        <w:rPr>
          <w:rFonts w:ascii="Courier New" w:hAnsi="Courier New" w:cs="Courier New"/>
        </w:rPr>
        <w:t xml:space="preserve">  htim4.Init.CounterMode = TIM_COUNTERMODE_UP;</w:t>
      </w:r>
    </w:p>
    <w:p w:rsidR="0076084C" w:rsidRPr="00673CE4" w:rsidRDefault="0076084C" w:rsidP="0076084C">
      <w:pPr>
        <w:pStyle w:val="Textebrut"/>
        <w:rPr>
          <w:rFonts w:ascii="Courier New" w:hAnsi="Courier New" w:cs="Courier New"/>
        </w:rPr>
      </w:pPr>
      <w:r>
        <w:rPr>
          <w:rFonts w:ascii="Courier New" w:hAnsi="Courier New" w:cs="Courier New"/>
        </w:rPr>
        <w:t xml:space="preserve">  </w:t>
      </w:r>
      <w:r w:rsidRPr="00673CE4">
        <w:rPr>
          <w:rFonts w:ascii="Courier New" w:hAnsi="Courier New" w:cs="Courier New"/>
        </w:rPr>
        <w:t>//ligne permettant d'assurer la freq du sin</w:t>
      </w:r>
    </w:p>
    <w:p w:rsidR="0076084C" w:rsidRDefault="0076084C" w:rsidP="0076084C">
      <w:pPr>
        <w:pStyle w:val="Textebrut"/>
        <w:rPr>
          <w:rFonts w:ascii="Courier New" w:hAnsi="Courier New" w:cs="Courier New"/>
        </w:rPr>
      </w:pPr>
      <w:r w:rsidRPr="00673CE4">
        <w:rPr>
          <w:rFonts w:ascii="Courier New" w:hAnsi="Courier New" w:cs="Courier New"/>
        </w:rPr>
        <w:t xml:space="preserve">  htim4.Init.Period = TIM4_Ticks-1;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htim4.Init.ClockDivision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htim4.Init.AutoReloadPreload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(HAL_TIM_Base_Init(&amp;htim4)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sClockSourceConfig.ClockSource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(HAL_TIM_ConfigClockSource(&amp;htim4, &amp;sClockSourceConfig)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(HAL_TIM_OC_Init(&amp;htim4)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sMasterConfig.MasterOutputTrigger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sMasterConfig.MasterSlaveMode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if (HAL_TIMEx_MasterConfigSynchronization(&amp;htim4, &amp;sMasterConfig)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sConfigOC.OCMode = TIM_OCMODE_TIMING;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sConfigOC.Pulse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sConfigOC.OCPolarity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(HAL_TIM_OC_ConfigChannel(&amp;htim4, &amp;sConfigOC,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(HAL_TIM_OC_ConfigChannel(&amp;htim4, &amp;sConfigOC,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Enable DMA controller clock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MX_DMA_Init(void)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controller clock enable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__HAL_RCC_DMA1_CLK_ENABLE();</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interrupt init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DMA1_Stream0_IRQn interrupt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HAL_NVIC_SetPriority(DMA1_Stream0_IRQn,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HAL_NVIC_EnableIRQ(DMA1_Stream0_IRQn);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DMA1_Stream1_IRQn interrupt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HAL_NVIC_SetPriority(DMA1_Stream1_IRQn,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HAL_NVIC_EnableIRQ(DMA1_Stream1_IRQn);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GPIO Initialization Function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MX_GPIO_Init(void)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GPIO_InitTypeDef GPIO_InitStruct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GPIO Ports Clock Enable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__HAL_RCC_GPIOC_CLK_ENABLE();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__HAL_RCC_GPIOH_CLK_ENABLE();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__HAL_RCC_GPIOA_CLK_ENABLE();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__HAL_RCC_GPIOB_CLK_ENABLE();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__HAL_RCC_GPIOD_CLK_ENABLE();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__HAL_RCC_GPIOG_CLK_ENABLE();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__HAL_RCC_GPIOE_CLK_ENABLE();</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HAL_GPIO_WritePin(GPIOB, GPIO_PIN_0|GPIO_PIN_14,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HAL_GPIO_WritePin(GPIOD, GPIO_PIN_10,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HAL_GPIO_WritePin(GPIOE, GPIO_PIN_1,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PC13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GPIO_MODE_INPUT;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HAL_GPIO_Init(GPIOC,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PC1 PC4 PC5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GPIO_PIN_1|GPIO_PIN_4|GPIO_PIN_5;</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HAL_GPIO_Init(GPIOC,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PA1 PA2 PA7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GPIO_PIN_1|GPIO_PIN_2|GPIO_PIN_7;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HAL_GPIO_Init(GPIOA,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PB0 PB14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GPIO_PIN_0|GPIO_PIN_14;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HAL_GPIO_Init(GPIOB,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PB13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HAL_GPIO_Init(GPIOB,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PD8 PD9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GPIO_PIN_8|GPIO_PIN_9;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GPIO_AF7_USART3;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HAL_GPIO_Init(GPIOD,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/*Configure GPIO pin : PD10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HAL_GPIO_Init(GPIOD,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PG7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GPIO_MODE_IT_RISING;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HAL_GPIO_Init(GPIOG,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PA8 PA11 PA12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GPIO_PIN_8|GPIO_PIN_11|GPIO_PIN_12;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GPIO_AF10_OTG1_FS;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HAL_GPIO_Init(GPIOA,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PG11 PG13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GPIO_PIN_11|GPIO_PIN_13;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HAL_GPIO_Init(GPIOG,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PE1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HAL_GPIO_Init(GPIOE,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This function is executed in case of error occurrence.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void Error_Handler(void)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Error_Handler_Debug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can add his own implementation to report the HAL error return state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Error_Handler_Debug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#ifdef  USE_FULL_ASSERT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 @brief  Reports the name of the source file and the source line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where the assert_param error has occurred.</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file: pointer to the source file name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line: assert_param error line source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void assert_failed(uint8_t *file, uint32_t line)</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6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can add his own implementation to report the file name and line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tex: printf("Wrong parameters value: file %s on line %d\r\n", file, line)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6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#endif /* USE_FULL_ASSERT */</w:t>
      </w:r>
    </w:p>
    <w:p w:rsidR="0076084C" w:rsidRPr="00673CE4" w:rsidRDefault="0076084C" w:rsidP="0076084C">
      <w:pPr>
        <w:pStyle w:val="Textebrut"/>
        <w:rPr>
          <w:rFonts w:ascii="Courier New" w:hAnsi="Courier New" w:cs="Courier New"/>
        </w:rPr>
      </w:pPr>
    </w:p>
    <w:p w:rsidR="0076084C" w:rsidRDefault="0076084C" w:rsidP="0076084C">
      <w:pPr>
        <w:rPr>
          <w:rFonts w:ascii="Courier New" w:hAnsi="Courier New" w:cs="Courier New"/>
          <w:sz w:val="21"/>
          <w:szCs w:val="21"/>
        </w:rPr>
      </w:pPr>
      <w:r w:rsidRPr="00673CE4">
        <w:rPr>
          <w:rFonts w:ascii="Courier New" w:hAnsi="Courier New" w:cs="Courier New"/>
          <w:sz w:val="21"/>
          <w:szCs w:val="21"/>
        </w:rPr>
        <w:t>/************************ (C) COPYRIGHT STMicroelectronics *****END OF FILE****/</w:t>
      </w:r>
    </w:p>
    <w:p w:rsidR="0076084C" w:rsidRDefault="0076084C" w:rsidP="0076084C">
      <w:pPr>
        <w:rPr>
          <w:rFonts w:ascii="Courier New" w:hAnsi="Courier New" w:cs="Courier New"/>
          <w:sz w:val="21"/>
          <w:szCs w:val="21"/>
        </w:rPr>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08170D"/>
    <w:p w:rsidR="0008170D" w:rsidRDefault="0008170D" w:rsidP="0008170D"/>
    <w:p w:rsidR="0008170D" w:rsidRDefault="0008170D" w:rsidP="0008170D"/>
    <w:p w:rsidR="0008170D" w:rsidRDefault="0008170D" w:rsidP="0008170D"/>
    <w:p w:rsidR="0008170D" w:rsidRDefault="0008170D" w:rsidP="0008170D"/>
    <w:p w:rsidR="0008170D" w:rsidRPr="0008170D" w:rsidRDefault="0008170D" w:rsidP="0008170D"/>
    <w:p w:rsidR="0008170D" w:rsidRDefault="0008170D" w:rsidP="00DB2023">
      <w:pPr>
        <w:pStyle w:val="Titre2"/>
      </w:pPr>
    </w:p>
    <w:p w:rsidR="00F967BE" w:rsidRPr="00F967BE" w:rsidRDefault="007C0DF9" w:rsidP="0008170D">
      <w:pPr>
        <w:pStyle w:val="Titre2"/>
      </w:pPr>
      <w:bookmarkStart w:id="57" w:name="_Toc106357481"/>
      <w:r>
        <w:lastRenderedPageBreak/>
        <w:t>Document Mathcad sur le rendement</w:t>
      </w:r>
      <w:bookmarkEnd w:id="57"/>
    </w:p>
    <w:p w:rsidR="007C0DF9" w:rsidRDefault="007C0DF9" w:rsidP="007C0DF9">
      <w:r>
        <w:rPr>
          <w:noProof/>
        </w:rPr>
        <w:drawing>
          <wp:inline distT="0" distB="0" distL="0" distR="0" wp14:anchorId="1630FE8B" wp14:editId="2043EE29">
            <wp:extent cx="5543550" cy="7724775"/>
            <wp:effectExtent l="0" t="0" r="0" b="9525"/>
            <wp:docPr id="1328924195" name="Image 132892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3550" cy="7724775"/>
                    </a:xfrm>
                    <a:prstGeom prst="rect">
                      <a:avLst/>
                    </a:prstGeom>
                  </pic:spPr>
                </pic:pic>
              </a:graphicData>
            </a:graphic>
          </wp:inline>
        </w:drawing>
      </w:r>
    </w:p>
    <w:p w:rsidR="007C0DF9" w:rsidRDefault="007C0DF9" w:rsidP="007C0DF9"/>
    <w:p w:rsidR="00134F2D" w:rsidRDefault="00134F2D" w:rsidP="00B52208">
      <w:r w:rsidRPr="00134F2D">
        <w:rPr>
          <w:noProof/>
        </w:rPr>
        <w:lastRenderedPageBreak/>
        <w:drawing>
          <wp:inline distT="0" distB="0" distL="0" distR="0" wp14:anchorId="3CE2319E" wp14:editId="416B0FDD">
            <wp:extent cx="5410649" cy="7573975"/>
            <wp:effectExtent l="0" t="0" r="0" b="8255"/>
            <wp:docPr id="1328924236" name="Image 13289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84"/>
                    <a:stretch/>
                  </pic:blipFill>
                  <pic:spPr bwMode="auto">
                    <a:xfrm>
                      <a:off x="0" y="0"/>
                      <a:ext cx="5410955" cy="7574404"/>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21045A8C" wp14:editId="4745D022">
            <wp:extent cx="5521124" cy="7680529"/>
            <wp:effectExtent l="0" t="0" r="3810" b="0"/>
            <wp:docPr id="1328924237" name="Image 132892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50" r="916"/>
                    <a:stretch/>
                  </pic:blipFill>
                  <pic:spPr bwMode="auto">
                    <a:xfrm>
                      <a:off x="0" y="0"/>
                      <a:ext cx="5521895" cy="7681601"/>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17BB96AC" wp14:editId="63F89535">
            <wp:extent cx="5573210" cy="7707055"/>
            <wp:effectExtent l="0" t="0" r="8890" b="8255"/>
            <wp:docPr id="1328924238" name="Image 13289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97" r="321" b="1"/>
                    <a:stretch/>
                  </pic:blipFill>
                  <pic:spPr bwMode="auto">
                    <a:xfrm>
                      <a:off x="0" y="0"/>
                      <a:ext cx="5573987" cy="7708130"/>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134F2D">
      <w:pPr>
        <w:jc w:val="center"/>
      </w:pPr>
      <w:r w:rsidRPr="00134F2D">
        <w:rPr>
          <w:noProof/>
        </w:rPr>
        <w:lastRenderedPageBreak/>
        <w:drawing>
          <wp:inline distT="0" distB="0" distL="0" distR="0" wp14:anchorId="32891C2E" wp14:editId="528A7E49">
            <wp:extent cx="4132162" cy="4795075"/>
            <wp:effectExtent l="0" t="0" r="1905" b="5715"/>
            <wp:docPr id="1328924242" name="Image 13289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901" cy="4808697"/>
                    </a:xfrm>
                    <a:prstGeom prst="rect">
                      <a:avLst/>
                    </a:prstGeom>
                  </pic:spPr>
                </pic:pic>
              </a:graphicData>
            </a:graphic>
          </wp:inline>
        </w:drawing>
      </w:r>
      <w:bookmarkEnd w:id="15"/>
      <w:bookmarkEnd w:id="16"/>
      <w:r>
        <w:rPr>
          <w:noProof/>
        </w:rPr>
        <w:drawing>
          <wp:inline distT="0" distB="0" distL="0" distR="0" wp14:anchorId="446B4342" wp14:editId="0F8D5983">
            <wp:extent cx="3745515" cy="4051139"/>
            <wp:effectExtent l="0" t="0" r="7620" b="6985"/>
            <wp:docPr id="1328924243" name="Image 132892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5719" cy="4062175"/>
                    </a:xfrm>
                    <a:prstGeom prst="rect">
                      <a:avLst/>
                    </a:prstGeom>
                  </pic:spPr>
                </pic:pic>
              </a:graphicData>
            </a:graphic>
          </wp:inline>
        </w:drawing>
      </w:r>
    </w:p>
    <w:p w:rsidR="00134F2D" w:rsidRDefault="00134F2D" w:rsidP="00134F2D">
      <w:pPr>
        <w:jc w:val="center"/>
      </w:pPr>
      <w:r>
        <w:rPr>
          <w:noProof/>
        </w:rPr>
        <w:lastRenderedPageBreak/>
        <w:drawing>
          <wp:inline distT="0" distB="0" distL="0" distR="0" wp14:anchorId="7A917243" wp14:editId="172664AB">
            <wp:extent cx="4190035" cy="5071751"/>
            <wp:effectExtent l="0" t="0" r="1270" b="0"/>
            <wp:docPr id="1328924256" name="Image 1328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6121" cy="5079118"/>
                    </a:xfrm>
                    <a:prstGeom prst="rect">
                      <a:avLst/>
                    </a:prstGeom>
                  </pic:spPr>
                </pic:pic>
              </a:graphicData>
            </a:graphic>
          </wp:inline>
        </w:drawing>
      </w:r>
    </w:p>
    <w:p w:rsidR="00134F2D" w:rsidRDefault="00134F2D" w:rsidP="00134F2D">
      <w:pPr>
        <w:jc w:val="center"/>
      </w:pPr>
    </w:p>
    <w:p w:rsidR="00134F2D" w:rsidRDefault="00F967BE" w:rsidP="00134F2D">
      <w:pPr>
        <w:jc w:val="center"/>
      </w:pPr>
      <w:r>
        <w:rPr>
          <w:noProof/>
        </w:rPr>
        <w:drawing>
          <wp:inline distT="0" distB="0" distL="0" distR="0" wp14:anchorId="4A35D8C4" wp14:editId="3B7CED78">
            <wp:extent cx="4873766" cy="3434522"/>
            <wp:effectExtent l="0" t="0" r="3175" b="0"/>
            <wp:docPr id="1328924264" name="Image 1328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6851" cy="3436696"/>
                    </a:xfrm>
                    <a:prstGeom prst="rect">
                      <a:avLst/>
                    </a:prstGeom>
                  </pic:spPr>
                </pic:pic>
              </a:graphicData>
            </a:graphic>
          </wp:inline>
        </w:drawing>
      </w:r>
    </w:p>
    <w:p w:rsidR="00134F2D" w:rsidRDefault="00134F2D" w:rsidP="00134F2D">
      <w:pPr>
        <w:jc w:val="center"/>
      </w:pPr>
      <w:r w:rsidRPr="00134F2D">
        <w:rPr>
          <w:noProof/>
        </w:rPr>
        <w:lastRenderedPageBreak/>
        <w:drawing>
          <wp:inline distT="0" distB="0" distL="0" distR="0" wp14:anchorId="568DFB06" wp14:editId="68F54378">
            <wp:extent cx="5287113" cy="7192379"/>
            <wp:effectExtent l="0" t="0" r="8890" b="8890"/>
            <wp:docPr id="1328924257" name="Image 13289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7113" cy="7192379"/>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r>
        <w:rPr>
          <w:noProof/>
        </w:rPr>
        <w:lastRenderedPageBreak/>
        <w:drawing>
          <wp:inline distT="0" distB="0" distL="0" distR="0" wp14:anchorId="61862A1F" wp14:editId="7E6B1671">
            <wp:extent cx="5372100" cy="7467600"/>
            <wp:effectExtent l="0" t="0" r="0" b="0"/>
            <wp:docPr id="1328924258" name="Image 132892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2100" cy="7467600"/>
                    </a:xfrm>
                    <a:prstGeom prst="rect">
                      <a:avLst/>
                    </a:prstGeom>
                  </pic:spPr>
                </pic:pic>
              </a:graphicData>
            </a:graphic>
          </wp:inline>
        </w:drawing>
      </w:r>
    </w:p>
    <w:p w:rsidR="00134F2D" w:rsidRDefault="00134F2D" w:rsidP="00134F2D">
      <w:pPr>
        <w:jc w:val="center"/>
      </w:pPr>
    </w:p>
    <w:p w:rsidR="00134F2D" w:rsidRDefault="00134F2D" w:rsidP="00134F2D">
      <w:pPr>
        <w:jc w:val="center"/>
      </w:pPr>
      <w:r>
        <w:rPr>
          <w:noProof/>
        </w:rPr>
        <w:lastRenderedPageBreak/>
        <w:drawing>
          <wp:inline distT="0" distB="0" distL="0" distR="0" wp14:anchorId="299331F4" wp14:editId="2B491803">
            <wp:extent cx="5276850" cy="7486650"/>
            <wp:effectExtent l="0" t="0" r="0" b="0"/>
            <wp:docPr id="1328924262" name="Image 13289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850" cy="7486650"/>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bookmarkStart w:id="58" w:name="_Toc106357482" w:displacedByCustomXml="next"/>
    <w:sdt>
      <w:sdtPr>
        <w:rPr>
          <w:rFonts w:eastAsia="Times New Roman" w:cs="Times New Roman"/>
          <w:b w:val="0"/>
          <w:bCs w:val="0"/>
          <w:caps w:val="0"/>
          <w:color w:val="auto"/>
          <w:sz w:val="24"/>
          <w:szCs w:val="24"/>
        </w:rPr>
        <w:id w:val="989139628"/>
        <w:docPartObj>
          <w:docPartGallery w:val="Bibliographies"/>
          <w:docPartUnique/>
        </w:docPartObj>
      </w:sdtPr>
      <w:sdtContent>
        <w:p w:rsidR="00114D3C" w:rsidRDefault="00114D3C">
          <w:pPr>
            <w:pStyle w:val="Titre1"/>
          </w:pPr>
          <w:r>
            <w:t>Bibliographie</w:t>
          </w:r>
          <w:bookmarkEnd w:id="58"/>
        </w:p>
        <w:sdt>
          <w:sdtPr>
            <w:id w:val="111145805"/>
            <w:bibliography/>
          </w:sdtPr>
          <w:sdtContent>
            <w:p w:rsidR="00114D3C" w:rsidRDefault="00114D3C" w:rsidP="00114D3C">
              <w:pPr>
                <w:pStyle w:val="Bibliographie"/>
                <w:ind w:left="720" w:hanging="720"/>
                <w:rPr>
                  <w:noProof/>
                </w:rPr>
              </w:pPr>
              <w:r>
                <w:fldChar w:fldCharType="begin"/>
              </w:r>
              <w:r>
                <w:instrText>BIBLIOGRAPHY</w:instrText>
              </w:r>
              <w:r>
                <w:fldChar w:fldCharType="separate"/>
              </w:r>
              <w:r>
                <w:rPr>
                  <w:noProof/>
                </w:rPr>
                <w:t>Adams, Jun Honda and Jonathan. s.d. «Class D Audio Amplifier Basics.» Application note.</w:t>
              </w:r>
            </w:p>
            <w:p w:rsidR="00114D3C" w:rsidRPr="00114D3C" w:rsidRDefault="00114D3C" w:rsidP="00114D3C"/>
            <w:p w:rsidR="00114D3C" w:rsidRDefault="00114D3C" w:rsidP="00114D3C">
              <w:pPr>
                <w:pStyle w:val="Bibliographie"/>
                <w:ind w:left="720" w:hanging="720"/>
                <w:rPr>
                  <w:noProof/>
                </w:rPr>
              </w:pPr>
              <w:r>
                <w:rPr>
                  <w:noProof/>
                </w:rPr>
                <w:t>ALter, David M. 2008. «Using PWM Output as a Digital-to-Analog Converter on a TMS320F280x Digital Signal Controller.» https://www.ti.com/lit/an/spraa88a/spraa88a.pdf?ts=1655219384393&amp;ref_url=https%253A%252F%252Fwww.qwant.com%252F.</w:t>
              </w:r>
            </w:p>
            <w:p w:rsidR="00114D3C" w:rsidRPr="00114D3C" w:rsidRDefault="00114D3C" w:rsidP="00114D3C"/>
            <w:p w:rsidR="00114D3C" w:rsidRDefault="00114D3C" w:rsidP="00114D3C">
              <w:pPr>
                <w:pStyle w:val="Bibliographie"/>
                <w:ind w:left="720" w:hanging="720"/>
                <w:rPr>
                  <w:noProof/>
                </w:rPr>
              </w:pPr>
              <w:r>
                <w:rPr>
                  <w:noProof/>
                </w:rPr>
                <w:t>Arnold, Knott. 2007. «Introduction to Class-D Audio Amplifiers.»</w:t>
              </w:r>
            </w:p>
            <w:p w:rsidR="00114D3C" w:rsidRPr="00114D3C" w:rsidRDefault="00114D3C" w:rsidP="00114D3C"/>
            <w:p w:rsidR="00114D3C" w:rsidRDefault="00114D3C" w:rsidP="00114D3C">
              <w:pPr>
                <w:pStyle w:val="Bibliographie"/>
                <w:ind w:left="720" w:hanging="720"/>
                <w:rPr>
                  <w:noProof/>
                </w:rPr>
              </w:pPr>
              <w:r>
                <w:rPr>
                  <w:noProof/>
                </w:rPr>
                <w:t xml:space="preserve">Center, eCircuit. s.d. </w:t>
              </w:r>
              <w:r>
                <w:rPr>
                  <w:i/>
                  <w:iCs/>
                  <w:noProof/>
                </w:rPr>
                <w:t>Push-Pull Output Stage.</w:t>
              </w:r>
              <w:r>
                <w:rPr>
                  <w:noProof/>
                </w:rPr>
                <w:t xml:space="preserve"> http://www.ecircuitcenter.com/Circuits/pushpull/pushpull.htm.</w:t>
              </w:r>
            </w:p>
            <w:p w:rsidR="00114D3C" w:rsidRPr="00114D3C" w:rsidRDefault="00114D3C" w:rsidP="00114D3C"/>
            <w:p w:rsidR="00114D3C" w:rsidRDefault="00114D3C" w:rsidP="00114D3C">
              <w:pPr>
                <w:pStyle w:val="Bibliographie"/>
                <w:ind w:left="720" w:hanging="720"/>
                <w:rPr>
                  <w:noProof/>
                </w:rPr>
              </w:pPr>
              <w:r>
                <w:rPr>
                  <w:noProof/>
                </w:rPr>
                <w:t xml:space="preserve">Chirila, Cezar. 2018. </w:t>
              </w:r>
              <w:r>
                <w:rPr>
                  <w:i/>
                  <w:iCs/>
                  <w:noProof/>
                </w:rPr>
                <w:t>How to Build a Class-D Power Amp.</w:t>
              </w:r>
              <w:r>
                <w:rPr>
                  <w:noProof/>
                </w:rPr>
                <w:t xml:space="preserve"> 29 Aout. https://www.allaboutcircuits.com/projects/how-to-build-a-class-d-power-amplifier/.</w:t>
              </w:r>
            </w:p>
            <w:p w:rsidR="00114D3C" w:rsidRPr="00114D3C" w:rsidRDefault="00114D3C" w:rsidP="00114D3C"/>
            <w:p w:rsidR="00114D3C" w:rsidRDefault="00114D3C" w:rsidP="00114D3C">
              <w:pPr>
                <w:pStyle w:val="Bibliographie"/>
                <w:ind w:left="720" w:hanging="720"/>
                <w:rPr>
                  <w:noProof/>
                </w:rPr>
              </w:pPr>
              <w:r>
                <w:rPr>
                  <w:noProof/>
                </w:rPr>
                <w:t>D.Grant, S.Burrow and. 2001. «Efficiency of Low Power Audio Amplifiers and Loudspeakers.»</w:t>
              </w:r>
            </w:p>
            <w:p w:rsidR="00114D3C" w:rsidRPr="00114D3C" w:rsidRDefault="00114D3C" w:rsidP="00114D3C"/>
            <w:p w:rsidR="00114D3C" w:rsidRDefault="00114D3C" w:rsidP="00114D3C">
              <w:pPr>
                <w:pStyle w:val="Bibliographie"/>
                <w:ind w:left="720" w:hanging="720"/>
                <w:rPr>
                  <w:noProof/>
                </w:rPr>
              </w:pPr>
              <w:r>
                <w:rPr>
                  <w:noProof/>
                </w:rPr>
                <w:t xml:space="preserve">Digi-Key Electronics. 2018. </w:t>
              </w:r>
              <w:r>
                <w:rPr>
                  <w:i/>
                  <w:iCs/>
                  <w:noProof/>
                </w:rPr>
                <w:t>Simplifier la conception de circuits audio portables basse consommation grâce aux amplificateurs de classe D améliorés.</w:t>
              </w:r>
              <w:r>
                <w:rPr>
                  <w:noProof/>
                </w:rPr>
                <w:t xml:space="preserve"> 31 10. https://www.digikey.fr/fr/articles/simplify-portable-low-power-audio-circuit-design-class-d-amplifiers.</w:t>
              </w:r>
            </w:p>
            <w:p w:rsidR="00114D3C" w:rsidRPr="00114D3C" w:rsidRDefault="00114D3C" w:rsidP="00114D3C"/>
            <w:p w:rsidR="00114D3C" w:rsidRDefault="00114D3C" w:rsidP="00114D3C">
              <w:pPr>
                <w:pStyle w:val="Bibliographie"/>
                <w:ind w:left="720" w:hanging="720"/>
                <w:rPr>
                  <w:noProof/>
                </w:rPr>
              </w:pPr>
              <w:r>
                <w:rPr>
                  <w:noProof/>
                </w:rPr>
                <w:t xml:space="preserve">Gaalaas, Eric. 2006. </w:t>
              </w:r>
              <w:r>
                <w:rPr>
                  <w:i/>
                  <w:iCs/>
                  <w:noProof/>
                </w:rPr>
                <w:t>Class D Audio Amplifiers: What, Why, and How.</w:t>
              </w:r>
              <w:r>
                <w:rPr>
                  <w:noProof/>
                </w:rPr>
                <w:t xml:space="preserve"> Juin. https://www.analog.com/en/analog-dialogue/articles/class-d-audio-amplifiers.html.</w:t>
              </w:r>
            </w:p>
            <w:p w:rsidR="00114D3C" w:rsidRPr="00114D3C" w:rsidRDefault="00114D3C" w:rsidP="00114D3C"/>
            <w:p w:rsidR="00114D3C" w:rsidRDefault="00114D3C" w:rsidP="00114D3C">
              <w:pPr>
                <w:pStyle w:val="Bibliographie"/>
                <w:ind w:left="720" w:hanging="720"/>
                <w:rPr>
                  <w:noProof/>
                </w:rPr>
              </w:pPr>
              <w:r>
                <w:rPr>
                  <w:noProof/>
                </w:rPr>
                <w:t>Goudswaard, Jeroen. 2019. «Switching ripple reduction in a class-D amplifier using a MOSFET in series with the filter capacitor.» BSc Thesis.</w:t>
              </w:r>
            </w:p>
            <w:p w:rsidR="00114D3C" w:rsidRPr="00114D3C" w:rsidRDefault="00114D3C" w:rsidP="00114D3C"/>
            <w:p w:rsidR="00114D3C" w:rsidRPr="00114D3C" w:rsidRDefault="00114D3C" w:rsidP="00114D3C">
              <w:pPr>
                <w:pStyle w:val="Bibliographie"/>
                <w:ind w:left="720" w:hanging="720"/>
                <w:rPr>
                  <w:noProof/>
                </w:rPr>
              </w:pPr>
              <w:r>
                <w:rPr>
                  <w:noProof/>
                </w:rPr>
                <w:t>Hubbard, Dylan. 2018. «Reducing noise on the output of a switching regulator.» Design journal.</w:t>
              </w:r>
            </w:p>
            <w:p w:rsidR="00134F2D" w:rsidRDefault="00114D3C" w:rsidP="00114D3C">
              <w:pPr>
                <w:pStyle w:val="Bibliographie"/>
                <w:ind w:left="720" w:hanging="720"/>
                <w:rPr>
                  <w:noProof/>
                </w:rPr>
              </w:pPr>
              <w:r>
                <w:rPr>
                  <w:noProof/>
                </w:rPr>
                <w:t xml:space="preserve">Keim, Robert. 2016. </w:t>
              </w:r>
              <w:r>
                <w:rPr>
                  <w:i/>
                  <w:iCs/>
                  <w:noProof/>
                </w:rPr>
                <w:t>Low-Pass Filter a PWM Signal into an Analog Voltage.</w:t>
              </w:r>
              <w:r>
                <w:rPr>
                  <w:noProof/>
                </w:rPr>
                <w:t xml:space="preserve"> 11 </w:t>
              </w:r>
            </w:p>
            <w:p w:rsidR="00114D3C" w:rsidRDefault="00114D3C" w:rsidP="00114D3C">
              <w:pPr>
                <w:pStyle w:val="Bibliographie"/>
                <w:ind w:left="720" w:hanging="720"/>
                <w:rPr>
                  <w:noProof/>
                </w:rPr>
              </w:pPr>
              <w:r>
                <w:rPr>
                  <w:noProof/>
                </w:rPr>
                <w:lastRenderedPageBreak/>
                <w:t>Avril. https://www.allaboutcircuits.com/technical-articles/low-pass-filter-a-pwm-signal-into-an-analog-voltage/.</w:t>
              </w:r>
            </w:p>
            <w:p w:rsidR="00114D3C" w:rsidRPr="00114D3C" w:rsidRDefault="00114D3C" w:rsidP="00114D3C"/>
            <w:p w:rsidR="00114D3C" w:rsidRDefault="00114D3C" w:rsidP="00114D3C">
              <w:pPr>
                <w:pStyle w:val="Bibliographie"/>
                <w:ind w:left="720" w:hanging="720"/>
                <w:rPr>
                  <w:noProof/>
                </w:rPr>
              </w:pPr>
              <w:r>
                <w:rPr>
                  <w:noProof/>
                </w:rPr>
                <w:t>Knol, Eva J. 2018. «Analyzing and reducing switching frequency ripple of class D amplifiers by active filtering.»</w:t>
              </w:r>
            </w:p>
            <w:p w:rsidR="00114D3C" w:rsidRPr="00114D3C" w:rsidRDefault="00114D3C" w:rsidP="00114D3C"/>
            <w:p w:rsidR="00114D3C" w:rsidRDefault="00114D3C" w:rsidP="00114D3C">
              <w:pPr>
                <w:pStyle w:val="Bibliographie"/>
                <w:ind w:left="720" w:hanging="720"/>
                <w:rPr>
                  <w:noProof/>
                </w:rPr>
              </w:pPr>
              <w:r>
                <w:rPr>
                  <w:noProof/>
                </w:rPr>
                <w:t>Lakkas, George. 2016. «MOSFET power losses and how they affect power-supply efficiency.» Applications journal.</w:t>
              </w:r>
            </w:p>
            <w:p w:rsidR="00114D3C" w:rsidRPr="00114D3C" w:rsidRDefault="00114D3C" w:rsidP="00114D3C"/>
            <w:p w:rsidR="00114D3C" w:rsidRDefault="00114D3C" w:rsidP="00114D3C">
              <w:pPr>
                <w:pStyle w:val="Bibliographie"/>
                <w:ind w:left="720" w:hanging="720"/>
                <w:rPr>
                  <w:noProof/>
                </w:rPr>
              </w:pPr>
              <w:r>
                <w:rPr>
                  <w:noProof/>
                </w:rPr>
                <w:t xml:space="preserve">Magdy, Khaled. 2020. </w:t>
              </w:r>
              <w:r>
                <w:rPr>
                  <w:i/>
                  <w:iCs/>
                  <w:noProof/>
                </w:rPr>
                <w:t>Convert PWM To A DAC – Using PWM To Generate Analog Waveforms.</w:t>
              </w:r>
              <w:r>
                <w:rPr>
                  <w:noProof/>
                </w:rPr>
                <w:t xml:space="preserve"> 1 Juillet. https://deepbluembedded.com/convert-pwm-to-a-dac-using-pwm-to-generate-analog-waveforms/.</w:t>
              </w:r>
            </w:p>
            <w:p w:rsidR="00114D3C" w:rsidRPr="00114D3C" w:rsidRDefault="00114D3C" w:rsidP="00114D3C"/>
            <w:p w:rsidR="00114D3C" w:rsidRDefault="00114D3C" w:rsidP="00114D3C">
              <w:pPr>
                <w:pStyle w:val="Bibliographie"/>
                <w:ind w:left="720" w:hanging="720"/>
                <w:rPr>
                  <w:noProof/>
                </w:rPr>
              </w:pPr>
              <w:r>
                <w:rPr>
                  <w:noProof/>
                </w:rPr>
                <w:t xml:space="preserve">McGrady, Chris. s.d. </w:t>
              </w:r>
              <w:r>
                <w:rPr>
                  <w:i/>
                  <w:iCs/>
                  <w:noProof/>
                </w:rPr>
                <w:t>What is a Snubber and Why do You Want One?</w:t>
              </w:r>
              <w:r>
                <w:rPr>
                  <w:noProof/>
                </w:rPr>
                <w:t xml:space="preserve"> https://www.arrow.com/en/research-and-events/articles/what-is-a-snubber.</w:t>
              </w:r>
            </w:p>
            <w:p w:rsidR="00114D3C" w:rsidRPr="00114D3C" w:rsidRDefault="00114D3C" w:rsidP="00114D3C"/>
            <w:p w:rsidR="00114D3C" w:rsidRDefault="00114D3C" w:rsidP="00114D3C">
              <w:pPr>
                <w:pStyle w:val="Bibliographie"/>
                <w:ind w:left="720" w:hanging="720"/>
                <w:rPr>
                  <w:noProof/>
                </w:rPr>
              </w:pPr>
              <w:r>
                <w:rPr>
                  <w:noProof/>
                </w:rPr>
                <w:t xml:space="preserve">Musicarius. s.d. </w:t>
              </w:r>
              <w:r>
                <w:rPr>
                  <w:i/>
                  <w:iCs/>
                  <w:noProof/>
                </w:rPr>
                <w:t>Les Classes d’Amplificateurs expliquées (A, AB, B, D, H).</w:t>
              </w:r>
              <w:r>
                <w:rPr>
                  <w:noProof/>
                </w:rPr>
                <w:t xml:space="preserve"> http://www.musicarius.com/blog/conseils-techniques/conseils-techniques-ampli-effets/les-classes-damplificateurs-expliquees-a-ab-b-d-h.</w:t>
              </w:r>
            </w:p>
            <w:p w:rsidR="00114D3C" w:rsidRPr="00114D3C" w:rsidRDefault="00114D3C" w:rsidP="00114D3C"/>
            <w:p w:rsidR="00114D3C" w:rsidRDefault="00114D3C" w:rsidP="00114D3C">
              <w:pPr>
                <w:pStyle w:val="Bibliographie"/>
                <w:ind w:left="720" w:hanging="720"/>
                <w:rPr>
                  <w:noProof/>
                </w:rPr>
              </w:pPr>
              <w:r>
                <w:rPr>
                  <w:noProof/>
                </w:rPr>
                <w:t>1999. «Reducing and Eliminating the class-D Output Filter.» Application report.</w:t>
              </w:r>
            </w:p>
            <w:p w:rsidR="00114D3C" w:rsidRPr="00114D3C" w:rsidRDefault="00114D3C" w:rsidP="00114D3C"/>
            <w:p w:rsidR="00114D3C" w:rsidRDefault="00114D3C" w:rsidP="00114D3C">
              <w:pPr>
                <w:pStyle w:val="Bibliographie"/>
                <w:ind w:left="720" w:hanging="720"/>
                <w:rPr>
                  <w:noProof/>
                </w:rPr>
              </w:pPr>
              <w:r>
                <w:rPr>
                  <w:noProof/>
                </w:rPr>
                <w:t xml:space="preserve">STmicroelectronics. s.d. </w:t>
              </w:r>
              <w:r>
                <w:rPr>
                  <w:i/>
                  <w:iCs/>
                  <w:noProof/>
                </w:rPr>
                <w:t>STM32H743ZxI datasheet.</w:t>
              </w:r>
              <w:r>
                <w:rPr>
                  <w:noProof/>
                </w:rPr>
                <w:t xml:space="preserve"> https://www.st.com/en/microcontrollers-microprocessors/stm32h743zi.html.</w:t>
              </w:r>
            </w:p>
            <w:p w:rsidR="00114D3C" w:rsidRPr="00114D3C" w:rsidRDefault="00114D3C" w:rsidP="00114D3C"/>
            <w:p w:rsidR="00114D3C" w:rsidRDefault="00114D3C" w:rsidP="00114D3C">
              <w:pPr>
                <w:pStyle w:val="Bibliographie"/>
                <w:ind w:left="720" w:hanging="720"/>
                <w:rPr>
                  <w:noProof/>
                </w:rPr>
              </w:pPr>
              <w:r>
                <w:rPr>
                  <w:noProof/>
                </w:rPr>
                <w:t>Todd, Philip C. 1993. «Snubber Circuits: Theory, Design and Application.»</w:t>
              </w:r>
            </w:p>
            <w:p w:rsidR="00114D3C" w:rsidRPr="00114D3C" w:rsidRDefault="00114D3C" w:rsidP="00114D3C"/>
            <w:p w:rsidR="00114D3C" w:rsidRDefault="00114D3C" w:rsidP="00114D3C">
              <w:pPr>
                <w:pStyle w:val="Bibliographie"/>
                <w:ind w:left="720" w:hanging="720"/>
                <w:rPr>
                  <w:noProof/>
                </w:rPr>
              </w:pPr>
              <w:r>
                <w:rPr>
                  <w:noProof/>
                </w:rPr>
                <w:t xml:space="preserve">trevortjes. 2020. </w:t>
              </w:r>
              <w:r>
                <w:rPr>
                  <w:i/>
                  <w:iCs/>
                  <w:noProof/>
                </w:rPr>
                <w:t>LTSPICE #15: Measuring Total Harmonic Distortion (THD).</w:t>
              </w:r>
              <w:r>
                <w:rPr>
                  <w:noProof/>
                </w:rPr>
                <w:t xml:space="preserve"> 24 Novembre. https://www.youtube.com/watch?v=YPO3DEVzk90.</w:t>
              </w:r>
            </w:p>
            <w:p w:rsidR="00114D3C" w:rsidRPr="00114D3C" w:rsidRDefault="00114D3C" w:rsidP="00114D3C"/>
            <w:p w:rsidR="00114D3C" w:rsidRDefault="00114D3C" w:rsidP="00114D3C">
              <w:pPr>
                <w:pStyle w:val="Bibliographie"/>
                <w:ind w:left="720" w:hanging="720"/>
                <w:rPr>
                  <w:noProof/>
                </w:rPr>
              </w:pPr>
              <w:r>
                <w:rPr>
                  <w:noProof/>
                </w:rPr>
                <w:t xml:space="preserve">Wikipedia. s.d. </w:t>
              </w:r>
              <w:r>
                <w:rPr>
                  <w:i/>
                  <w:iCs/>
                  <w:noProof/>
                </w:rPr>
                <w:t>Push-pull output.</w:t>
              </w:r>
              <w:r>
                <w:rPr>
                  <w:noProof/>
                </w:rPr>
                <w:t xml:space="preserve"> https://en.wikipedia.org/wiki/Push%E2%80%93pull_output.</w:t>
              </w:r>
            </w:p>
            <w:p w:rsidR="00114D3C" w:rsidRPr="00114D3C" w:rsidRDefault="00114D3C" w:rsidP="00114D3C"/>
            <w:p w:rsidR="00114D3C" w:rsidRDefault="00114D3C" w:rsidP="00114D3C">
              <w:pPr>
                <w:pStyle w:val="Bibliographie"/>
                <w:ind w:left="720" w:hanging="720"/>
                <w:rPr>
                  <w:noProof/>
                </w:rPr>
              </w:pPr>
              <w:r>
                <w:rPr>
                  <w:noProof/>
                </w:rPr>
                <w:t>Yashar, John Satterla and Avi. 2020. «How to Choose a Class-D Audio Amplifier.» White paper.</w:t>
              </w:r>
            </w:p>
            <w:p w:rsidR="00114D3C" w:rsidRDefault="00114D3C" w:rsidP="00114D3C">
              <w:r>
                <w:rPr>
                  <w:b/>
                  <w:bCs/>
                </w:rPr>
                <w:fldChar w:fldCharType="end"/>
              </w:r>
            </w:p>
          </w:sdtContent>
        </w:sdt>
      </w:sdtContent>
    </w:sdt>
    <w:p w:rsidR="00BB43F9" w:rsidRDefault="00096511" w:rsidP="003378EB">
      <w:pPr>
        <w:pStyle w:val="Titre1"/>
      </w:pPr>
      <w:bookmarkStart w:id="59" w:name="_Toc12653536"/>
      <w:bookmarkStart w:id="60" w:name="_Toc106357483"/>
      <w:r>
        <w:lastRenderedPageBreak/>
        <w:t>Liste des Illustrations</w:t>
      </w:r>
      <w:bookmarkEnd w:id="59"/>
      <w:bookmarkEnd w:id="60"/>
    </w:p>
    <w:p w:rsidR="00EA2C4C" w:rsidRDefault="00EA2C4C" w:rsidP="00EA2C4C">
      <w:pPr>
        <w:jc w:val="left"/>
      </w:pPr>
      <w:r>
        <w:t>Figure  1 : Schéma capteur LVDT</w:t>
      </w:r>
    </w:p>
    <w:p w:rsidR="00EA2C4C" w:rsidRDefault="00EA2C4C" w:rsidP="00EA2C4C">
      <w:pPr>
        <w:jc w:val="left"/>
      </w:pPr>
      <w:r>
        <w:t>Figure  2 : Schéma simplifié d’un amplificateur de classe D</w:t>
      </w:r>
    </w:p>
    <w:p w:rsidR="00EA2C4C" w:rsidRDefault="00EA2C4C" w:rsidP="00EA2C4C">
      <w:pPr>
        <w:jc w:val="left"/>
      </w:pPr>
      <w:r>
        <w:t>Figure  3 : Lien entre un PWM et le signal après le filtre</w:t>
      </w:r>
    </w:p>
    <w:p w:rsidR="00EA2C4C" w:rsidRDefault="00EA2C4C" w:rsidP="00EA2C4C">
      <w:pPr>
        <w:jc w:val="left"/>
      </w:pPr>
      <w:r>
        <w:t>Figure  4 : PWM modulation stage</w:t>
      </w:r>
    </w:p>
    <w:p w:rsidR="00EA2C4C" w:rsidRDefault="00EA2C4C" w:rsidP="00EA2C4C">
      <w:pPr>
        <w:jc w:val="left"/>
      </w:pPr>
      <w:r>
        <w:t>Figure  5 : Amplifier stage</w:t>
      </w:r>
    </w:p>
    <w:p w:rsidR="00EA2C4C" w:rsidRDefault="00EA2C4C" w:rsidP="00EA2C4C">
      <w:pPr>
        <w:jc w:val="left"/>
      </w:pPr>
      <w:r>
        <w:t>Figure  6 : Etage de filtrage</w:t>
      </w:r>
    </w:p>
    <w:p w:rsidR="00EA2C4C" w:rsidRDefault="00EA2C4C" w:rsidP="00EA2C4C">
      <w:pPr>
        <w:jc w:val="left"/>
      </w:pPr>
      <w:r>
        <w:t>Figure  7 : Schéma du cycle de vie d'un projet</w:t>
      </w:r>
    </w:p>
    <w:p w:rsidR="00EA2C4C" w:rsidRDefault="00EA2C4C" w:rsidP="00EA2C4C">
      <w:pPr>
        <w:jc w:val="left"/>
      </w:pPr>
      <w:r>
        <w:t>Figure  8 : Vue globale du planning</w:t>
      </w:r>
    </w:p>
    <w:p w:rsidR="00EA2C4C" w:rsidRDefault="00EA2C4C" w:rsidP="00EA2C4C">
      <w:pPr>
        <w:jc w:val="left"/>
      </w:pPr>
      <w:r>
        <w:t>Figure  9 : Zoom sur le planning</w:t>
      </w:r>
    </w:p>
    <w:p w:rsidR="00EA2C4C" w:rsidRDefault="00EA2C4C" w:rsidP="00EA2C4C">
      <w:pPr>
        <w:jc w:val="left"/>
      </w:pPr>
      <w:r>
        <w:t>Figure  10 : Planning final</w:t>
      </w:r>
    </w:p>
    <w:p w:rsidR="00EA2C4C" w:rsidRDefault="00EA2C4C" w:rsidP="00EA2C4C">
      <w:pPr>
        <w:jc w:val="left"/>
      </w:pPr>
      <w:r>
        <w:t>Figure  11 : Schéma du circuit à concevoir</w:t>
      </w:r>
    </w:p>
    <w:p w:rsidR="00EA2C4C" w:rsidRDefault="00EA2C4C" w:rsidP="00EA2C4C">
      <w:pPr>
        <w:jc w:val="left"/>
      </w:pPr>
      <w:r>
        <w:t>Figure  12 : Schéma des deux types de montage d’amplification</w:t>
      </w:r>
    </w:p>
    <w:p w:rsidR="00EA2C4C" w:rsidRDefault="00EA2C4C" w:rsidP="00EA2C4C">
      <w:pPr>
        <w:jc w:val="left"/>
      </w:pPr>
      <w:r>
        <w:t>Figure  13 : Schéma LTspice d’un étage demi pont</w:t>
      </w:r>
    </w:p>
    <w:p w:rsidR="00EA2C4C" w:rsidRDefault="00EA2C4C" w:rsidP="00EA2C4C">
      <w:pPr>
        <w:jc w:val="left"/>
      </w:pPr>
      <w:r>
        <w:t>Figure  14 : Simulation des PWM d’un demi pont sur LTspice</w:t>
      </w:r>
    </w:p>
    <w:p w:rsidR="00EA2C4C" w:rsidRDefault="00EA2C4C" w:rsidP="00EA2C4C">
      <w:pPr>
        <w:jc w:val="left"/>
      </w:pPr>
      <w:r>
        <w:t xml:space="preserve">Figure   15 : Schéma LTspice demi pont + filtre </w:t>
      </w:r>
    </w:p>
    <w:p w:rsidR="00EA2C4C" w:rsidRDefault="00EA2C4C" w:rsidP="00EA2C4C">
      <w:pPr>
        <w:jc w:val="left"/>
      </w:pPr>
      <w:r>
        <w:t>Figure  16 : Explication du calcul du THD</w:t>
      </w:r>
    </w:p>
    <w:p w:rsidR="00EA2C4C" w:rsidRDefault="00EA2C4C" w:rsidP="00EA2C4C">
      <w:pPr>
        <w:jc w:val="left"/>
      </w:pPr>
      <w:r>
        <w:t>Figure  17 : Circuit CRL de sortie</w:t>
      </w:r>
    </w:p>
    <w:p w:rsidR="00EA2C4C" w:rsidRDefault="00EA2C4C" w:rsidP="00EA2C4C">
      <w:pPr>
        <w:jc w:val="left"/>
      </w:pPr>
      <w:r>
        <w:t>Figure  18 : Représentation simplifiée du filtre</w:t>
      </w:r>
    </w:p>
    <w:p w:rsidR="00EA2C4C" w:rsidRDefault="00EA2C4C" w:rsidP="00EA2C4C">
      <w:pPr>
        <w:jc w:val="left"/>
      </w:pPr>
      <w:r>
        <w:t>Figure  19 : R=145.5Ω et L=54.5mH</w:t>
      </w:r>
    </w:p>
    <w:p w:rsidR="00EA2C4C" w:rsidRDefault="00EA2C4C" w:rsidP="00EA2C4C">
      <w:pPr>
        <w:jc w:val="left"/>
      </w:pPr>
      <w:r>
        <w:t>Figure  20 : R=145.5Ω et L=21.8mH</w:t>
      </w:r>
    </w:p>
    <w:p w:rsidR="00EA2C4C" w:rsidRDefault="00EA2C4C" w:rsidP="00EA2C4C">
      <w:pPr>
        <w:jc w:val="left"/>
      </w:pPr>
      <w:r>
        <w:t>Figure  21 : R=36.38Ω et L=13.6mH</w:t>
      </w:r>
    </w:p>
    <w:p w:rsidR="00EA2C4C" w:rsidRDefault="00EA2C4C" w:rsidP="00EA2C4C">
      <w:pPr>
        <w:jc w:val="left"/>
      </w:pPr>
      <w:r>
        <w:t>Figure  22 : R=36.38Ω et L=5.5mH</w:t>
      </w:r>
    </w:p>
    <w:p w:rsidR="00EA2C4C" w:rsidRDefault="00EA2C4C" w:rsidP="00EA2C4C">
      <w:pPr>
        <w:jc w:val="left"/>
      </w:pPr>
      <w:r>
        <w:t>Figure  23 : Diagramme de bode du filtre théorique tracé avec MATLAB</w:t>
      </w:r>
    </w:p>
    <w:p w:rsidR="00EA2C4C" w:rsidRDefault="00EA2C4C" w:rsidP="00EA2C4C">
      <w:pPr>
        <w:jc w:val="left"/>
      </w:pPr>
      <w:r>
        <w:t>Figure  24 : Sinus de fréquence 2kHz obtenu par simulation LTspice</w:t>
      </w:r>
    </w:p>
    <w:p w:rsidR="00EA2C4C" w:rsidRDefault="00EA2C4C" w:rsidP="00EA2C4C">
      <w:pPr>
        <w:jc w:val="left"/>
      </w:pPr>
      <w:r>
        <w:t>Figure  25 : copie écran LTspice du calcul du THD à 2kHz</w:t>
      </w:r>
    </w:p>
    <w:p w:rsidR="00EA2C4C" w:rsidRDefault="00EA2C4C" w:rsidP="00EA2C4C">
      <w:pPr>
        <w:jc w:val="left"/>
      </w:pPr>
      <w:r>
        <w:t>Figure  26 : Sinus de fréquence 5kHz obtenu par simulation LTspice</w:t>
      </w:r>
    </w:p>
    <w:p w:rsidR="00EA2C4C" w:rsidRDefault="00EA2C4C" w:rsidP="00EA2C4C">
      <w:pPr>
        <w:jc w:val="left"/>
      </w:pPr>
      <w:r>
        <w:t>Figure  27 : copie écran LTspice du calcul du THD à 5kHz</w:t>
      </w:r>
    </w:p>
    <w:p w:rsidR="00EA2C4C" w:rsidRDefault="00EA2C4C" w:rsidP="00EA2C4C">
      <w:pPr>
        <w:jc w:val="left"/>
      </w:pPr>
      <w:r>
        <w:t>Figure  28 : Identification des pertes sur le schéma LTspice</w:t>
      </w:r>
    </w:p>
    <w:p w:rsidR="00EA2C4C" w:rsidRDefault="00EA2C4C" w:rsidP="00EA2C4C">
      <w:pPr>
        <w:jc w:val="left"/>
      </w:pPr>
      <w:r>
        <w:t>Figure  29 : Fonctionnement de la génération des PWM</w:t>
      </w:r>
    </w:p>
    <w:p w:rsidR="00EA2C4C" w:rsidRDefault="00EA2C4C" w:rsidP="00EA2C4C">
      <w:pPr>
        <w:jc w:val="left"/>
      </w:pPr>
      <w:r>
        <w:t>Figure  30 : SPWM générée à partir de la carte nucleo</w:t>
      </w:r>
    </w:p>
    <w:p w:rsidR="00EA2C4C" w:rsidRDefault="00EA2C4C" w:rsidP="00EA2C4C">
      <w:pPr>
        <w:jc w:val="left"/>
      </w:pPr>
      <w:r>
        <w:t>Figure  31 : Modèle de simulation Simulink de l’asservissement de la sortie</w:t>
      </w:r>
    </w:p>
    <w:p w:rsidR="00EA2C4C" w:rsidRDefault="00EA2C4C" w:rsidP="00EA2C4C">
      <w:pPr>
        <w:jc w:val="left"/>
      </w:pPr>
      <w:r>
        <w:lastRenderedPageBreak/>
        <w:t>Figure  32 : Contenu du bloc de conversion de la mesure en commande</w:t>
      </w:r>
    </w:p>
    <w:p w:rsidR="00EA2C4C" w:rsidRDefault="00EA2C4C" w:rsidP="00EA2C4C">
      <w:pPr>
        <w:jc w:val="left"/>
      </w:pPr>
      <w:r>
        <w:t>Figure  33 : Vue de la face supérieur du PCB</w:t>
      </w:r>
    </w:p>
    <w:p w:rsidR="00EA2C4C" w:rsidRDefault="00EA2C4C" w:rsidP="00EA2C4C">
      <w:pPr>
        <w:jc w:val="left"/>
      </w:pPr>
      <w:r>
        <w:t>Figure  34 : Vue de la face inférieur du PCB</w:t>
      </w:r>
    </w:p>
    <w:p w:rsidR="00EA2C4C" w:rsidRDefault="00EA2C4C" w:rsidP="00EA2C4C">
      <w:pPr>
        <w:jc w:val="left"/>
      </w:pPr>
      <w:r>
        <w:t>Figure  35 : Allure d’une des PWM sur le PCB</w:t>
      </w:r>
    </w:p>
    <w:p w:rsidR="00EA2C4C" w:rsidRDefault="00EA2C4C" w:rsidP="00EA2C4C">
      <w:pPr>
        <w:jc w:val="left"/>
      </w:pPr>
      <w:r>
        <w:t>Figure  36 : Allure des sinusoïdes en sortie</w:t>
      </w:r>
    </w:p>
    <w:p w:rsidR="00EA2C4C" w:rsidRDefault="00EA2C4C" w:rsidP="00EA2C4C">
      <w:pPr>
        <w:jc w:val="left"/>
      </w:pPr>
      <w:r>
        <w:t>Figure  37 : Sinus différentiel à 5kHz</w:t>
      </w:r>
    </w:p>
    <w:p w:rsidR="00EA2C4C" w:rsidRDefault="00EA2C4C" w:rsidP="00EA2C4C">
      <w:pPr>
        <w:jc w:val="left"/>
      </w:pPr>
      <w:r>
        <w:t>Figure  38 : Sinus différentiel à 2kHz</w:t>
      </w:r>
    </w:p>
    <w:p w:rsidR="00EA2C4C" w:rsidRDefault="00EA2C4C" w:rsidP="00EA2C4C">
      <w:pPr>
        <w:jc w:val="left"/>
      </w:pPr>
      <w:r>
        <w:t>Figure  39 : FFT du sinus différentiel à 5kHz</w:t>
      </w:r>
    </w:p>
    <w:p w:rsidR="00096511" w:rsidRDefault="00EA2C4C" w:rsidP="00EA2C4C">
      <w:pPr>
        <w:jc w:val="left"/>
      </w:pPr>
      <w:r>
        <w:t>Figure  40 : FFT du sinus différentiel à 2kHz</w:t>
      </w:r>
    </w:p>
    <w:sectPr w:rsidR="00096511" w:rsidSect="008C778D">
      <w:headerReference w:type="default" r:id="rId135"/>
      <w:footerReference w:type="default" r:id="rId13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439" w:rsidRDefault="00F40439" w:rsidP="003378EB">
      <w:r>
        <w:separator/>
      </w:r>
    </w:p>
  </w:endnote>
  <w:endnote w:type="continuationSeparator" w:id="0">
    <w:p w:rsidR="00F40439" w:rsidRDefault="00F40439" w:rsidP="0033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802491"/>
      <w:docPartObj>
        <w:docPartGallery w:val="Page Numbers (Bottom of Page)"/>
        <w:docPartUnique/>
      </w:docPartObj>
    </w:sdtPr>
    <w:sdtContent>
      <w:p w:rsidR="00F009A9" w:rsidRDefault="00F009A9" w:rsidP="003378EB">
        <w:pPr>
          <w:pStyle w:val="Pieddepage"/>
        </w:pPr>
        <w:r>
          <w:fldChar w:fldCharType="begin"/>
        </w:r>
        <w:r>
          <w:instrText>PAGE   \* MERGEFORMAT</w:instrText>
        </w:r>
        <w:r>
          <w:fldChar w:fldCharType="separate"/>
        </w:r>
        <w:r w:rsidR="00251A6C">
          <w:rPr>
            <w:noProof/>
          </w:rPr>
          <w:t>v</w:t>
        </w:r>
        <w:r>
          <w:fldChar w:fldCharType="end"/>
        </w:r>
      </w:p>
    </w:sdtContent>
  </w:sdt>
  <w:p w:rsidR="00F009A9" w:rsidRDefault="00F009A9" w:rsidP="003378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71699"/>
      <w:docPartObj>
        <w:docPartGallery w:val="Page Numbers (Bottom of Page)"/>
        <w:docPartUnique/>
      </w:docPartObj>
    </w:sdtPr>
    <w:sdtContent>
      <w:p w:rsidR="00F009A9" w:rsidRDefault="00F009A9" w:rsidP="003378EB">
        <w:pPr>
          <w:pStyle w:val="Pieddepage"/>
        </w:pPr>
        <w:r>
          <w:fldChar w:fldCharType="begin"/>
        </w:r>
        <w:r>
          <w:instrText>PAGE   \* MERGEFORMAT</w:instrText>
        </w:r>
        <w:r>
          <w:fldChar w:fldCharType="separate"/>
        </w:r>
        <w:r w:rsidR="00251A6C">
          <w:rPr>
            <w:noProof/>
          </w:rPr>
          <w:t>14</w:t>
        </w:r>
        <w:r>
          <w:fldChar w:fldCharType="end"/>
        </w:r>
      </w:p>
    </w:sdtContent>
  </w:sdt>
  <w:p w:rsidR="00F009A9" w:rsidRDefault="00F009A9" w:rsidP="003378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439" w:rsidRDefault="00F40439" w:rsidP="003378EB">
      <w:r>
        <w:separator/>
      </w:r>
    </w:p>
  </w:footnote>
  <w:footnote w:type="continuationSeparator" w:id="0">
    <w:p w:rsidR="00F40439" w:rsidRDefault="00F40439" w:rsidP="0033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9A9" w:rsidRDefault="00F009A9" w:rsidP="003378E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81094"/>
    <w:multiLevelType w:val="hybridMultilevel"/>
    <w:tmpl w:val="497C7C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25208"/>
    <w:multiLevelType w:val="hybridMultilevel"/>
    <w:tmpl w:val="92DA1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3F477F7"/>
    <w:multiLevelType w:val="hybridMultilevel"/>
    <w:tmpl w:val="3A704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A2048A"/>
    <w:multiLevelType w:val="multilevel"/>
    <w:tmpl w:val="BFD036D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B8569F"/>
    <w:multiLevelType w:val="hybridMultilevel"/>
    <w:tmpl w:val="8DC2B0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D348CD"/>
    <w:multiLevelType w:val="multilevel"/>
    <w:tmpl w:val="658AE67E"/>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ED3342"/>
    <w:multiLevelType w:val="hybridMultilevel"/>
    <w:tmpl w:val="72408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num>
  <w:num w:numId="3">
    <w:abstractNumId w:val="12"/>
  </w:num>
  <w:num w:numId="4">
    <w:abstractNumId w:val="10"/>
  </w:num>
  <w:num w:numId="5">
    <w:abstractNumId w:val="5"/>
  </w:num>
  <w:num w:numId="6">
    <w:abstractNumId w:val="7"/>
  </w:num>
  <w:num w:numId="7">
    <w:abstractNumId w:val="6"/>
  </w:num>
  <w:num w:numId="8">
    <w:abstractNumId w:val="11"/>
  </w:num>
  <w:num w:numId="9">
    <w:abstractNumId w:val="4"/>
  </w:num>
  <w:num w:numId="10">
    <w:abstractNumId w:val="9"/>
  </w:num>
  <w:num w:numId="11">
    <w:abstractNumId w:val="1"/>
  </w:num>
  <w:num w:numId="12">
    <w:abstractNumId w:val="13"/>
  </w:num>
  <w:num w:numId="13">
    <w:abstractNumId w:val="8"/>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19F"/>
    <w:rsid w:val="00000749"/>
    <w:rsid w:val="00002A0A"/>
    <w:rsid w:val="00003D66"/>
    <w:rsid w:val="000049A6"/>
    <w:rsid w:val="00006173"/>
    <w:rsid w:val="00007807"/>
    <w:rsid w:val="000132F4"/>
    <w:rsid w:val="00015B2A"/>
    <w:rsid w:val="000258D5"/>
    <w:rsid w:val="0002591E"/>
    <w:rsid w:val="0002668F"/>
    <w:rsid w:val="0003581F"/>
    <w:rsid w:val="0004638B"/>
    <w:rsid w:val="00052F4E"/>
    <w:rsid w:val="00053635"/>
    <w:rsid w:val="0006332F"/>
    <w:rsid w:val="000643C1"/>
    <w:rsid w:val="00065F52"/>
    <w:rsid w:val="00072721"/>
    <w:rsid w:val="00074A31"/>
    <w:rsid w:val="00076912"/>
    <w:rsid w:val="0008170D"/>
    <w:rsid w:val="0008416D"/>
    <w:rsid w:val="0008566F"/>
    <w:rsid w:val="000860AD"/>
    <w:rsid w:val="00090E4A"/>
    <w:rsid w:val="00093C2E"/>
    <w:rsid w:val="00094707"/>
    <w:rsid w:val="00096511"/>
    <w:rsid w:val="00097E38"/>
    <w:rsid w:val="000A1025"/>
    <w:rsid w:val="000A396F"/>
    <w:rsid w:val="000B1329"/>
    <w:rsid w:val="000B2519"/>
    <w:rsid w:val="000B28B4"/>
    <w:rsid w:val="000B3E58"/>
    <w:rsid w:val="000B41CB"/>
    <w:rsid w:val="000C639C"/>
    <w:rsid w:val="000C70D9"/>
    <w:rsid w:val="000E5AC9"/>
    <w:rsid w:val="000F00BF"/>
    <w:rsid w:val="000F0B5B"/>
    <w:rsid w:val="000F2B6C"/>
    <w:rsid w:val="000F7349"/>
    <w:rsid w:val="00100BBB"/>
    <w:rsid w:val="0011346A"/>
    <w:rsid w:val="00114D3C"/>
    <w:rsid w:val="00116D84"/>
    <w:rsid w:val="0012324E"/>
    <w:rsid w:val="00134F2D"/>
    <w:rsid w:val="001414A9"/>
    <w:rsid w:val="00142E3D"/>
    <w:rsid w:val="00144252"/>
    <w:rsid w:val="00144CC0"/>
    <w:rsid w:val="00145C8B"/>
    <w:rsid w:val="00146E02"/>
    <w:rsid w:val="00147DF5"/>
    <w:rsid w:val="00152268"/>
    <w:rsid w:val="0016087F"/>
    <w:rsid w:val="0016231E"/>
    <w:rsid w:val="00165B90"/>
    <w:rsid w:val="00173780"/>
    <w:rsid w:val="00187D88"/>
    <w:rsid w:val="00193419"/>
    <w:rsid w:val="00195D49"/>
    <w:rsid w:val="00197794"/>
    <w:rsid w:val="001A7941"/>
    <w:rsid w:val="001B1D9B"/>
    <w:rsid w:val="001B67DC"/>
    <w:rsid w:val="001B67F9"/>
    <w:rsid w:val="001D321F"/>
    <w:rsid w:val="001D5BCB"/>
    <w:rsid w:val="002061A6"/>
    <w:rsid w:val="00210A95"/>
    <w:rsid w:val="00211837"/>
    <w:rsid w:val="00215802"/>
    <w:rsid w:val="002201A2"/>
    <w:rsid w:val="002212C9"/>
    <w:rsid w:val="00221EA2"/>
    <w:rsid w:val="0024574D"/>
    <w:rsid w:val="002476DF"/>
    <w:rsid w:val="00251A6C"/>
    <w:rsid w:val="00256CEA"/>
    <w:rsid w:val="00257E5E"/>
    <w:rsid w:val="00273EA7"/>
    <w:rsid w:val="002748BD"/>
    <w:rsid w:val="00280AC2"/>
    <w:rsid w:val="00296375"/>
    <w:rsid w:val="002970A9"/>
    <w:rsid w:val="002A0365"/>
    <w:rsid w:val="002A3D91"/>
    <w:rsid w:val="002A7F0F"/>
    <w:rsid w:val="002B3D4D"/>
    <w:rsid w:val="002B7DB2"/>
    <w:rsid w:val="002B7E27"/>
    <w:rsid w:val="002E0F86"/>
    <w:rsid w:val="002F3E59"/>
    <w:rsid w:val="0031118F"/>
    <w:rsid w:val="0031571B"/>
    <w:rsid w:val="003378EB"/>
    <w:rsid w:val="003432EB"/>
    <w:rsid w:val="003433FE"/>
    <w:rsid w:val="0035464A"/>
    <w:rsid w:val="003547AE"/>
    <w:rsid w:val="003552D4"/>
    <w:rsid w:val="003604A9"/>
    <w:rsid w:val="00364C6D"/>
    <w:rsid w:val="00366C33"/>
    <w:rsid w:val="00371CBF"/>
    <w:rsid w:val="00373B9C"/>
    <w:rsid w:val="00375E20"/>
    <w:rsid w:val="003864D6"/>
    <w:rsid w:val="00391B02"/>
    <w:rsid w:val="0039540F"/>
    <w:rsid w:val="003968FF"/>
    <w:rsid w:val="00396E29"/>
    <w:rsid w:val="003A0370"/>
    <w:rsid w:val="003A2613"/>
    <w:rsid w:val="003A71DF"/>
    <w:rsid w:val="003C2006"/>
    <w:rsid w:val="003C480D"/>
    <w:rsid w:val="003D1346"/>
    <w:rsid w:val="003E37BF"/>
    <w:rsid w:val="003E5E61"/>
    <w:rsid w:val="003F066C"/>
    <w:rsid w:val="003F566B"/>
    <w:rsid w:val="004105DE"/>
    <w:rsid w:val="00413759"/>
    <w:rsid w:val="004139A9"/>
    <w:rsid w:val="0041602E"/>
    <w:rsid w:val="004171B8"/>
    <w:rsid w:val="00433508"/>
    <w:rsid w:val="00444253"/>
    <w:rsid w:val="0045182E"/>
    <w:rsid w:val="004526BF"/>
    <w:rsid w:val="004558FC"/>
    <w:rsid w:val="00455F36"/>
    <w:rsid w:val="00456495"/>
    <w:rsid w:val="00457396"/>
    <w:rsid w:val="00460E49"/>
    <w:rsid w:val="00465983"/>
    <w:rsid w:val="004670FC"/>
    <w:rsid w:val="004708E3"/>
    <w:rsid w:val="004770F7"/>
    <w:rsid w:val="004774FB"/>
    <w:rsid w:val="00483F70"/>
    <w:rsid w:val="004861AB"/>
    <w:rsid w:val="0048787C"/>
    <w:rsid w:val="00492506"/>
    <w:rsid w:val="00492F47"/>
    <w:rsid w:val="00494AA7"/>
    <w:rsid w:val="004A2810"/>
    <w:rsid w:val="004A3A3C"/>
    <w:rsid w:val="004A4A87"/>
    <w:rsid w:val="004A606D"/>
    <w:rsid w:val="004C1978"/>
    <w:rsid w:val="004C47E3"/>
    <w:rsid w:val="004E063C"/>
    <w:rsid w:val="0050452E"/>
    <w:rsid w:val="00504D63"/>
    <w:rsid w:val="005101E4"/>
    <w:rsid w:val="005234F6"/>
    <w:rsid w:val="00531257"/>
    <w:rsid w:val="00535E91"/>
    <w:rsid w:val="0054076E"/>
    <w:rsid w:val="005431C1"/>
    <w:rsid w:val="00564559"/>
    <w:rsid w:val="00571B3D"/>
    <w:rsid w:val="00575943"/>
    <w:rsid w:val="005763F3"/>
    <w:rsid w:val="00581F7A"/>
    <w:rsid w:val="0058259B"/>
    <w:rsid w:val="00595FB0"/>
    <w:rsid w:val="005A6329"/>
    <w:rsid w:val="005A63C4"/>
    <w:rsid w:val="005B6771"/>
    <w:rsid w:val="005B7503"/>
    <w:rsid w:val="005C3FA7"/>
    <w:rsid w:val="005C5459"/>
    <w:rsid w:val="005E007B"/>
    <w:rsid w:val="005E2F21"/>
    <w:rsid w:val="005F5BFC"/>
    <w:rsid w:val="005F602D"/>
    <w:rsid w:val="00613C5B"/>
    <w:rsid w:val="00616D39"/>
    <w:rsid w:val="00617D33"/>
    <w:rsid w:val="0062001E"/>
    <w:rsid w:val="00635D1D"/>
    <w:rsid w:val="00636314"/>
    <w:rsid w:val="006430A8"/>
    <w:rsid w:val="00645015"/>
    <w:rsid w:val="006658FC"/>
    <w:rsid w:val="00666867"/>
    <w:rsid w:val="0067598E"/>
    <w:rsid w:val="00680BC8"/>
    <w:rsid w:val="00683593"/>
    <w:rsid w:val="00687A44"/>
    <w:rsid w:val="00687B13"/>
    <w:rsid w:val="00690752"/>
    <w:rsid w:val="00695A79"/>
    <w:rsid w:val="006A6D70"/>
    <w:rsid w:val="006B46B8"/>
    <w:rsid w:val="006B7255"/>
    <w:rsid w:val="006C483B"/>
    <w:rsid w:val="006C5606"/>
    <w:rsid w:val="006E00DD"/>
    <w:rsid w:val="006E2AF2"/>
    <w:rsid w:val="006F6C78"/>
    <w:rsid w:val="00704505"/>
    <w:rsid w:val="0070567E"/>
    <w:rsid w:val="00710680"/>
    <w:rsid w:val="007150B7"/>
    <w:rsid w:val="007179BF"/>
    <w:rsid w:val="0072169E"/>
    <w:rsid w:val="0072219F"/>
    <w:rsid w:val="00722247"/>
    <w:rsid w:val="00723BC8"/>
    <w:rsid w:val="00723C97"/>
    <w:rsid w:val="00725701"/>
    <w:rsid w:val="00725A58"/>
    <w:rsid w:val="00732A27"/>
    <w:rsid w:val="0073710A"/>
    <w:rsid w:val="00742822"/>
    <w:rsid w:val="00742BC6"/>
    <w:rsid w:val="00746E9B"/>
    <w:rsid w:val="0076084C"/>
    <w:rsid w:val="00763471"/>
    <w:rsid w:val="00767963"/>
    <w:rsid w:val="00776A7A"/>
    <w:rsid w:val="0078067D"/>
    <w:rsid w:val="007876DB"/>
    <w:rsid w:val="007A2512"/>
    <w:rsid w:val="007B03D4"/>
    <w:rsid w:val="007B2F9F"/>
    <w:rsid w:val="007B47DA"/>
    <w:rsid w:val="007C0DF9"/>
    <w:rsid w:val="007C1A6B"/>
    <w:rsid w:val="007C7661"/>
    <w:rsid w:val="007D1940"/>
    <w:rsid w:val="007E2929"/>
    <w:rsid w:val="007E477D"/>
    <w:rsid w:val="00804526"/>
    <w:rsid w:val="008100D8"/>
    <w:rsid w:val="00813819"/>
    <w:rsid w:val="008144FA"/>
    <w:rsid w:val="00820C6A"/>
    <w:rsid w:val="00841497"/>
    <w:rsid w:val="00846517"/>
    <w:rsid w:val="0085388F"/>
    <w:rsid w:val="00864893"/>
    <w:rsid w:val="0087138E"/>
    <w:rsid w:val="008724C3"/>
    <w:rsid w:val="00872ED9"/>
    <w:rsid w:val="008819AD"/>
    <w:rsid w:val="0088432A"/>
    <w:rsid w:val="00885F56"/>
    <w:rsid w:val="0089499E"/>
    <w:rsid w:val="00895059"/>
    <w:rsid w:val="008A23C7"/>
    <w:rsid w:val="008A4F03"/>
    <w:rsid w:val="008B0DB9"/>
    <w:rsid w:val="008C6597"/>
    <w:rsid w:val="008C778D"/>
    <w:rsid w:val="008D1484"/>
    <w:rsid w:val="008D32DE"/>
    <w:rsid w:val="008D3551"/>
    <w:rsid w:val="008D7696"/>
    <w:rsid w:val="008F01F1"/>
    <w:rsid w:val="008F0A53"/>
    <w:rsid w:val="00901F04"/>
    <w:rsid w:val="009037FB"/>
    <w:rsid w:val="00911A68"/>
    <w:rsid w:val="009123BC"/>
    <w:rsid w:val="009203C8"/>
    <w:rsid w:val="009226A0"/>
    <w:rsid w:val="00930BD2"/>
    <w:rsid w:val="00931610"/>
    <w:rsid w:val="009420D7"/>
    <w:rsid w:val="00942646"/>
    <w:rsid w:val="0094511D"/>
    <w:rsid w:val="00946309"/>
    <w:rsid w:val="00946480"/>
    <w:rsid w:val="00947280"/>
    <w:rsid w:val="0095475D"/>
    <w:rsid w:val="00954C8C"/>
    <w:rsid w:val="00957F15"/>
    <w:rsid w:val="009706C7"/>
    <w:rsid w:val="00973BA4"/>
    <w:rsid w:val="00976797"/>
    <w:rsid w:val="00977623"/>
    <w:rsid w:val="00982786"/>
    <w:rsid w:val="00984366"/>
    <w:rsid w:val="009951F6"/>
    <w:rsid w:val="009A09BE"/>
    <w:rsid w:val="009B6755"/>
    <w:rsid w:val="009C2803"/>
    <w:rsid w:val="009C3F29"/>
    <w:rsid w:val="009C4FF9"/>
    <w:rsid w:val="009E03BB"/>
    <w:rsid w:val="009E788F"/>
    <w:rsid w:val="009F0573"/>
    <w:rsid w:val="009F14F9"/>
    <w:rsid w:val="009F4755"/>
    <w:rsid w:val="00A07B00"/>
    <w:rsid w:val="00A112EE"/>
    <w:rsid w:val="00A143F0"/>
    <w:rsid w:val="00A17363"/>
    <w:rsid w:val="00A1768A"/>
    <w:rsid w:val="00A2134F"/>
    <w:rsid w:val="00A41D04"/>
    <w:rsid w:val="00A42024"/>
    <w:rsid w:val="00A433C8"/>
    <w:rsid w:val="00A506BC"/>
    <w:rsid w:val="00A50D2C"/>
    <w:rsid w:val="00A53742"/>
    <w:rsid w:val="00A572D1"/>
    <w:rsid w:val="00A63220"/>
    <w:rsid w:val="00A6514D"/>
    <w:rsid w:val="00A72B71"/>
    <w:rsid w:val="00A750F8"/>
    <w:rsid w:val="00A75DEB"/>
    <w:rsid w:val="00A81FB6"/>
    <w:rsid w:val="00A86A9B"/>
    <w:rsid w:val="00A86DCD"/>
    <w:rsid w:val="00A875D8"/>
    <w:rsid w:val="00A909B1"/>
    <w:rsid w:val="00A90C78"/>
    <w:rsid w:val="00A93CC6"/>
    <w:rsid w:val="00A94C79"/>
    <w:rsid w:val="00A96313"/>
    <w:rsid w:val="00AA236E"/>
    <w:rsid w:val="00AA28B2"/>
    <w:rsid w:val="00AA5108"/>
    <w:rsid w:val="00AB423F"/>
    <w:rsid w:val="00AB442A"/>
    <w:rsid w:val="00AB626F"/>
    <w:rsid w:val="00AD0B71"/>
    <w:rsid w:val="00AD5C22"/>
    <w:rsid w:val="00AD68D1"/>
    <w:rsid w:val="00AD68F1"/>
    <w:rsid w:val="00AE1514"/>
    <w:rsid w:val="00AF34A8"/>
    <w:rsid w:val="00B075FF"/>
    <w:rsid w:val="00B11B38"/>
    <w:rsid w:val="00B15200"/>
    <w:rsid w:val="00B17925"/>
    <w:rsid w:val="00B22502"/>
    <w:rsid w:val="00B43038"/>
    <w:rsid w:val="00B43D73"/>
    <w:rsid w:val="00B43DAF"/>
    <w:rsid w:val="00B44F95"/>
    <w:rsid w:val="00B465B6"/>
    <w:rsid w:val="00B52208"/>
    <w:rsid w:val="00B55E22"/>
    <w:rsid w:val="00B60A66"/>
    <w:rsid w:val="00B6262A"/>
    <w:rsid w:val="00B70C4C"/>
    <w:rsid w:val="00B7476D"/>
    <w:rsid w:val="00B84194"/>
    <w:rsid w:val="00B91A8A"/>
    <w:rsid w:val="00B93B64"/>
    <w:rsid w:val="00BA0E8D"/>
    <w:rsid w:val="00BB112F"/>
    <w:rsid w:val="00BB43F9"/>
    <w:rsid w:val="00BB6320"/>
    <w:rsid w:val="00BC2675"/>
    <w:rsid w:val="00BC40FF"/>
    <w:rsid w:val="00BC6EF1"/>
    <w:rsid w:val="00BE0781"/>
    <w:rsid w:val="00BE26DF"/>
    <w:rsid w:val="00BE387C"/>
    <w:rsid w:val="00BF0FEA"/>
    <w:rsid w:val="00BF2013"/>
    <w:rsid w:val="00BF427F"/>
    <w:rsid w:val="00BF71A1"/>
    <w:rsid w:val="00C14474"/>
    <w:rsid w:val="00C22DAB"/>
    <w:rsid w:val="00C238A3"/>
    <w:rsid w:val="00C24556"/>
    <w:rsid w:val="00C24EE4"/>
    <w:rsid w:val="00C31442"/>
    <w:rsid w:val="00C33032"/>
    <w:rsid w:val="00C3365B"/>
    <w:rsid w:val="00C37266"/>
    <w:rsid w:val="00C40178"/>
    <w:rsid w:val="00C519BE"/>
    <w:rsid w:val="00C55173"/>
    <w:rsid w:val="00C55DAC"/>
    <w:rsid w:val="00C65C17"/>
    <w:rsid w:val="00C65CF6"/>
    <w:rsid w:val="00C744C3"/>
    <w:rsid w:val="00C80515"/>
    <w:rsid w:val="00C81192"/>
    <w:rsid w:val="00C82322"/>
    <w:rsid w:val="00C834A6"/>
    <w:rsid w:val="00C93A4F"/>
    <w:rsid w:val="00C95A90"/>
    <w:rsid w:val="00CA1921"/>
    <w:rsid w:val="00CA46B5"/>
    <w:rsid w:val="00CA6EA9"/>
    <w:rsid w:val="00CA7E06"/>
    <w:rsid w:val="00CB7BA2"/>
    <w:rsid w:val="00CD245C"/>
    <w:rsid w:val="00CE1480"/>
    <w:rsid w:val="00CF30EA"/>
    <w:rsid w:val="00CF47AB"/>
    <w:rsid w:val="00CF603A"/>
    <w:rsid w:val="00D010D9"/>
    <w:rsid w:val="00D02A9B"/>
    <w:rsid w:val="00D07CF4"/>
    <w:rsid w:val="00D11187"/>
    <w:rsid w:val="00D1505E"/>
    <w:rsid w:val="00D16508"/>
    <w:rsid w:val="00D248BB"/>
    <w:rsid w:val="00D27ECC"/>
    <w:rsid w:val="00D306A4"/>
    <w:rsid w:val="00D30F37"/>
    <w:rsid w:val="00D31114"/>
    <w:rsid w:val="00D37B0B"/>
    <w:rsid w:val="00D43E66"/>
    <w:rsid w:val="00D452E6"/>
    <w:rsid w:val="00D45BA8"/>
    <w:rsid w:val="00D467F2"/>
    <w:rsid w:val="00D60935"/>
    <w:rsid w:val="00D61045"/>
    <w:rsid w:val="00D636EA"/>
    <w:rsid w:val="00D642DA"/>
    <w:rsid w:val="00D654C7"/>
    <w:rsid w:val="00D67A26"/>
    <w:rsid w:val="00D712F7"/>
    <w:rsid w:val="00D73DB4"/>
    <w:rsid w:val="00D75ADE"/>
    <w:rsid w:val="00D76EE8"/>
    <w:rsid w:val="00D81025"/>
    <w:rsid w:val="00D903EF"/>
    <w:rsid w:val="00D91A58"/>
    <w:rsid w:val="00D92B40"/>
    <w:rsid w:val="00D95544"/>
    <w:rsid w:val="00D957CF"/>
    <w:rsid w:val="00DA5EB9"/>
    <w:rsid w:val="00DB1FCA"/>
    <w:rsid w:val="00DB2023"/>
    <w:rsid w:val="00DB22D5"/>
    <w:rsid w:val="00DC3C83"/>
    <w:rsid w:val="00DC5A74"/>
    <w:rsid w:val="00DD130C"/>
    <w:rsid w:val="00DD51CC"/>
    <w:rsid w:val="00DE28C3"/>
    <w:rsid w:val="00DE3707"/>
    <w:rsid w:val="00DE5800"/>
    <w:rsid w:val="00DE7FA1"/>
    <w:rsid w:val="00DF0086"/>
    <w:rsid w:val="00DF3052"/>
    <w:rsid w:val="00E046D6"/>
    <w:rsid w:val="00E05ACD"/>
    <w:rsid w:val="00E10931"/>
    <w:rsid w:val="00E14D67"/>
    <w:rsid w:val="00E16367"/>
    <w:rsid w:val="00E21CD8"/>
    <w:rsid w:val="00E2575F"/>
    <w:rsid w:val="00E26933"/>
    <w:rsid w:val="00E351AA"/>
    <w:rsid w:val="00E406DF"/>
    <w:rsid w:val="00E41F68"/>
    <w:rsid w:val="00E44128"/>
    <w:rsid w:val="00E4519E"/>
    <w:rsid w:val="00E66568"/>
    <w:rsid w:val="00E7070A"/>
    <w:rsid w:val="00E7296F"/>
    <w:rsid w:val="00E73F8A"/>
    <w:rsid w:val="00E861EE"/>
    <w:rsid w:val="00E92F8A"/>
    <w:rsid w:val="00EA2C4C"/>
    <w:rsid w:val="00EA589E"/>
    <w:rsid w:val="00EA6F79"/>
    <w:rsid w:val="00EC26D5"/>
    <w:rsid w:val="00ED072C"/>
    <w:rsid w:val="00ED39BC"/>
    <w:rsid w:val="00EF205D"/>
    <w:rsid w:val="00EF5C58"/>
    <w:rsid w:val="00F009A9"/>
    <w:rsid w:val="00F053C0"/>
    <w:rsid w:val="00F05627"/>
    <w:rsid w:val="00F11913"/>
    <w:rsid w:val="00F146E9"/>
    <w:rsid w:val="00F15AE0"/>
    <w:rsid w:val="00F16857"/>
    <w:rsid w:val="00F253C6"/>
    <w:rsid w:val="00F305ED"/>
    <w:rsid w:val="00F34C17"/>
    <w:rsid w:val="00F40439"/>
    <w:rsid w:val="00F40D8A"/>
    <w:rsid w:val="00F41D5E"/>
    <w:rsid w:val="00F43802"/>
    <w:rsid w:val="00F45C39"/>
    <w:rsid w:val="00F52C01"/>
    <w:rsid w:val="00F64C6A"/>
    <w:rsid w:val="00F70FAE"/>
    <w:rsid w:val="00F720E8"/>
    <w:rsid w:val="00F76F80"/>
    <w:rsid w:val="00F8418C"/>
    <w:rsid w:val="00F91045"/>
    <w:rsid w:val="00F91C96"/>
    <w:rsid w:val="00F937A9"/>
    <w:rsid w:val="00F941E8"/>
    <w:rsid w:val="00F9585B"/>
    <w:rsid w:val="00F95FF4"/>
    <w:rsid w:val="00F967BE"/>
    <w:rsid w:val="00F97A84"/>
    <w:rsid w:val="00FA0EDB"/>
    <w:rsid w:val="00FA0F62"/>
    <w:rsid w:val="00FA463F"/>
    <w:rsid w:val="00FB039C"/>
    <w:rsid w:val="00FB1E9E"/>
    <w:rsid w:val="00FC2335"/>
    <w:rsid w:val="00FC29F9"/>
    <w:rsid w:val="00FC7BB0"/>
    <w:rsid w:val="00FC7EF3"/>
    <w:rsid w:val="00FD5117"/>
    <w:rsid w:val="00FE2849"/>
    <w:rsid w:val="00FE5D20"/>
    <w:rsid w:val="00FF2B64"/>
    <w:rsid w:val="00FF301B"/>
    <w:rsid w:val="00FF32DB"/>
    <w:rsid w:val="00FF41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8999E"/>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8EB"/>
    <w:pPr>
      <w:spacing w:after="60" w:line="360" w:lineRule="atLeast"/>
      <w:jc w:val="both"/>
    </w:pPr>
    <w:rPr>
      <w:rFonts w:eastAsia="Times New Roman" w:cs="Times New Roman"/>
      <w:sz w:val="24"/>
      <w:szCs w:val="24"/>
      <w:lang w:eastAsia="fr-FR"/>
    </w:rPr>
  </w:style>
  <w:style w:type="paragraph" w:styleId="Titre1">
    <w:name w:val="heading 1"/>
    <w:basedOn w:val="Normal"/>
    <w:next w:val="Normal"/>
    <w:link w:val="Titre1Car"/>
    <w:uiPriority w:val="9"/>
    <w:qFormat/>
    <w:rsid w:val="00BB43F9"/>
    <w:pPr>
      <w:keepNext/>
      <w:keepLines/>
      <w:spacing w:after="48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7C1A6B"/>
    <w:pPr>
      <w:spacing w:after="240" w:line="480" w:lineRule="auto"/>
      <w:ind w:left="0"/>
      <w:outlineLvl w:val="1"/>
    </w:pPr>
    <w:rPr>
      <w:b/>
      <w:color w:val="4F81BD" w:themeColor="accent1"/>
      <w:sz w:val="28"/>
    </w:rPr>
  </w:style>
  <w:style w:type="paragraph" w:styleId="Titre3">
    <w:name w:val="heading 3"/>
    <w:basedOn w:val="Paragraphedeliste"/>
    <w:next w:val="Normal"/>
    <w:link w:val="Titre3Car"/>
    <w:uiPriority w:val="9"/>
    <w:unhideWhenUsed/>
    <w:qFormat/>
    <w:rsid w:val="008C778D"/>
    <w:pPr>
      <w:spacing w:after="120" w:line="360" w:lineRule="auto"/>
      <w:ind w:left="0"/>
      <w:outlineLvl w:val="2"/>
    </w:pPr>
    <w:rPr>
      <w:b/>
      <w:i/>
    </w:rPr>
  </w:style>
  <w:style w:type="paragraph" w:styleId="Titre4">
    <w:name w:val="heading 4"/>
    <w:basedOn w:val="Normal"/>
    <w:next w:val="Normal"/>
    <w:link w:val="Titre4Car"/>
    <w:uiPriority w:val="99"/>
    <w:qFormat/>
    <w:rsid w:val="00391B02"/>
    <w:pPr>
      <w:spacing w:before="120"/>
      <w:outlineLvl w:val="3"/>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391B02"/>
    <w:rPr>
      <w:rFonts w:ascii="Garamond" w:eastAsia="Times New Roman" w:hAnsi="Garamond" w:cs="Times New Roman"/>
      <w:b/>
      <w:sz w:val="24"/>
      <w:szCs w:val="24"/>
      <w:lang w:eastAsia="fr-FR"/>
    </w:rPr>
  </w:style>
  <w:style w:type="character" w:customStyle="1" w:styleId="Titre1Car">
    <w:name w:val="Titre 1 Car"/>
    <w:basedOn w:val="Policepardfaut"/>
    <w:link w:val="Titre1"/>
    <w:uiPriority w:val="9"/>
    <w:rsid w:val="00BB43F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7C1A6B"/>
    <w:rPr>
      <w:rFonts w:ascii="Garamond" w:eastAsia="Times New Roman" w:hAnsi="Garamond" w:cs="Times New Roman"/>
      <w:b/>
      <w:color w:val="4F81BD" w:themeColor="accent1"/>
      <w:sz w:val="28"/>
      <w:szCs w:val="24"/>
      <w:lang w:eastAsia="fr-FR"/>
    </w:rPr>
  </w:style>
  <w:style w:type="character" w:customStyle="1" w:styleId="Titre3Car">
    <w:name w:val="Titre 3 Car"/>
    <w:basedOn w:val="Policepardfaut"/>
    <w:link w:val="Titre3"/>
    <w:uiPriority w:val="9"/>
    <w:rsid w:val="00BB43F9"/>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unhideWhenUsed/>
    <w:qFormat/>
    <w:rsid w:val="008C778D"/>
    <w:p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F009A9"/>
    <w:pPr>
      <w:tabs>
        <w:tab w:val="right" w:leader="dot" w:pos="9062"/>
      </w:tabs>
      <w:spacing w:after="100"/>
    </w:pPr>
    <w:rPr>
      <w:noProof/>
      <w:sz w:val="22"/>
      <w:szCs w:val="22"/>
    </w:r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character" w:styleId="Lienhypertextesuivivisit">
    <w:name w:val="FollowedHyperlink"/>
    <w:basedOn w:val="Policepardfaut"/>
    <w:uiPriority w:val="99"/>
    <w:semiHidden/>
    <w:unhideWhenUsed/>
    <w:rsid w:val="00D636EA"/>
    <w:rPr>
      <w:color w:val="800080" w:themeColor="followedHyperlink"/>
      <w:u w:val="single"/>
    </w:rPr>
  </w:style>
  <w:style w:type="paragraph" w:customStyle="1" w:styleId="paragraph">
    <w:name w:val="paragraph"/>
    <w:basedOn w:val="Normal"/>
    <w:rsid w:val="001D321F"/>
    <w:pPr>
      <w:spacing w:before="100" w:beforeAutospacing="1" w:after="100" w:afterAutospacing="1" w:line="240" w:lineRule="auto"/>
      <w:jc w:val="left"/>
    </w:pPr>
    <w:rPr>
      <w:rFonts w:ascii="Times New Roman" w:hAnsi="Times New Roman"/>
    </w:rPr>
  </w:style>
  <w:style w:type="character" w:customStyle="1" w:styleId="eop">
    <w:name w:val="eop"/>
    <w:basedOn w:val="Policepardfaut"/>
    <w:rsid w:val="001D321F"/>
  </w:style>
  <w:style w:type="character" w:customStyle="1" w:styleId="normaltextrun">
    <w:name w:val="normaltextrun"/>
    <w:basedOn w:val="Policepardfaut"/>
    <w:rsid w:val="001D321F"/>
  </w:style>
  <w:style w:type="character" w:customStyle="1" w:styleId="lang-en">
    <w:name w:val="lang-en"/>
    <w:basedOn w:val="Policepardfaut"/>
    <w:rsid w:val="00571B3D"/>
  </w:style>
  <w:style w:type="character" w:customStyle="1" w:styleId="q4iawc">
    <w:name w:val="q4iawc"/>
    <w:basedOn w:val="Policepardfaut"/>
    <w:rsid w:val="00211837"/>
  </w:style>
  <w:style w:type="character" w:styleId="Textedelespacerserv">
    <w:name w:val="Placeholder Text"/>
    <w:basedOn w:val="Policepardfaut"/>
    <w:uiPriority w:val="99"/>
    <w:semiHidden/>
    <w:rsid w:val="00F97A84"/>
    <w:rPr>
      <w:color w:val="808080"/>
    </w:rPr>
  </w:style>
  <w:style w:type="paragraph" w:styleId="Textebrut">
    <w:name w:val="Plain Text"/>
    <w:basedOn w:val="Normal"/>
    <w:link w:val="TextebrutCar"/>
    <w:uiPriority w:val="99"/>
    <w:unhideWhenUsed/>
    <w:rsid w:val="0076084C"/>
    <w:pPr>
      <w:spacing w:after="0" w:line="240" w:lineRule="auto"/>
      <w:jc w:val="left"/>
    </w:pPr>
    <w:rPr>
      <w:rFonts w:ascii="Consolas" w:eastAsiaTheme="minorHAnsi" w:hAnsi="Consolas" w:cstheme="minorBidi"/>
      <w:sz w:val="21"/>
      <w:szCs w:val="21"/>
      <w:lang w:eastAsia="en-US"/>
    </w:rPr>
  </w:style>
  <w:style w:type="character" w:customStyle="1" w:styleId="TextebrutCar">
    <w:name w:val="Texte brut Car"/>
    <w:basedOn w:val="Policepardfaut"/>
    <w:link w:val="Textebrut"/>
    <w:uiPriority w:val="99"/>
    <w:rsid w:val="0076084C"/>
    <w:rPr>
      <w:rFonts w:ascii="Consolas" w:hAnsi="Consolas"/>
      <w:sz w:val="21"/>
      <w:szCs w:val="21"/>
    </w:rPr>
  </w:style>
  <w:style w:type="paragraph" w:styleId="Bibliographie">
    <w:name w:val="Bibliography"/>
    <w:basedOn w:val="Normal"/>
    <w:next w:val="Normal"/>
    <w:uiPriority w:val="37"/>
    <w:unhideWhenUsed/>
    <w:rsid w:val="00114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721118">
      <w:bodyDiv w:val="1"/>
      <w:marLeft w:val="0"/>
      <w:marRight w:val="0"/>
      <w:marTop w:val="0"/>
      <w:marBottom w:val="0"/>
      <w:divBdr>
        <w:top w:val="none" w:sz="0" w:space="0" w:color="auto"/>
        <w:left w:val="none" w:sz="0" w:space="0" w:color="auto"/>
        <w:bottom w:val="none" w:sz="0" w:space="0" w:color="auto"/>
        <w:right w:val="none" w:sz="0" w:space="0" w:color="auto"/>
      </w:divBdr>
    </w:div>
    <w:div w:id="562519463">
      <w:bodyDiv w:val="1"/>
      <w:marLeft w:val="0"/>
      <w:marRight w:val="0"/>
      <w:marTop w:val="0"/>
      <w:marBottom w:val="0"/>
      <w:divBdr>
        <w:top w:val="none" w:sz="0" w:space="0" w:color="auto"/>
        <w:left w:val="none" w:sz="0" w:space="0" w:color="auto"/>
        <w:bottom w:val="none" w:sz="0" w:space="0" w:color="auto"/>
        <w:right w:val="none" w:sz="0" w:space="0" w:color="auto"/>
      </w:divBdr>
      <w:divsChild>
        <w:div w:id="1784616957">
          <w:marLeft w:val="0"/>
          <w:marRight w:val="0"/>
          <w:marTop w:val="0"/>
          <w:marBottom w:val="0"/>
          <w:divBdr>
            <w:top w:val="none" w:sz="0" w:space="0" w:color="auto"/>
            <w:left w:val="none" w:sz="0" w:space="0" w:color="auto"/>
            <w:bottom w:val="none" w:sz="0" w:space="0" w:color="auto"/>
            <w:right w:val="none" w:sz="0" w:space="0" w:color="auto"/>
          </w:divBdr>
          <w:divsChild>
            <w:div w:id="2070035383">
              <w:marLeft w:val="0"/>
              <w:marRight w:val="0"/>
              <w:marTop w:val="0"/>
              <w:marBottom w:val="0"/>
              <w:divBdr>
                <w:top w:val="none" w:sz="0" w:space="0" w:color="auto"/>
                <w:left w:val="none" w:sz="0" w:space="0" w:color="auto"/>
                <w:bottom w:val="none" w:sz="0" w:space="0" w:color="auto"/>
                <w:right w:val="none" w:sz="0" w:space="0" w:color="auto"/>
              </w:divBdr>
            </w:div>
          </w:divsChild>
        </w:div>
        <w:div w:id="433483269">
          <w:marLeft w:val="0"/>
          <w:marRight w:val="0"/>
          <w:marTop w:val="0"/>
          <w:marBottom w:val="0"/>
          <w:divBdr>
            <w:top w:val="none" w:sz="0" w:space="0" w:color="auto"/>
            <w:left w:val="none" w:sz="0" w:space="0" w:color="auto"/>
            <w:bottom w:val="none" w:sz="0" w:space="0" w:color="auto"/>
            <w:right w:val="none" w:sz="0" w:space="0" w:color="auto"/>
          </w:divBdr>
          <w:divsChild>
            <w:div w:id="1499036735">
              <w:marLeft w:val="0"/>
              <w:marRight w:val="0"/>
              <w:marTop w:val="0"/>
              <w:marBottom w:val="0"/>
              <w:divBdr>
                <w:top w:val="none" w:sz="0" w:space="0" w:color="auto"/>
                <w:left w:val="none" w:sz="0" w:space="0" w:color="auto"/>
                <w:bottom w:val="none" w:sz="0" w:space="0" w:color="auto"/>
                <w:right w:val="none" w:sz="0" w:space="0" w:color="auto"/>
              </w:divBdr>
            </w:div>
          </w:divsChild>
        </w:div>
        <w:div w:id="291061093">
          <w:marLeft w:val="0"/>
          <w:marRight w:val="0"/>
          <w:marTop w:val="0"/>
          <w:marBottom w:val="0"/>
          <w:divBdr>
            <w:top w:val="none" w:sz="0" w:space="0" w:color="auto"/>
            <w:left w:val="none" w:sz="0" w:space="0" w:color="auto"/>
            <w:bottom w:val="none" w:sz="0" w:space="0" w:color="auto"/>
            <w:right w:val="none" w:sz="0" w:space="0" w:color="auto"/>
          </w:divBdr>
          <w:divsChild>
            <w:div w:id="1543057405">
              <w:marLeft w:val="0"/>
              <w:marRight w:val="0"/>
              <w:marTop w:val="0"/>
              <w:marBottom w:val="0"/>
              <w:divBdr>
                <w:top w:val="none" w:sz="0" w:space="0" w:color="auto"/>
                <w:left w:val="none" w:sz="0" w:space="0" w:color="auto"/>
                <w:bottom w:val="none" w:sz="0" w:space="0" w:color="auto"/>
                <w:right w:val="none" w:sz="0" w:space="0" w:color="auto"/>
              </w:divBdr>
            </w:div>
          </w:divsChild>
        </w:div>
        <w:div w:id="1667634388">
          <w:marLeft w:val="0"/>
          <w:marRight w:val="0"/>
          <w:marTop w:val="0"/>
          <w:marBottom w:val="0"/>
          <w:divBdr>
            <w:top w:val="none" w:sz="0" w:space="0" w:color="auto"/>
            <w:left w:val="none" w:sz="0" w:space="0" w:color="auto"/>
            <w:bottom w:val="none" w:sz="0" w:space="0" w:color="auto"/>
            <w:right w:val="none" w:sz="0" w:space="0" w:color="auto"/>
          </w:divBdr>
          <w:divsChild>
            <w:div w:id="2014989924">
              <w:marLeft w:val="0"/>
              <w:marRight w:val="0"/>
              <w:marTop w:val="0"/>
              <w:marBottom w:val="0"/>
              <w:divBdr>
                <w:top w:val="none" w:sz="0" w:space="0" w:color="auto"/>
                <w:left w:val="none" w:sz="0" w:space="0" w:color="auto"/>
                <w:bottom w:val="none" w:sz="0" w:space="0" w:color="auto"/>
                <w:right w:val="none" w:sz="0" w:space="0" w:color="auto"/>
              </w:divBdr>
            </w:div>
          </w:divsChild>
        </w:div>
        <w:div w:id="1028020793">
          <w:marLeft w:val="0"/>
          <w:marRight w:val="0"/>
          <w:marTop w:val="0"/>
          <w:marBottom w:val="0"/>
          <w:divBdr>
            <w:top w:val="none" w:sz="0" w:space="0" w:color="auto"/>
            <w:left w:val="none" w:sz="0" w:space="0" w:color="auto"/>
            <w:bottom w:val="none" w:sz="0" w:space="0" w:color="auto"/>
            <w:right w:val="none" w:sz="0" w:space="0" w:color="auto"/>
          </w:divBdr>
          <w:divsChild>
            <w:div w:id="240797672">
              <w:marLeft w:val="0"/>
              <w:marRight w:val="0"/>
              <w:marTop w:val="0"/>
              <w:marBottom w:val="0"/>
              <w:divBdr>
                <w:top w:val="none" w:sz="0" w:space="0" w:color="auto"/>
                <w:left w:val="none" w:sz="0" w:space="0" w:color="auto"/>
                <w:bottom w:val="none" w:sz="0" w:space="0" w:color="auto"/>
                <w:right w:val="none" w:sz="0" w:space="0" w:color="auto"/>
              </w:divBdr>
            </w:div>
          </w:divsChild>
        </w:div>
        <w:div w:id="1484540467">
          <w:marLeft w:val="0"/>
          <w:marRight w:val="0"/>
          <w:marTop w:val="0"/>
          <w:marBottom w:val="0"/>
          <w:divBdr>
            <w:top w:val="none" w:sz="0" w:space="0" w:color="auto"/>
            <w:left w:val="none" w:sz="0" w:space="0" w:color="auto"/>
            <w:bottom w:val="none" w:sz="0" w:space="0" w:color="auto"/>
            <w:right w:val="none" w:sz="0" w:space="0" w:color="auto"/>
          </w:divBdr>
          <w:divsChild>
            <w:div w:id="1567765520">
              <w:marLeft w:val="0"/>
              <w:marRight w:val="0"/>
              <w:marTop w:val="0"/>
              <w:marBottom w:val="0"/>
              <w:divBdr>
                <w:top w:val="none" w:sz="0" w:space="0" w:color="auto"/>
                <w:left w:val="none" w:sz="0" w:space="0" w:color="auto"/>
                <w:bottom w:val="none" w:sz="0" w:space="0" w:color="auto"/>
                <w:right w:val="none" w:sz="0" w:space="0" w:color="auto"/>
              </w:divBdr>
            </w:div>
          </w:divsChild>
        </w:div>
        <w:div w:id="900604647">
          <w:marLeft w:val="0"/>
          <w:marRight w:val="0"/>
          <w:marTop w:val="0"/>
          <w:marBottom w:val="0"/>
          <w:divBdr>
            <w:top w:val="none" w:sz="0" w:space="0" w:color="auto"/>
            <w:left w:val="none" w:sz="0" w:space="0" w:color="auto"/>
            <w:bottom w:val="none" w:sz="0" w:space="0" w:color="auto"/>
            <w:right w:val="none" w:sz="0" w:space="0" w:color="auto"/>
          </w:divBdr>
          <w:divsChild>
            <w:div w:id="729226460">
              <w:marLeft w:val="0"/>
              <w:marRight w:val="0"/>
              <w:marTop w:val="0"/>
              <w:marBottom w:val="0"/>
              <w:divBdr>
                <w:top w:val="none" w:sz="0" w:space="0" w:color="auto"/>
                <w:left w:val="none" w:sz="0" w:space="0" w:color="auto"/>
                <w:bottom w:val="none" w:sz="0" w:space="0" w:color="auto"/>
                <w:right w:val="none" w:sz="0" w:space="0" w:color="auto"/>
              </w:divBdr>
            </w:div>
          </w:divsChild>
        </w:div>
        <w:div w:id="1076975249">
          <w:marLeft w:val="0"/>
          <w:marRight w:val="0"/>
          <w:marTop w:val="0"/>
          <w:marBottom w:val="0"/>
          <w:divBdr>
            <w:top w:val="none" w:sz="0" w:space="0" w:color="auto"/>
            <w:left w:val="none" w:sz="0" w:space="0" w:color="auto"/>
            <w:bottom w:val="none" w:sz="0" w:space="0" w:color="auto"/>
            <w:right w:val="none" w:sz="0" w:space="0" w:color="auto"/>
          </w:divBdr>
          <w:divsChild>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 w:id="620573798">
          <w:marLeft w:val="0"/>
          <w:marRight w:val="0"/>
          <w:marTop w:val="0"/>
          <w:marBottom w:val="0"/>
          <w:divBdr>
            <w:top w:val="none" w:sz="0" w:space="0" w:color="auto"/>
            <w:left w:val="none" w:sz="0" w:space="0" w:color="auto"/>
            <w:bottom w:val="none" w:sz="0" w:space="0" w:color="auto"/>
            <w:right w:val="none" w:sz="0" w:space="0" w:color="auto"/>
          </w:divBdr>
          <w:divsChild>
            <w:div w:id="314459315">
              <w:marLeft w:val="0"/>
              <w:marRight w:val="0"/>
              <w:marTop w:val="0"/>
              <w:marBottom w:val="0"/>
              <w:divBdr>
                <w:top w:val="none" w:sz="0" w:space="0" w:color="auto"/>
                <w:left w:val="none" w:sz="0" w:space="0" w:color="auto"/>
                <w:bottom w:val="none" w:sz="0" w:space="0" w:color="auto"/>
                <w:right w:val="none" w:sz="0" w:space="0" w:color="auto"/>
              </w:divBdr>
            </w:div>
          </w:divsChild>
        </w:div>
        <w:div w:id="805699765">
          <w:marLeft w:val="0"/>
          <w:marRight w:val="0"/>
          <w:marTop w:val="0"/>
          <w:marBottom w:val="0"/>
          <w:divBdr>
            <w:top w:val="none" w:sz="0" w:space="0" w:color="auto"/>
            <w:left w:val="none" w:sz="0" w:space="0" w:color="auto"/>
            <w:bottom w:val="none" w:sz="0" w:space="0" w:color="auto"/>
            <w:right w:val="none" w:sz="0" w:space="0" w:color="auto"/>
          </w:divBdr>
          <w:divsChild>
            <w:div w:id="895624726">
              <w:marLeft w:val="0"/>
              <w:marRight w:val="0"/>
              <w:marTop w:val="0"/>
              <w:marBottom w:val="0"/>
              <w:divBdr>
                <w:top w:val="none" w:sz="0" w:space="0" w:color="auto"/>
                <w:left w:val="none" w:sz="0" w:space="0" w:color="auto"/>
                <w:bottom w:val="none" w:sz="0" w:space="0" w:color="auto"/>
                <w:right w:val="none" w:sz="0" w:space="0" w:color="auto"/>
              </w:divBdr>
            </w:div>
          </w:divsChild>
        </w:div>
        <w:div w:id="588779615">
          <w:marLeft w:val="0"/>
          <w:marRight w:val="0"/>
          <w:marTop w:val="0"/>
          <w:marBottom w:val="0"/>
          <w:divBdr>
            <w:top w:val="none" w:sz="0" w:space="0" w:color="auto"/>
            <w:left w:val="none" w:sz="0" w:space="0" w:color="auto"/>
            <w:bottom w:val="none" w:sz="0" w:space="0" w:color="auto"/>
            <w:right w:val="none" w:sz="0" w:space="0" w:color="auto"/>
          </w:divBdr>
          <w:divsChild>
            <w:div w:id="549341160">
              <w:marLeft w:val="0"/>
              <w:marRight w:val="0"/>
              <w:marTop w:val="0"/>
              <w:marBottom w:val="0"/>
              <w:divBdr>
                <w:top w:val="none" w:sz="0" w:space="0" w:color="auto"/>
                <w:left w:val="none" w:sz="0" w:space="0" w:color="auto"/>
                <w:bottom w:val="none" w:sz="0" w:space="0" w:color="auto"/>
                <w:right w:val="none" w:sz="0" w:space="0" w:color="auto"/>
              </w:divBdr>
            </w:div>
          </w:divsChild>
        </w:div>
        <w:div w:id="748961286">
          <w:marLeft w:val="0"/>
          <w:marRight w:val="0"/>
          <w:marTop w:val="0"/>
          <w:marBottom w:val="0"/>
          <w:divBdr>
            <w:top w:val="none" w:sz="0" w:space="0" w:color="auto"/>
            <w:left w:val="none" w:sz="0" w:space="0" w:color="auto"/>
            <w:bottom w:val="none" w:sz="0" w:space="0" w:color="auto"/>
            <w:right w:val="none" w:sz="0" w:space="0" w:color="auto"/>
          </w:divBdr>
          <w:divsChild>
            <w:div w:id="344013369">
              <w:marLeft w:val="0"/>
              <w:marRight w:val="0"/>
              <w:marTop w:val="0"/>
              <w:marBottom w:val="0"/>
              <w:divBdr>
                <w:top w:val="none" w:sz="0" w:space="0" w:color="auto"/>
                <w:left w:val="none" w:sz="0" w:space="0" w:color="auto"/>
                <w:bottom w:val="none" w:sz="0" w:space="0" w:color="auto"/>
                <w:right w:val="none" w:sz="0" w:space="0" w:color="auto"/>
              </w:divBdr>
            </w:div>
          </w:divsChild>
        </w:div>
        <w:div w:id="1064328380">
          <w:marLeft w:val="0"/>
          <w:marRight w:val="0"/>
          <w:marTop w:val="0"/>
          <w:marBottom w:val="0"/>
          <w:divBdr>
            <w:top w:val="none" w:sz="0" w:space="0" w:color="auto"/>
            <w:left w:val="none" w:sz="0" w:space="0" w:color="auto"/>
            <w:bottom w:val="none" w:sz="0" w:space="0" w:color="auto"/>
            <w:right w:val="none" w:sz="0" w:space="0" w:color="auto"/>
          </w:divBdr>
          <w:divsChild>
            <w:div w:id="71707476">
              <w:marLeft w:val="0"/>
              <w:marRight w:val="0"/>
              <w:marTop w:val="0"/>
              <w:marBottom w:val="0"/>
              <w:divBdr>
                <w:top w:val="none" w:sz="0" w:space="0" w:color="auto"/>
                <w:left w:val="none" w:sz="0" w:space="0" w:color="auto"/>
                <w:bottom w:val="none" w:sz="0" w:space="0" w:color="auto"/>
                <w:right w:val="none" w:sz="0" w:space="0" w:color="auto"/>
              </w:divBdr>
            </w:div>
          </w:divsChild>
        </w:div>
        <w:div w:id="754981274">
          <w:marLeft w:val="0"/>
          <w:marRight w:val="0"/>
          <w:marTop w:val="0"/>
          <w:marBottom w:val="0"/>
          <w:divBdr>
            <w:top w:val="none" w:sz="0" w:space="0" w:color="auto"/>
            <w:left w:val="none" w:sz="0" w:space="0" w:color="auto"/>
            <w:bottom w:val="none" w:sz="0" w:space="0" w:color="auto"/>
            <w:right w:val="none" w:sz="0" w:space="0" w:color="auto"/>
          </w:divBdr>
          <w:divsChild>
            <w:div w:id="1255741680">
              <w:marLeft w:val="0"/>
              <w:marRight w:val="0"/>
              <w:marTop w:val="0"/>
              <w:marBottom w:val="0"/>
              <w:divBdr>
                <w:top w:val="none" w:sz="0" w:space="0" w:color="auto"/>
                <w:left w:val="none" w:sz="0" w:space="0" w:color="auto"/>
                <w:bottom w:val="none" w:sz="0" w:space="0" w:color="auto"/>
                <w:right w:val="none" w:sz="0" w:space="0" w:color="auto"/>
              </w:divBdr>
            </w:div>
          </w:divsChild>
        </w:div>
        <w:div w:id="789780199">
          <w:marLeft w:val="0"/>
          <w:marRight w:val="0"/>
          <w:marTop w:val="0"/>
          <w:marBottom w:val="0"/>
          <w:divBdr>
            <w:top w:val="none" w:sz="0" w:space="0" w:color="auto"/>
            <w:left w:val="none" w:sz="0" w:space="0" w:color="auto"/>
            <w:bottom w:val="none" w:sz="0" w:space="0" w:color="auto"/>
            <w:right w:val="none" w:sz="0" w:space="0" w:color="auto"/>
          </w:divBdr>
          <w:divsChild>
            <w:div w:id="1139690592">
              <w:marLeft w:val="0"/>
              <w:marRight w:val="0"/>
              <w:marTop w:val="0"/>
              <w:marBottom w:val="0"/>
              <w:divBdr>
                <w:top w:val="none" w:sz="0" w:space="0" w:color="auto"/>
                <w:left w:val="none" w:sz="0" w:space="0" w:color="auto"/>
                <w:bottom w:val="none" w:sz="0" w:space="0" w:color="auto"/>
                <w:right w:val="none" w:sz="0" w:space="0" w:color="auto"/>
              </w:divBdr>
            </w:div>
          </w:divsChild>
        </w:div>
        <w:div w:id="910164806">
          <w:marLeft w:val="0"/>
          <w:marRight w:val="0"/>
          <w:marTop w:val="0"/>
          <w:marBottom w:val="0"/>
          <w:divBdr>
            <w:top w:val="none" w:sz="0" w:space="0" w:color="auto"/>
            <w:left w:val="none" w:sz="0" w:space="0" w:color="auto"/>
            <w:bottom w:val="none" w:sz="0" w:space="0" w:color="auto"/>
            <w:right w:val="none" w:sz="0" w:space="0" w:color="auto"/>
          </w:divBdr>
          <w:divsChild>
            <w:div w:id="829947975">
              <w:marLeft w:val="0"/>
              <w:marRight w:val="0"/>
              <w:marTop w:val="0"/>
              <w:marBottom w:val="0"/>
              <w:divBdr>
                <w:top w:val="none" w:sz="0" w:space="0" w:color="auto"/>
                <w:left w:val="none" w:sz="0" w:space="0" w:color="auto"/>
                <w:bottom w:val="none" w:sz="0" w:space="0" w:color="auto"/>
                <w:right w:val="none" w:sz="0" w:space="0" w:color="auto"/>
              </w:divBdr>
            </w:div>
          </w:divsChild>
        </w:div>
        <w:div w:id="799566415">
          <w:marLeft w:val="0"/>
          <w:marRight w:val="0"/>
          <w:marTop w:val="0"/>
          <w:marBottom w:val="0"/>
          <w:divBdr>
            <w:top w:val="none" w:sz="0" w:space="0" w:color="auto"/>
            <w:left w:val="none" w:sz="0" w:space="0" w:color="auto"/>
            <w:bottom w:val="none" w:sz="0" w:space="0" w:color="auto"/>
            <w:right w:val="none" w:sz="0" w:space="0" w:color="auto"/>
          </w:divBdr>
          <w:divsChild>
            <w:div w:id="480775213">
              <w:marLeft w:val="0"/>
              <w:marRight w:val="0"/>
              <w:marTop w:val="0"/>
              <w:marBottom w:val="0"/>
              <w:divBdr>
                <w:top w:val="none" w:sz="0" w:space="0" w:color="auto"/>
                <w:left w:val="none" w:sz="0" w:space="0" w:color="auto"/>
                <w:bottom w:val="none" w:sz="0" w:space="0" w:color="auto"/>
                <w:right w:val="none" w:sz="0" w:space="0" w:color="auto"/>
              </w:divBdr>
            </w:div>
          </w:divsChild>
        </w:div>
        <w:div w:id="218710026">
          <w:marLeft w:val="0"/>
          <w:marRight w:val="0"/>
          <w:marTop w:val="0"/>
          <w:marBottom w:val="0"/>
          <w:divBdr>
            <w:top w:val="none" w:sz="0" w:space="0" w:color="auto"/>
            <w:left w:val="none" w:sz="0" w:space="0" w:color="auto"/>
            <w:bottom w:val="none" w:sz="0" w:space="0" w:color="auto"/>
            <w:right w:val="none" w:sz="0" w:space="0" w:color="auto"/>
          </w:divBdr>
          <w:divsChild>
            <w:div w:id="2113011846">
              <w:marLeft w:val="0"/>
              <w:marRight w:val="0"/>
              <w:marTop w:val="0"/>
              <w:marBottom w:val="0"/>
              <w:divBdr>
                <w:top w:val="none" w:sz="0" w:space="0" w:color="auto"/>
                <w:left w:val="none" w:sz="0" w:space="0" w:color="auto"/>
                <w:bottom w:val="none" w:sz="0" w:space="0" w:color="auto"/>
                <w:right w:val="none" w:sz="0" w:space="0" w:color="auto"/>
              </w:divBdr>
            </w:div>
          </w:divsChild>
        </w:div>
        <w:div w:id="1641108647">
          <w:marLeft w:val="0"/>
          <w:marRight w:val="0"/>
          <w:marTop w:val="0"/>
          <w:marBottom w:val="0"/>
          <w:divBdr>
            <w:top w:val="none" w:sz="0" w:space="0" w:color="auto"/>
            <w:left w:val="none" w:sz="0" w:space="0" w:color="auto"/>
            <w:bottom w:val="none" w:sz="0" w:space="0" w:color="auto"/>
            <w:right w:val="none" w:sz="0" w:space="0" w:color="auto"/>
          </w:divBdr>
          <w:divsChild>
            <w:div w:id="1238907590">
              <w:marLeft w:val="0"/>
              <w:marRight w:val="0"/>
              <w:marTop w:val="0"/>
              <w:marBottom w:val="0"/>
              <w:divBdr>
                <w:top w:val="none" w:sz="0" w:space="0" w:color="auto"/>
                <w:left w:val="none" w:sz="0" w:space="0" w:color="auto"/>
                <w:bottom w:val="none" w:sz="0" w:space="0" w:color="auto"/>
                <w:right w:val="none" w:sz="0" w:space="0" w:color="auto"/>
              </w:divBdr>
            </w:div>
          </w:divsChild>
        </w:div>
        <w:div w:id="222374088">
          <w:marLeft w:val="0"/>
          <w:marRight w:val="0"/>
          <w:marTop w:val="0"/>
          <w:marBottom w:val="0"/>
          <w:divBdr>
            <w:top w:val="none" w:sz="0" w:space="0" w:color="auto"/>
            <w:left w:val="none" w:sz="0" w:space="0" w:color="auto"/>
            <w:bottom w:val="none" w:sz="0" w:space="0" w:color="auto"/>
            <w:right w:val="none" w:sz="0" w:space="0" w:color="auto"/>
          </w:divBdr>
          <w:divsChild>
            <w:div w:id="6272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8066">
      <w:bodyDiv w:val="1"/>
      <w:marLeft w:val="0"/>
      <w:marRight w:val="0"/>
      <w:marTop w:val="0"/>
      <w:marBottom w:val="0"/>
      <w:divBdr>
        <w:top w:val="none" w:sz="0" w:space="0" w:color="auto"/>
        <w:left w:val="none" w:sz="0" w:space="0" w:color="auto"/>
        <w:bottom w:val="none" w:sz="0" w:space="0" w:color="auto"/>
        <w:right w:val="none" w:sz="0" w:space="0" w:color="auto"/>
      </w:divBdr>
    </w:div>
    <w:div w:id="789662838">
      <w:bodyDiv w:val="1"/>
      <w:marLeft w:val="0"/>
      <w:marRight w:val="0"/>
      <w:marTop w:val="0"/>
      <w:marBottom w:val="0"/>
      <w:divBdr>
        <w:top w:val="none" w:sz="0" w:space="0" w:color="auto"/>
        <w:left w:val="none" w:sz="0" w:space="0" w:color="auto"/>
        <w:bottom w:val="none" w:sz="0" w:space="0" w:color="auto"/>
        <w:right w:val="none" w:sz="0" w:space="0" w:color="auto"/>
      </w:divBdr>
    </w:div>
    <w:div w:id="904687173">
      <w:bodyDiv w:val="1"/>
      <w:marLeft w:val="0"/>
      <w:marRight w:val="0"/>
      <w:marTop w:val="0"/>
      <w:marBottom w:val="0"/>
      <w:divBdr>
        <w:top w:val="none" w:sz="0" w:space="0" w:color="auto"/>
        <w:left w:val="none" w:sz="0" w:space="0" w:color="auto"/>
        <w:bottom w:val="none" w:sz="0" w:space="0" w:color="auto"/>
        <w:right w:val="none" w:sz="0" w:space="0" w:color="auto"/>
      </w:divBdr>
    </w:div>
    <w:div w:id="1024747358">
      <w:bodyDiv w:val="1"/>
      <w:marLeft w:val="0"/>
      <w:marRight w:val="0"/>
      <w:marTop w:val="0"/>
      <w:marBottom w:val="0"/>
      <w:divBdr>
        <w:top w:val="none" w:sz="0" w:space="0" w:color="auto"/>
        <w:left w:val="none" w:sz="0" w:space="0" w:color="auto"/>
        <w:bottom w:val="none" w:sz="0" w:space="0" w:color="auto"/>
        <w:right w:val="none" w:sz="0" w:space="0" w:color="auto"/>
      </w:divBdr>
    </w:div>
    <w:div w:id="1158036867">
      <w:bodyDiv w:val="1"/>
      <w:marLeft w:val="0"/>
      <w:marRight w:val="0"/>
      <w:marTop w:val="0"/>
      <w:marBottom w:val="0"/>
      <w:divBdr>
        <w:top w:val="none" w:sz="0" w:space="0" w:color="auto"/>
        <w:left w:val="none" w:sz="0" w:space="0" w:color="auto"/>
        <w:bottom w:val="none" w:sz="0" w:space="0" w:color="auto"/>
        <w:right w:val="none" w:sz="0" w:space="0" w:color="auto"/>
      </w:divBdr>
      <w:divsChild>
        <w:div w:id="40256674">
          <w:marLeft w:val="0"/>
          <w:marRight w:val="0"/>
          <w:marTop w:val="0"/>
          <w:marBottom w:val="0"/>
          <w:divBdr>
            <w:top w:val="none" w:sz="0" w:space="0" w:color="auto"/>
            <w:left w:val="none" w:sz="0" w:space="0" w:color="auto"/>
            <w:bottom w:val="none" w:sz="0" w:space="0" w:color="auto"/>
            <w:right w:val="none" w:sz="0" w:space="0" w:color="auto"/>
          </w:divBdr>
        </w:div>
        <w:div w:id="1699965327">
          <w:marLeft w:val="0"/>
          <w:marRight w:val="0"/>
          <w:marTop w:val="0"/>
          <w:marBottom w:val="0"/>
          <w:divBdr>
            <w:top w:val="none" w:sz="0" w:space="0" w:color="auto"/>
            <w:left w:val="none" w:sz="0" w:space="0" w:color="auto"/>
            <w:bottom w:val="none" w:sz="0" w:space="0" w:color="auto"/>
            <w:right w:val="none" w:sz="0" w:space="0" w:color="auto"/>
          </w:divBdr>
          <w:divsChild>
            <w:div w:id="1036658703">
              <w:marLeft w:val="-75"/>
              <w:marRight w:val="0"/>
              <w:marTop w:val="30"/>
              <w:marBottom w:val="30"/>
              <w:divBdr>
                <w:top w:val="none" w:sz="0" w:space="0" w:color="auto"/>
                <w:left w:val="none" w:sz="0" w:space="0" w:color="auto"/>
                <w:bottom w:val="none" w:sz="0" w:space="0" w:color="auto"/>
                <w:right w:val="none" w:sz="0" w:space="0" w:color="auto"/>
              </w:divBdr>
              <w:divsChild>
                <w:div w:id="679161107">
                  <w:marLeft w:val="0"/>
                  <w:marRight w:val="0"/>
                  <w:marTop w:val="0"/>
                  <w:marBottom w:val="0"/>
                  <w:divBdr>
                    <w:top w:val="none" w:sz="0" w:space="0" w:color="auto"/>
                    <w:left w:val="none" w:sz="0" w:space="0" w:color="auto"/>
                    <w:bottom w:val="none" w:sz="0" w:space="0" w:color="auto"/>
                    <w:right w:val="none" w:sz="0" w:space="0" w:color="auto"/>
                  </w:divBdr>
                  <w:divsChild>
                    <w:div w:id="227764653">
                      <w:marLeft w:val="0"/>
                      <w:marRight w:val="0"/>
                      <w:marTop w:val="0"/>
                      <w:marBottom w:val="0"/>
                      <w:divBdr>
                        <w:top w:val="none" w:sz="0" w:space="0" w:color="auto"/>
                        <w:left w:val="none" w:sz="0" w:space="0" w:color="auto"/>
                        <w:bottom w:val="none" w:sz="0" w:space="0" w:color="auto"/>
                        <w:right w:val="none" w:sz="0" w:space="0" w:color="auto"/>
                      </w:divBdr>
                    </w:div>
                  </w:divsChild>
                </w:div>
                <w:div w:id="278145039">
                  <w:marLeft w:val="0"/>
                  <w:marRight w:val="0"/>
                  <w:marTop w:val="0"/>
                  <w:marBottom w:val="0"/>
                  <w:divBdr>
                    <w:top w:val="none" w:sz="0" w:space="0" w:color="auto"/>
                    <w:left w:val="none" w:sz="0" w:space="0" w:color="auto"/>
                    <w:bottom w:val="none" w:sz="0" w:space="0" w:color="auto"/>
                    <w:right w:val="none" w:sz="0" w:space="0" w:color="auto"/>
                  </w:divBdr>
                  <w:divsChild>
                    <w:div w:id="878274494">
                      <w:marLeft w:val="0"/>
                      <w:marRight w:val="0"/>
                      <w:marTop w:val="0"/>
                      <w:marBottom w:val="0"/>
                      <w:divBdr>
                        <w:top w:val="none" w:sz="0" w:space="0" w:color="auto"/>
                        <w:left w:val="none" w:sz="0" w:space="0" w:color="auto"/>
                        <w:bottom w:val="none" w:sz="0" w:space="0" w:color="auto"/>
                        <w:right w:val="none" w:sz="0" w:space="0" w:color="auto"/>
                      </w:divBdr>
                    </w:div>
                  </w:divsChild>
                </w:div>
                <w:div w:id="639072640">
                  <w:marLeft w:val="0"/>
                  <w:marRight w:val="0"/>
                  <w:marTop w:val="0"/>
                  <w:marBottom w:val="0"/>
                  <w:divBdr>
                    <w:top w:val="none" w:sz="0" w:space="0" w:color="auto"/>
                    <w:left w:val="none" w:sz="0" w:space="0" w:color="auto"/>
                    <w:bottom w:val="none" w:sz="0" w:space="0" w:color="auto"/>
                    <w:right w:val="none" w:sz="0" w:space="0" w:color="auto"/>
                  </w:divBdr>
                  <w:divsChild>
                    <w:div w:id="1727872072">
                      <w:marLeft w:val="0"/>
                      <w:marRight w:val="0"/>
                      <w:marTop w:val="0"/>
                      <w:marBottom w:val="0"/>
                      <w:divBdr>
                        <w:top w:val="none" w:sz="0" w:space="0" w:color="auto"/>
                        <w:left w:val="none" w:sz="0" w:space="0" w:color="auto"/>
                        <w:bottom w:val="none" w:sz="0" w:space="0" w:color="auto"/>
                        <w:right w:val="none" w:sz="0" w:space="0" w:color="auto"/>
                      </w:divBdr>
                    </w:div>
                  </w:divsChild>
                </w:div>
                <w:div w:id="1478107504">
                  <w:marLeft w:val="0"/>
                  <w:marRight w:val="0"/>
                  <w:marTop w:val="0"/>
                  <w:marBottom w:val="0"/>
                  <w:divBdr>
                    <w:top w:val="none" w:sz="0" w:space="0" w:color="auto"/>
                    <w:left w:val="none" w:sz="0" w:space="0" w:color="auto"/>
                    <w:bottom w:val="none" w:sz="0" w:space="0" w:color="auto"/>
                    <w:right w:val="none" w:sz="0" w:space="0" w:color="auto"/>
                  </w:divBdr>
                  <w:divsChild>
                    <w:div w:id="1253124521">
                      <w:marLeft w:val="0"/>
                      <w:marRight w:val="0"/>
                      <w:marTop w:val="0"/>
                      <w:marBottom w:val="0"/>
                      <w:divBdr>
                        <w:top w:val="none" w:sz="0" w:space="0" w:color="auto"/>
                        <w:left w:val="none" w:sz="0" w:space="0" w:color="auto"/>
                        <w:bottom w:val="none" w:sz="0" w:space="0" w:color="auto"/>
                        <w:right w:val="none" w:sz="0" w:space="0" w:color="auto"/>
                      </w:divBdr>
                    </w:div>
                  </w:divsChild>
                </w:div>
                <w:div w:id="1492328999">
                  <w:marLeft w:val="0"/>
                  <w:marRight w:val="0"/>
                  <w:marTop w:val="0"/>
                  <w:marBottom w:val="0"/>
                  <w:divBdr>
                    <w:top w:val="none" w:sz="0" w:space="0" w:color="auto"/>
                    <w:left w:val="none" w:sz="0" w:space="0" w:color="auto"/>
                    <w:bottom w:val="none" w:sz="0" w:space="0" w:color="auto"/>
                    <w:right w:val="none" w:sz="0" w:space="0" w:color="auto"/>
                  </w:divBdr>
                  <w:divsChild>
                    <w:div w:id="1307248379">
                      <w:marLeft w:val="0"/>
                      <w:marRight w:val="0"/>
                      <w:marTop w:val="0"/>
                      <w:marBottom w:val="0"/>
                      <w:divBdr>
                        <w:top w:val="none" w:sz="0" w:space="0" w:color="auto"/>
                        <w:left w:val="none" w:sz="0" w:space="0" w:color="auto"/>
                        <w:bottom w:val="none" w:sz="0" w:space="0" w:color="auto"/>
                        <w:right w:val="none" w:sz="0" w:space="0" w:color="auto"/>
                      </w:divBdr>
                    </w:div>
                  </w:divsChild>
                </w:div>
                <w:div w:id="778837367">
                  <w:marLeft w:val="0"/>
                  <w:marRight w:val="0"/>
                  <w:marTop w:val="0"/>
                  <w:marBottom w:val="0"/>
                  <w:divBdr>
                    <w:top w:val="none" w:sz="0" w:space="0" w:color="auto"/>
                    <w:left w:val="none" w:sz="0" w:space="0" w:color="auto"/>
                    <w:bottom w:val="none" w:sz="0" w:space="0" w:color="auto"/>
                    <w:right w:val="none" w:sz="0" w:space="0" w:color="auto"/>
                  </w:divBdr>
                  <w:divsChild>
                    <w:div w:id="1096751244">
                      <w:marLeft w:val="0"/>
                      <w:marRight w:val="0"/>
                      <w:marTop w:val="0"/>
                      <w:marBottom w:val="0"/>
                      <w:divBdr>
                        <w:top w:val="none" w:sz="0" w:space="0" w:color="auto"/>
                        <w:left w:val="none" w:sz="0" w:space="0" w:color="auto"/>
                        <w:bottom w:val="none" w:sz="0" w:space="0" w:color="auto"/>
                        <w:right w:val="none" w:sz="0" w:space="0" w:color="auto"/>
                      </w:divBdr>
                    </w:div>
                    <w:div w:id="864824681">
                      <w:marLeft w:val="0"/>
                      <w:marRight w:val="0"/>
                      <w:marTop w:val="0"/>
                      <w:marBottom w:val="0"/>
                      <w:divBdr>
                        <w:top w:val="none" w:sz="0" w:space="0" w:color="auto"/>
                        <w:left w:val="none" w:sz="0" w:space="0" w:color="auto"/>
                        <w:bottom w:val="none" w:sz="0" w:space="0" w:color="auto"/>
                        <w:right w:val="none" w:sz="0" w:space="0" w:color="auto"/>
                      </w:divBdr>
                    </w:div>
                    <w:div w:id="639920487">
                      <w:marLeft w:val="0"/>
                      <w:marRight w:val="0"/>
                      <w:marTop w:val="0"/>
                      <w:marBottom w:val="0"/>
                      <w:divBdr>
                        <w:top w:val="none" w:sz="0" w:space="0" w:color="auto"/>
                        <w:left w:val="none" w:sz="0" w:space="0" w:color="auto"/>
                        <w:bottom w:val="none" w:sz="0" w:space="0" w:color="auto"/>
                        <w:right w:val="none" w:sz="0" w:space="0" w:color="auto"/>
                      </w:divBdr>
                    </w:div>
                  </w:divsChild>
                </w:div>
                <w:div w:id="1824858366">
                  <w:marLeft w:val="0"/>
                  <w:marRight w:val="0"/>
                  <w:marTop w:val="0"/>
                  <w:marBottom w:val="0"/>
                  <w:divBdr>
                    <w:top w:val="none" w:sz="0" w:space="0" w:color="auto"/>
                    <w:left w:val="none" w:sz="0" w:space="0" w:color="auto"/>
                    <w:bottom w:val="none" w:sz="0" w:space="0" w:color="auto"/>
                    <w:right w:val="none" w:sz="0" w:space="0" w:color="auto"/>
                  </w:divBdr>
                  <w:divsChild>
                    <w:div w:id="1707676554">
                      <w:marLeft w:val="0"/>
                      <w:marRight w:val="0"/>
                      <w:marTop w:val="0"/>
                      <w:marBottom w:val="0"/>
                      <w:divBdr>
                        <w:top w:val="none" w:sz="0" w:space="0" w:color="auto"/>
                        <w:left w:val="none" w:sz="0" w:space="0" w:color="auto"/>
                        <w:bottom w:val="none" w:sz="0" w:space="0" w:color="auto"/>
                        <w:right w:val="none" w:sz="0" w:space="0" w:color="auto"/>
                      </w:divBdr>
                    </w:div>
                    <w:div w:id="557279295">
                      <w:marLeft w:val="0"/>
                      <w:marRight w:val="0"/>
                      <w:marTop w:val="0"/>
                      <w:marBottom w:val="0"/>
                      <w:divBdr>
                        <w:top w:val="none" w:sz="0" w:space="0" w:color="auto"/>
                        <w:left w:val="none" w:sz="0" w:space="0" w:color="auto"/>
                        <w:bottom w:val="none" w:sz="0" w:space="0" w:color="auto"/>
                        <w:right w:val="none" w:sz="0" w:space="0" w:color="auto"/>
                      </w:divBdr>
                    </w:div>
                    <w:div w:id="1364742519">
                      <w:marLeft w:val="0"/>
                      <w:marRight w:val="0"/>
                      <w:marTop w:val="0"/>
                      <w:marBottom w:val="0"/>
                      <w:divBdr>
                        <w:top w:val="none" w:sz="0" w:space="0" w:color="auto"/>
                        <w:left w:val="none" w:sz="0" w:space="0" w:color="auto"/>
                        <w:bottom w:val="none" w:sz="0" w:space="0" w:color="auto"/>
                        <w:right w:val="none" w:sz="0" w:space="0" w:color="auto"/>
                      </w:divBdr>
                    </w:div>
                  </w:divsChild>
                </w:div>
                <w:div w:id="201595344">
                  <w:marLeft w:val="0"/>
                  <w:marRight w:val="0"/>
                  <w:marTop w:val="0"/>
                  <w:marBottom w:val="0"/>
                  <w:divBdr>
                    <w:top w:val="none" w:sz="0" w:space="0" w:color="auto"/>
                    <w:left w:val="none" w:sz="0" w:space="0" w:color="auto"/>
                    <w:bottom w:val="none" w:sz="0" w:space="0" w:color="auto"/>
                    <w:right w:val="none" w:sz="0" w:space="0" w:color="auto"/>
                  </w:divBdr>
                  <w:divsChild>
                    <w:div w:id="999968227">
                      <w:marLeft w:val="0"/>
                      <w:marRight w:val="0"/>
                      <w:marTop w:val="0"/>
                      <w:marBottom w:val="0"/>
                      <w:divBdr>
                        <w:top w:val="none" w:sz="0" w:space="0" w:color="auto"/>
                        <w:left w:val="none" w:sz="0" w:space="0" w:color="auto"/>
                        <w:bottom w:val="none" w:sz="0" w:space="0" w:color="auto"/>
                        <w:right w:val="none" w:sz="0" w:space="0" w:color="auto"/>
                      </w:divBdr>
                    </w:div>
                    <w:div w:id="307907201">
                      <w:marLeft w:val="0"/>
                      <w:marRight w:val="0"/>
                      <w:marTop w:val="0"/>
                      <w:marBottom w:val="0"/>
                      <w:divBdr>
                        <w:top w:val="none" w:sz="0" w:space="0" w:color="auto"/>
                        <w:left w:val="none" w:sz="0" w:space="0" w:color="auto"/>
                        <w:bottom w:val="none" w:sz="0" w:space="0" w:color="auto"/>
                        <w:right w:val="none" w:sz="0" w:space="0" w:color="auto"/>
                      </w:divBdr>
                    </w:div>
                    <w:div w:id="1631476893">
                      <w:marLeft w:val="0"/>
                      <w:marRight w:val="0"/>
                      <w:marTop w:val="0"/>
                      <w:marBottom w:val="0"/>
                      <w:divBdr>
                        <w:top w:val="none" w:sz="0" w:space="0" w:color="auto"/>
                        <w:left w:val="none" w:sz="0" w:space="0" w:color="auto"/>
                        <w:bottom w:val="none" w:sz="0" w:space="0" w:color="auto"/>
                        <w:right w:val="none" w:sz="0" w:space="0" w:color="auto"/>
                      </w:divBdr>
                    </w:div>
                  </w:divsChild>
                </w:div>
                <w:div w:id="642778799">
                  <w:marLeft w:val="0"/>
                  <w:marRight w:val="0"/>
                  <w:marTop w:val="0"/>
                  <w:marBottom w:val="0"/>
                  <w:divBdr>
                    <w:top w:val="none" w:sz="0" w:space="0" w:color="auto"/>
                    <w:left w:val="none" w:sz="0" w:space="0" w:color="auto"/>
                    <w:bottom w:val="none" w:sz="0" w:space="0" w:color="auto"/>
                    <w:right w:val="none" w:sz="0" w:space="0" w:color="auto"/>
                  </w:divBdr>
                  <w:divsChild>
                    <w:div w:id="1196961062">
                      <w:marLeft w:val="0"/>
                      <w:marRight w:val="0"/>
                      <w:marTop w:val="0"/>
                      <w:marBottom w:val="0"/>
                      <w:divBdr>
                        <w:top w:val="none" w:sz="0" w:space="0" w:color="auto"/>
                        <w:left w:val="none" w:sz="0" w:space="0" w:color="auto"/>
                        <w:bottom w:val="none" w:sz="0" w:space="0" w:color="auto"/>
                        <w:right w:val="none" w:sz="0" w:space="0" w:color="auto"/>
                      </w:divBdr>
                    </w:div>
                  </w:divsChild>
                </w:div>
                <w:div w:id="1259824275">
                  <w:marLeft w:val="0"/>
                  <w:marRight w:val="0"/>
                  <w:marTop w:val="0"/>
                  <w:marBottom w:val="0"/>
                  <w:divBdr>
                    <w:top w:val="none" w:sz="0" w:space="0" w:color="auto"/>
                    <w:left w:val="none" w:sz="0" w:space="0" w:color="auto"/>
                    <w:bottom w:val="none" w:sz="0" w:space="0" w:color="auto"/>
                    <w:right w:val="none" w:sz="0" w:space="0" w:color="auto"/>
                  </w:divBdr>
                  <w:divsChild>
                    <w:div w:id="1680543993">
                      <w:marLeft w:val="0"/>
                      <w:marRight w:val="0"/>
                      <w:marTop w:val="0"/>
                      <w:marBottom w:val="0"/>
                      <w:divBdr>
                        <w:top w:val="none" w:sz="0" w:space="0" w:color="auto"/>
                        <w:left w:val="none" w:sz="0" w:space="0" w:color="auto"/>
                        <w:bottom w:val="none" w:sz="0" w:space="0" w:color="auto"/>
                        <w:right w:val="none" w:sz="0" w:space="0" w:color="auto"/>
                      </w:divBdr>
                    </w:div>
                    <w:div w:id="853760648">
                      <w:marLeft w:val="0"/>
                      <w:marRight w:val="0"/>
                      <w:marTop w:val="0"/>
                      <w:marBottom w:val="0"/>
                      <w:divBdr>
                        <w:top w:val="none" w:sz="0" w:space="0" w:color="auto"/>
                        <w:left w:val="none" w:sz="0" w:space="0" w:color="auto"/>
                        <w:bottom w:val="none" w:sz="0" w:space="0" w:color="auto"/>
                        <w:right w:val="none" w:sz="0" w:space="0" w:color="auto"/>
                      </w:divBdr>
                    </w:div>
                    <w:div w:id="1177695887">
                      <w:marLeft w:val="0"/>
                      <w:marRight w:val="0"/>
                      <w:marTop w:val="0"/>
                      <w:marBottom w:val="0"/>
                      <w:divBdr>
                        <w:top w:val="none" w:sz="0" w:space="0" w:color="auto"/>
                        <w:left w:val="none" w:sz="0" w:space="0" w:color="auto"/>
                        <w:bottom w:val="none" w:sz="0" w:space="0" w:color="auto"/>
                        <w:right w:val="none" w:sz="0" w:space="0" w:color="auto"/>
                      </w:divBdr>
                    </w:div>
                    <w:div w:id="563758490">
                      <w:marLeft w:val="0"/>
                      <w:marRight w:val="0"/>
                      <w:marTop w:val="0"/>
                      <w:marBottom w:val="0"/>
                      <w:divBdr>
                        <w:top w:val="none" w:sz="0" w:space="0" w:color="auto"/>
                        <w:left w:val="none" w:sz="0" w:space="0" w:color="auto"/>
                        <w:bottom w:val="none" w:sz="0" w:space="0" w:color="auto"/>
                        <w:right w:val="none" w:sz="0" w:space="0" w:color="auto"/>
                      </w:divBdr>
                    </w:div>
                    <w:div w:id="936208807">
                      <w:marLeft w:val="0"/>
                      <w:marRight w:val="0"/>
                      <w:marTop w:val="0"/>
                      <w:marBottom w:val="0"/>
                      <w:divBdr>
                        <w:top w:val="none" w:sz="0" w:space="0" w:color="auto"/>
                        <w:left w:val="none" w:sz="0" w:space="0" w:color="auto"/>
                        <w:bottom w:val="none" w:sz="0" w:space="0" w:color="auto"/>
                        <w:right w:val="none" w:sz="0" w:space="0" w:color="auto"/>
                      </w:divBdr>
                    </w:div>
                    <w:div w:id="1366909507">
                      <w:marLeft w:val="0"/>
                      <w:marRight w:val="0"/>
                      <w:marTop w:val="0"/>
                      <w:marBottom w:val="0"/>
                      <w:divBdr>
                        <w:top w:val="none" w:sz="0" w:space="0" w:color="auto"/>
                        <w:left w:val="none" w:sz="0" w:space="0" w:color="auto"/>
                        <w:bottom w:val="none" w:sz="0" w:space="0" w:color="auto"/>
                        <w:right w:val="none" w:sz="0" w:space="0" w:color="auto"/>
                      </w:divBdr>
                    </w:div>
                    <w:div w:id="1009986341">
                      <w:marLeft w:val="0"/>
                      <w:marRight w:val="0"/>
                      <w:marTop w:val="0"/>
                      <w:marBottom w:val="0"/>
                      <w:divBdr>
                        <w:top w:val="none" w:sz="0" w:space="0" w:color="auto"/>
                        <w:left w:val="none" w:sz="0" w:space="0" w:color="auto"/>
                        <w:bottom w:val="none" w:sz="0" w:space="0" w:color="auto"/>
                        <w:right w:val="none" w:sz="0" w:space="0" w:color="auto"/>
                      </w:divBdr>
                    </w:div>
                    <w:div w:id="896159630">
                      <w:marLeft w:val="0"/>
                      <w:marRight w:val="0"/>
                      <w:marTop w:val="0"/>
                      <w:marBottom w:val="0"/>
                      <w:divBdr>
                        <w:top w:val="none" w:sz="0" w:space="0" w:color="auto"/>
                        <w:left w:val="none" w:sz="0" w:space="0" w:color="auto"/>
                        <w:bottom w:val="none" w:sz="0" w:space="0" w:color="auto"/>
                        <w:right w:val="none" w:sz="0" w:space="0" w:color="auto"/>
                      </w:divBdr>
                    </w:div>
                    <w:div w:id="391925012">
                      <w:marLeft w:val="0"/>
                      <w:marRight w:val="0"/>
                      <w:marTop w:val="0"/>
                      <w:marBottom w:val="0"/>
                      <w:divBdr>
                        <w:top w:val="none" w:sz="0" w:space="0" w:color="auto"/>
                        <w:left w:val="none" w:sz="0" w:space="0" w:color="auto"/>
                        <w:bottom w:val="none" w:sz="0" w:space="0" w:color="auto"/>
                        <w:right w:val="none" w:sz="0" w:space="0" w:color="auto"/>
                      </w:divBdr>
                    </w:div>
                    <w:div w:id="701705088">
                      <w:marLeft w:val="0"/>
                      <w:marRight w:val="0"/>
                      <w:marTop w:val="0"/>
                      <w:marBottom w:val="0"/>
                      <w:divBdr>
                        <w:top w:val="none" w:sz="0" w:space="0" w:color="auto"/>
                        <w:left w:val="none" w:sz="0" w:space="0" w:color="auto"/>
                        <w:bottom w:val="none" w:sz="0" w:space="0" w:color="auto"/>
                        <w:right w:val="none" w:sz="0" w:space="0" w:color="auto"/>
                      </w:divBdr>
                    </w:div>
                    <w:div w:id="1337078804">
                      <w:marLeft w:val="0"/>
                      <w:marRight w:val="0"/>
                      <w:marTop w:val="0"/>
                      <w:marBottom w:val="0"/>
                      <w:divBdr>
                        <w:top w:val="none" w:sz="0" w:space="0" w:color="auto"/>
                        <w:left w:val="none" w:sz="0" w:space="0" w:color="auto"/>
                        <w:bottom w:val="none" w:sz="0" w:space="0" w:color="auto"/>
                        <w:right w:val="none" w:sz="0" w:space="0" w:color="auto"/>
                      </w:divBdr>
                    </w:div>
                    <w:div w:id="1984194423">
                      <w:marLeft w:val="0"/>
                      <w:marRight w:val="0"/>
                      <w:marTop w:val="0"/>
                      <w:marBottom w:val="0"/>
                      <w:divBdr>
                        <w:top w:val="none" w:sz="0" w:space="0" w:color="auto"/>
                        <w:left w:val="none" w:sz="0" w:space="0" w:color="auto"/>
                        <w:bottom w:val="none" w:sz="0" w:space="0" w:color="auto"/>
                        <w:right w:val="none" w:sz="0" w:space="0" w:color="auto"/>
                      </w:divBdr>
                    </w:div>
                    <w:div w:id="1604023780">
                      <w:marLeft w:val="0"/>
                      <w:marRight w:val="0"/>
                      <w:marTop w:val="0"/>
                      <w:marBottom w:val="0"/>
                      <w:divBdr>
                        <w:top w:val="none" w:sz="0" w:space="0" w:color="auto"/>
                        <w:left w:val="none" w:sz="0" w:space="0" w:color="auto"/>
                        <w:bottom w:val="none" w:sz="0" w:space="0" w:color="auto"/>
                        <w:right w:val="none" w:sz="0" w:space="0" w:color="auto"/>
                      </w:divBdr>
                    </w:div>
                    <w:div w:id="1258248991">
                      <w:marLeft w:val="0"/>
                      <w:marRight w:val="0"/>
                      <w:marTop w:val="0"/>
                      <w:marBottom w:val="0"/>
                      <w:divBdr>
                        <w:top w:val="none" w:sz="0" w:space="0" w:color="auto"/>
                        <w:left w:val="none" w:sz="0" w:space="0" w:color="auto"/>
                        <w:bottom w:val="none" w:sz="0" w:space="0" w:color="auto"/>
                        <w:right w:val="none" w:sz="0" w:space="0" w:color="auto"/>
                      </w:divBdr>
                    </w:div>
                  </w:divsChild>
                </w:div>
                <w:div w:id="20016969">
                  <w:marLeft w:val="0"/>
                  <w:marRight w:val="0"/>
                  <w:marTop w:val="0"/>
                  <w:marBottom w:val="0"/>
                  <w:divBdr>
                    <w:top w:val="none" w:sz="0" w:space="0" w:color="auto"/>
                    <w:left w:val="none" w:sz="0" w:space="0" w:color="auto"/>
                    <w:bottom w:val="none" w:sz="0" w:space="0" w:color="auto"/>
                    <w:right w:val="none" w:sz="0" w:space="0" w:color="auto"/>
                  </w:divBdr>
                  <w:divsChild>
                    <w:div w:id="291248120">
                      <w:marLeft w:val="0"/>
                      <w:marRight w:val="0"/>
                      <w:marTop w:val="0"/>
                      <w:marBottom w:val="0"/>
                      <w:divBdr>
                        <w:top w:val="none" w:sz="0" w:space="0" w:color="auto"/>
                        <w:left w:val="none" w:sz="0" w:space="0" w:color="auto"/>
                        <w:bottom w:val="none" w:sz="0" w:space="0" w:color="auto"/>
                        <w:right w:val="none" w:sz="0" w:space="0" w:color="auto"/>
                      </w:divBdr>
                    </w:div>
                    <w:div w:id="404036359">
                      <w:marLeft w:val="0"/>
                      <w:marRight w:val="0"/>
                      <w:marTop w:val="0"/>
                      <w:marBottom w:val="0"/>
                      <w:divBdr>
                        <w:top w:val="none" w:sz="0" w:space="0" w:color="auto"/>
                        <w:left w:val="none" w:sz="0" w:space="0" w:color="auto"/>
                        <w:bottom w:val="none" w:sz="0" w:space="0" w:color="auto"/>
                        <w:right w:val="none" w:sz="0" w:space="0" w:color="auto"/>
                      </w:divBdr>
                    </w:div>
                    <w:div w:id="1601522696">
                      <w:marLeft w:val="0"/>
                      <w:marRight w:val="0"/>
                      <w:marTop w:val="0"/>
                      <w:marBottom w:val="0"/>
                      <w:divBdr>
                        <w:top w:val="none" w:sz="0" w:space="0" w:color="auto"/>
                        <w:left w:val="none" w:sz="0" w:space="0" w:color="auto"/>
                        <w:bottom w:val="none" w:sz="0" w:space="0" w:color="auto"/>
                        <w:right w:val="none" w:sz="0" w:space="0" w:color="auto"/>
                      </w:divBdr>
                    </w:div>
                    <w:div w:id="1534415324">
                      <w:marLeft w:val="0"/>
                      <w:marRight w:val="0"/>
                      <w:marTop w:val="0"/>
                      <w:marBottom w:val="0"/>
                      <w:divBdr>
                        <w:top w:val="none" w:sz="0" w:space="0" w:color="auto"/>
                        <w:left w:val="none" w:sz="0" w:space="0" w:color="auto"/>
                        <w:bottom w:val="none" w:sz="0" w:space="0" w:color="auto"/>
                        <w:right w:val="none" w:sz="0" w:space="0" w:color="auto"/>
                      </w:divBdr>
                    </w:div>
                    <w:div w:id="304622090">
                      <w:marLeft w:val="0"/>
                      <w:marRight w:val="0"/>
                      <w:marTop w:val="0"/>
                      <w:marBottom w:val="0"/>
                      <w:divBdr>
                        <w:top w:val="none" w:sz="0" w:space="0" w:color="auto"/>
                        <w:left w:val="none" w:sz="0" w:space="0" w:color="auto"/>
                        <w:bottom w:val="none" w:sz="0" w:space="0" w:color="auto"/>
                        <w:right w:val="none" w:sz="0" w:space="0" w:color="auto"/>
                      </w:divBdr>
                    </w:div>
                    <w:div w:id="1515800017">
                      <w:marLeft w:val="0"/>
                      <w:marRight w:val="0"/>
                      <w:marTop w:val="0"/>
                      <w:marBottom w:val="0"/>
                      <w:divBdr>
                        <w:top w:val="none" w:sz="0" w:space="0" w:color="auto"/>
                        <w:left w:val="none" w:sz="0" w:space="0" w:color="auto"/>
                        <w:bottom w:val="none" w:sz="0" w:space="0" w:color="auto"/>
                        <w:right w:val="none" w:sz="0" w:space="0" w:color="auto"/>
                      </w:divBdr>
                    </w:div>
                  </w:divsChild>
                </w:div>
                <w:div w:id="2136411874">
                  <w:marLeft w:val="0"/>
                  <w:marRight w:val="0"/>
                  <w:marTop w:val="0"/>
                  <w:marBottom w:val="0"/>
                  <w:divBdr>
                    <w:top w:val="none" w:sz="0" w:space="0" w:color="auto"/>
                    <w:left w:val="none" w:sz="0" w:space="0" w:color="auto"/>
                    <w:bottom w:val="none" w:sz="0" w:space="0" w:color="auto"/>
                    <w:right w:val="none" w:sz="0" w:space="0" w:color="auto"/>
                  </w:divBdr>
                  <w:divsChild>
                    <w:div w:id="1798571659">
                      <w:marLeft w:val="0"/>
                      <w:marRight w:val="0"/>
                      <w:marTop w:val="0"/>
                      <w:marBottom w:val="0"/>
                      <w:divBdr>
                        <w:top w:val="none" w:sz="0" w:space="0" w:color="auto"/>
                        <w:left w:val="none" w:sz="0" w:space="0" w:color="auto"/>
                        <w:bottom w:val="none" w:sz="0" w:space="0" w:color="auto"/>
                        <w:right w:val="none" w:sz="0" w:space="0" w:color="auto"/>
                      </w:divBdr>
                    </w:div>
                  </w:divsChild>
                </w:div>
                <w:div w:id="506025250">
                  <w:marLeft w:val="0"/>
                  <w:marRight w:val="0"/>
                  <w:marTop w:val="0"/>
                  <w:marBottom w:val="0"/>
                  <w:divBdr>
                    <w:top w:val="none" w:sz="0" w:space="0" w:color="auto"/>
                    <w:left w:val="none" w:sz="0" w:space="0" w:color="auto"/>
                    <w:bottom w:val="none" w:sz="0" w:space="0" w:color="auto"/>
                    <w:right w:val="none" w:sz="0" w:space="0" w:color="auto"/>
                  </w:divBdr>
                  <w:divsChild>
                    <w:div w:id="1938366654">
                      <w:marLeft w:val="0"/>
                      <w:marRight w:val="0"/>
                      <w:marTop w:val="0"/>
                      <w:marBottom w:val="0"/>
                      <w:divBdr>
                        <w:top w:val="none" w:sz="0" w:space="0" w:color="auto"/>
                        <w:left w:val="none" w:sz="0" w:space="0" w:color="auto"/>
                        <w:bottom w:val="none" w:sz="0" w:space="0" w:color="auto"/>
                        <w:right w:val="none" w:sz="0" w:space="0" w:color="auto"/>
                      </w:divBdr>
                    </w:div>
                  </w:divsChild>
                </w:div>
                <w:div w:id="145900564">
                  <w:marLeft w:val="0"/>
                  <w:marRight w:val="0"/>
                  <w:marTop w:val="0"/>
                  <w:marBottom w:val="0"/>
                  <w:divBdr>
                    <w:top w:val="none" w:sz="0" w:space="0" w:color="auto"/>
                    <w:left w:val="none" w:sz="0" w:space="0" w:color="auto"/>
                    <w:bottom w:val="none" w:sz="0" w:space="0" w:color="auto"/>
                    <w:right w:val="none" w:sz="0" w:space="0" w:color="auto"/>
                  </w:divBdr>
                  <w:divsChild>
                    <w:div w:id="550535111">
                      <w:marLeft w:val="0"/>
                      <w:marRight w:val="0"/>
                      <w:marTop w:val="0"/>
                      <w:marBottom w:val="0"/>
                      <w:divBdr>
                        <w:top w:val="none" w:sz="0" w:space="0" w:color="auto"/>
                        <w:left w:val="none" w:sz="0" w:space="0" w:color="auto"/>
                        <w:bottom w:val="none" w:sz="0" w:space="0" w:color="auto"/>
                        <w:right w:val="none" w:sz="0" w:space="0" w:color="auto"/>
                      </w:divBdr>
                    </w:div>
                    <w:div w:id="752702891">
                      <w:marLeft w:val="0"/>
                      <w:marRight w:val="0"/>
                      <w:marTop w:val="0"/>
                      <w:marBottom w:val="0"/>
                      <w:divBdr>
                        <w:top w:val="none" w:sz="0" w:space="0" w:color="auto"/>
                        <w:left w:val="none" w:sz="0" w:space="0" w:color="auto"/>
                        <w:bottom w:val="none" w:sz="0" w:space="0" w:color="auto"/>
                        <w:right w:val="none" w:sz="0" w:space="0" w:color="auto"/>
                      </w:divBdr>
                    </w:div>
                    <w:div w:id="579877318">
                      <w:marLeft w:val="0"/>
                      <w:marRight w:val="0"/>
                      <w:marTop w:val="0"/>
                      <w:marBottom w:val="0"/>
                      <w:divBdr>
                        <w:top w:val="none" w:sz="0" w:space="0" w:color="auto"/>
                        <w:left w:val="none" w:sz="0" w:space="0" w:color="auto"/>
                        <w:bottom w:val="none" w:sz="0" w:space="0" w:color="auto"/>
                        <w:right w:val="none" w:sz="0" w:space="0" w:color="auto"/>
                      </w:divBdr>
                    </w:div>
                  </w:divsChild>
                </w:div>
                <w:div w:id="1181430849">
                  <w:marLeft w:val="0"/>
                  <w:marRight w:val="0"/>
                  <w:marTop w:val="0"/>
                  <w:marBottom w:val="0"/>
                  <w:divBdr>
                    <w:top w:val="none" w:sz="0" w:space="0" w:color="auto"/>
                    <w:left w:val="none" w:sz="0" w:space="0" w:color="auto"/>
                    <w:bottom w:val="none" w:sz="0" w:space="0" w:color="auto"/>
                    <w:right w:val="none" w:sz="0" w:space="0" w:color="auto"/>
                  </w:divBdr>
                  <w:divsChild>
                    <w:div w:id="1286162128">
                      <w:marLeft w:val="0"/>
                      <w:marRight w:val="0"/>
                      <w:marTop w:val="0"/>
                      <w:marBottom w:val="0"/>
                      <w:divBdr>
                        <w:top w:val="none" w:sz="0" w:space="0" w:color="auto"/>
                        <w:left w:val="none" w:sz="0" w:space="0" w:color="auto"/>
                        <w:bottom w:val="none" w:sz="0" w:space="0" w:color="auto"/>
                        <w:right w:val="none" w:sz="0" w:space="0" w:color="auto"/>
                      </w:divBdr>
                    </w:div>
                    <w:div w:id="782262839">
                      <w:marLeft w:val="0"/>
                      <w:marRight w:val="0"/>
                      <w:marTop w:val="0"/>
                      <w:marBottom w:val="0"/>
                      <w:divBdr>
                        <w:top w:val="none" w:sz="0" w:space="0" w:color="auto"/>
                        <w:left w:val="none" w:sz="0" w:space="0" w:color="auto"/>
                        <w:bottom w:val="none" w:sz="0" w:space="0" w:color="auto"/>
                        <w:right w:val="none" w:sz="0" w:space="0" w:color="auto"/>
                      </w:divBdr>
                    </w:div>
                    <w:div w:id="41180543">
                      <w:marLeft w:val="0"/>
                      <w:marRight w:val="0"/>
                      <w:marTop w:val="0"/>
                      <w:marBottom w:val="0"/>
                      <w:divBdr>
                        <w:top w:val="none" w:sz="0" w:space="0" w:color="auto"/>
                        <w:left w:val="none" w:sz="0" w:space="0" w:color="auto"/>
                        <w:bottom w:val="none" w:sz="0" w:space="0" w:color="auto"/>
                        <w:right w:val="none" w:sz="0" w:space="0" w:color="auto"/>
                      </w:divBdr>
                    </w:div>
                    <w:div w:id="1998418468">
                      <w:marLeft w:val="0"/>
                      <w:marRight w:val="0"/>
                      <w:marTop w:val="0"/>
                      <w:marBottom w:val="0"/>
                      <w:divBdr>
                        <w:top w:val="none" w:sz="0" w:space="0" w:color="auto"/>
                        <w:left w:val="none" w:sz="0" w:space="0" w:color="auto"/>
                        <w:bottom w:val="none" w:sz="0" w:space="0" w:color="auto"/>
                        <w:right w:val="none" w:sz="0" w:space="0" w:color="auto"/>
                      </w:divBdr>
                    </w:div>
                    <w:div w:id="2056853844">
                      <w:marLeft w:val="0"/>
                      <w:marRight w:val="0"/>
                      <w:marTop w:val="0"/>
                      <w:marBottom w:val="0"/>
                      <w:divBdr>
                        <w:top w:val="none" w:sz="0" w:space="0" w:color="auto"/>
                        <w:left w:val="none" w:sz="0" w:space="0" w:color="auto"/>
                        <w:bottom w:val="none" w:sz="0" w:space="0" w:color="auto"/>
                        <w:right w:val="none" w:sz="0" w:space="0" w:color="auto"/>
                      </w:divBdr>
                    </w:div>
                  </w:divsChild>
                </w:div>
                <w:div w:id="548107098">
                  <w:marLeft w:val="0"/>
                  <w:marRight w:val="0"/>
                  <w:marTop w:val="0"/>
                  <w:marBottom w:val="0"/>
                  <w:divBdr>
                    <w:top w:val="none" w:sz="0" w:space="0" w:color="auto"/>
                    <w:left w:val="none" w:sz="0" w:space="0" w:color="auto"/>
                    <w:bottom w:val="none" w:sz="0" w:space="0" w:color="auto"/>
                    <w:right w:val="none" w:sz="0" w:space="0" w:color="auto"/>
                  </w:divBdr>
                  <w:divsChild>
                    <w:div w:id="796414529">
                      <w:marLeft w:val="0"/>
                      <w:marRight w:val="0"/>
                      <w:marTop w:val="0"/>
                      <w:marBottom w:val="0"/>
                      <w:divBdr>
                        <w:top w:val="none" w:sz="0" w:space="0" w:color="auto"/>
                        <w:left w:val="none" w:sz="0" w:space="0" w:color="auto"/>
                        <w:bottom w:val="none" w:sz="0" w:space="0" w:color="auto"/>
                        <w:right w:val="none" w:sz="0" w:space="0" w:color="auto"/>
                      </w:divBdr>
                    </w:div>
                  </w:divsChild>
                </w:div>
                <w:div w:id="282463769">
                  <w:marLeft w:val="0"/>
                  <w:marRight w:val="0"/>
                  <w:marTop w:val="0"/>
                  <w:marBottom w:val="0"/>
                  <w:divBdr>
                    <w:top w:val="none" w:sz="0" w:space="0" w:color="auto"/>
                    <w:left w:val="none" w:sz="0" w:space="0" w:color="auto"/>
                    <w:bottom w:val="none" w:sz="0" w:space="0" w:color="auto"/>
                    <w:right w:val="none" w:sz="0" w:space="0" w:color="auto"/>
                  </w:divBdr>
                  <w:divsChild>
                    <w:div w:id="1595086363">
                      <w:marLeft w:val="0"/>
                      <w:marRight w:val="0"/>
                      <w:marTop w:val="0"/>
                      <w:marBottom w:val="0"/>
                      <w:divBdr>
                        <w:top w:val="none" w:sz="0" w:space="0" w:color="auto"/>
                        <w:left w:val="none" w:sz="0" w:space="0" w:color="auto"/>
                        <w:bottom w:val="none" w:sz="0" w:space="0" w:color="auto"/>
                        <w:right w:val="none" w:sz="0" w:space="0" w:color="auto"/>
                      </w:divBdr>
                    </w:div>
                  </w:divsChild>
                </w:div>
                <w:div w:id="832645838">
                  <w:marLeft w:val="0"/>
                  <w:marRight w:val="0"/>
                  <w:marTop w:val="0"/>
                  <w:marBottom w:val="0"/>
                  <w:divBdr>
                    <w:top w:val="none" w:sz="0" w:space="0" w:color="auto"/>
                    <w:left w:val="none" w:sz="0" w:space="0" w:color="auto"/>
                    <w:bottom w:val="none" w:sz="0" w:space="0" w:color="auto"/>
                    <w:right w:val="none" w:sz="0" w:space="0" w:color="auto"/>
                  </w:divBdr>
                  <w:divsChild>
                    <w:div w:id="1663241158">
                      <w:marLeft w:val="0"/>
                      <w:marRight w:val="0"/>
                      <w:marTop w:val="0"/>
                      <w:marBottom w:val="0"/>
                      <w:divBdr>
                        <w:top w:val="none" w:sz="0" w:space="0" w:color="auto"/>
                        <w:left w:val="none" w:sz="0" w:space="0" w:color="auto"/>
                        <w:bottom w:val="none" w:sz="0" w:space="0" w:color="auto"/>
                        <w:right w:val="none" w:sz="0" w:space="0" w:color="auto"/>
                      </w:divBdr>
                    </w:div>
                  </w:divsChild>
                </w:div>
                <w:div w:id="121848196">
                  <w:marLeft w:val="0"/>
                  <w:marRight w:val="0"/>
                  <w:marTop w:val="0"/>
                  <w:marBottom w:val="0"/>
                  <w:divBdr>
                    <w:top w:val="none" w:sz="0" w:space="0" w:color="auto"/>
                    <w:left w:val="none" w:sz="0" w:space="0" w:color="auto"/>
                    <w:bottom w:val="none" w:sz="0" w:space="0" w:color="auto"/>
                    <w:right w:val="none" w:sz="0" w:space="0" w:color="auto"/>
                  </w:divBdr>
                  <w:divsChild>
                    <w:div w:id="606893808">
                      <w:marLeft w:val="0"/>
                      <w:marRight w:val="0"/>
                      <w:marTop w:val="0"/>
                      <w:marBottom w:val="0"/>
                      <w:divBdr>
                        <w:top w:val="none" w:sz="0" w:space="0" w:color="auto"/>
                        <w:left w:val="none" w:sz="0" w:space="0" w:color="auto"/>
                        <w:bottom w:val="none" w:sz="0" w:space="0" w:color="auto"/>
                        <w:right w:val="none" w:sz="0" w:space="0" w:color="auto"/>
                      </w:divBdr>
                    </w:div>
                  </w:divsChild>
                </w:div>
                <w:div w:id="921262154">
                  <w:marLeft w:val="0"/>
                  <w:marRight w:val="0"/>
                  <w:marTop w:val="0"/>
                  <w:marBottom w:val="0"/>
                  <w:divBdr>
                    <w:top w:val="none" w:sz="0" w:space="0" w:color="auto"/>
                    <w:left w:val="none" w:sz="0" w:space="0" w:color="auto"/>
                    <w:bottom w:val="none" w:sz="0" w:space="0" w:color="auto"/>
                    <w:right w:val="none" w:sz="0" w:space="0" w:color="auto"/>
                  </w:divBdr>
                  <w:divsChild>
                    <w:div w:id="129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272477">
          <w:marLeft w:val="0"/>
          <w:marRight w:val="0"/>
          <w:marTop w:val="0"/>
          <w:marBottom w:val="0"/>
          <w:divBdr>
            <w:top w:val="none" w:sz="0" w:space="0" w:color="auto"/>
            <w:left w:val="none" w:sz="0" w:space="0" w:color="auto"/>
            <w:bottom w:val="none" w:sz="0" w:space="0" w:color="auto"/>
            <w:right w:val="none" w:sz="0" w:space="0" w:color="auto"/>
          </w:divBdr>
        </w:div>
        <w:div w:id="1741512943">
          <w:marLeft w:val="0"/>
          <w:marRight w:val="0"/>
          <w:marTop w:val="0"/>
          <w:marBottom w:val="0"/>
          <w:divBdr>
            <w:top w:val="none" w:sz="0" w:space="0" w:color="auto"/>
            <w:left w:val="none" w:sz="0" w:space="0" w:color="auto"/>
            <w:bottom w:val="none" w:sz="0" w:space="0" w:color="auto"/>
            <w:right w:val="none" w:sz="0" w:space="0" w:color="auto"/>
          </w:divBdr>
        </w:div>
      </w:divsChild>
    </w:div>
    <w:div w:id="1473017110">
      <w:bodyDiv w:val="1"/>
      <w:marLeft w:val="0"/>
      <w:marRight w:val="0"/>
      <w:marTop w:val="0"/>
      <w:marBottom w:val="0"/>
      <w:divBdr>
        <w:top w:val="none" w:sz="0" w:space="0" w:color="auto"/>
        <w:left w:val="none" w:sz="0" w:space="0" w:color="auto"/>
        <w:bottom w:val="none" w:sz="0" w:space="0" w:color="auto"/>
        <w:right w:val="none" w:sz="0" w:space="0" w:color="auto"/>
      </w:divBdr>
    </w:div>
    <w:div w:id="1652056185">
      <w:bodyDiv w:val="1"/>
      <w:marLeft w:val="0"/>
      <w:marRight w:val="0"/>
      <w:marTop w:val="0"/>
      <w:marBottom w:val="0"/>
      <w:divBdr>
        <w:top w:val="none" w:sz="0" w:space="0" w:color="auto"/>
        <w:left w:val="none" w:sz="0" w:space="0" w:color="auto"/>
        <w:bottom w:val="none" w:sz="0" w:space="0" w:color="auto"/>
        <w:right w:val="none" w:sz="0" w:space="0" w:color="auto"/>
      </w:divBdr>
    </w:div>
    <w:div w:id="1666204081">
      <w:bodyDiv w:val="1"/>
      <w:marLeft w:val="0"/>
      <w:marRight w:val="0"/>
      <w:marTop w:val="0"/>
      <w:marBottom w:val="0"/>
      <w:divBdr>
        <w:top w:val="none" w:sz="0" w:space="0" w:color="auto"/>
        <w:left w:val="none" w:sz="0" w:space="0" w:color="auto"/>
        <w:bottom w:val="none" w:sz="0" w:space="0" w:color="auto"/>
        <w:right w:val="none" w:sz="0" w:space="0" w:color="auto"/>
      </w:divBdr>
    </w:div>
    <w:div w:id="16702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wmf"/><Relationship Id="rId47" Type="http://schemas.openxmlformats.org/officeDocument/2006/relationships/image" Target="media/image39.wmf"/><Relationship Id="rId63" Type="http://schemas.openxmlformats.org/officeDocument/2006/relationships/image" Target="media/image55.wmf"/><Relationship Id="rId68" Type="http://schemas.openxmlformats.org/officeDocument/2006/relationships/image" Target="media/image60.wmf"/><Relationship Id="rId84" Type="http://schemas.openxmlformats.org/officeDocument/2006/relationships/image" Target="media/image76.wmf"/><Relationship Id="rId89" Type="http://schemas.openxmlformats.org/officeDocument/2006/relationships/image" Target="media/image81.wmf"/><Relationship Id="rId112" Type="http://schemas.openxmlformats.org/officeDocument/2006/relationships/image" Target="media/image103.jpe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wmf"/><Relationship Id="rId37" Type="http://schemas.openxmlformats.org/officeDocument/2006/relationships/image" Target="media/image29.wmf"/><Relationship Id="rId53" Type="http://schemas.openxmlformats.org/officeDocument/2006/relationships/image" Target="media/image45.wmf"/><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w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wmf"/><Relationship Id="rId95" Type="http://schemas.openxmlformats.org/officeDocument/2006/relationships/image" Target="media/image87.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2.wmf"/><Relationship Id="rId35" Type="http://schemas.openxmlformats.org/officeDocument/2006/relationships/image" Target="media/image27.wmf"/><Relationship Id="rId43" Type="http://schemas.openxmlformats.org/officeDocument/2006/relationships/image" Target="media/image35.wmf"/><Relationship Id="rId48" Type="http://schemas.openxmlformats.org/officeDocument/2006/relationships/image" Target="media/image40.wmf"/><Relationship Id="rId56" Type="http://schemas.openxmlformats.org/officeDocument/2006/relationships/image" Target="media/image48.png"/><Relationship Id="rId64" Type="http://schemas.openxmlformats.org/officeDocument/2006/relationships/image" Target="media/image56.wmf"/><Relationship Id="rId69" Type="http://schemas.openxmlformats.org/officeDocument/2006/relationships/image" Target="media/image61.wmf"/><Relationship Id="rId77" Type="http://schemas.openxmlformats.org/officeDocument/2006/relationships/image" Target="media/image69.png"/><Relationship Id="rId100" Type="http://schemas.openxmlformats.org/officeDocument/2006/relationships/image" Target="media/image92.wmf"/><Relationship Id="rId105" Type="http://schemas.openxmlformats.org/officeDocument/2006/relationships/image" Target="media/image97.wmf"/><Relationship Id="rId113" Type="http://schemas.openxmlformats.org/officeDocument/2006/relationships/image" Target="cid:6d2adbdd-4301-499b-a0af-5fe10b625414@iris.infra.thales" TargetMode="External"/><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image" Target="media/image43.w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wmf"/><Relationship Id="rId93" Type="http://schemas.openxmlformats.org/officeDocument/2006/relationships/image" Target="media/image85.wmf"/><Relationship Id="rId98" Type="http://schemas.openxmlformats.org/officeDocument/2006/relationships/image" Target="media/image90.wmf"/><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wmf"/><Relationship Id="rId38" Type="http://schemas.openxmlformats.org/officeDocument/2006/relationships/image" Target="media/image30.wmf"/><Relationship Id="rId46" Type="http://schemas.openxmlformats.org/officeDocument/2006/relationships/image" Target="media/image38.wmf"/><Relationship Id="rId59" Type="http://schemas.openxmlformats.org/officeDocument/2006/relationships/image" Target="media/image51.wmf"/><Relationship Id="rId67" Type="http://schemas.openxmlformats.org/officeDocument/2006/relationships/image" Target="media/image59.wmf"/><Relationship Id="rId103" Type="http://schemas.openxmlformats.org/officeDocument/2006/relationships/image" Target="media/image95.wmf"/><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wmf"/><Relationship Id="rId62" Type="http://schemas.openxmlformats.org/officeDocument/2006/relationships/image" Target="media/image54.wmf"/><Relationship Id="rId70" Type="http://schemas.openxmlformats.org/officeDocument/2006/relationships/image" Target="media/image62.w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wmf"/><Relationship Id="rId91" Type="http://schemas.openxmlformats.org/officeDocument/2006/relationships/image" Target="media/image83.wmf"/><Relationship Id="rId96" Type="http://schemas.openxmlformats.org/officeDocument/2006/relationships/image" Target="media/image88.wmf"/><Relationship Id="rId111" Type="http://schemas.openxmlformats.org/officeDocument/2006/relationships/image" Target="cid:8a01eee4-902e-4da8-92ea-75d016af1ae1@iris.infra.thales" TargetMode="External"/><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image" Target="media/image28.wmf"/><Relationship Id="rId49" Type="http://schemas.openxmlformats.org/officeDocument/2006/relationships/image" Target="media/image41.wmf"/><Relationship Id="rId57" Type="http://schemas.openxmlformats.org/officeDocument/2006/relationships/image" Target="media/image49.wmf"/><Relationship Id="rId106" Type="http://schemas.openxmlformats.org/officeDocument/2006/relationships/image" Target="media/image98.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4.wmf"/><Relationship Id="rId60" Type="http://schemas.openxmlformats.org/officeDocument/2006/relationships/image" Target="media/image52.wmf"/><Relationship Id="rId65" Type="http://schemas.openxmlformats.org/officeDocument/2006/relationships/image" Target="media/image57.w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wmf"/><Relationship Id="rId86" Type="http://schemas.openxmlformats.org/officeDocument/2006/relationships/image" Target="media/image78.wmf"/><Relationship Id="rId94" Type="http://schemas.openxmlformats.org/officeDocument/2006/relationships/image" Target="media/image86.wmf"/><Relationship Id="rId99" Type="http://schemas.openxmlformats.org/officeDocument/2006/relationships/image" Target="media/image91.wmf"/><Relationship Id="rId101" Type="http://schemas.openxmlformats.org/officeDocument/2006/relationships/image" Target="media/image93.wmf"/><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109" Type="http://schemas.openxmlformats.org/officeDocument/2006/relationships/image" Target="media/image101.png"/><Relationship Id="rId34" Type="http://schemas.openxmlformats.org/officeDocument/2006/relationships/image" Target="media/image26.wmf"/><Relationship Id="rId50" Type="http://schemas.openxmlformats.org/officeDocument/2006/relationships/image" Target="media/image42.wmf"/><Relationship Id="rId55" Type="http://schemas.openxmlformats.org/officeDocument/2006/relationships/image" Target="media/image47.wmf"/><Relationship Id="rId76" Type="http://schemas.openxmlformats.org/officeDocument/2006/relationships/image" Target="media/image68.emf"/><Relationship Id="rId97" Type="http://schemas.openxmlformats.org/officeDocument/2006/relationships/image" Target="media/image89.wmf"/><Relationship Id="rId104" Type="http://schemas.openxmlformats.org/officeDocument/2006/relationships/image" Target="media/image96.w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wmf"/><Relationship Id="rId92"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32.wmf"/><Relationship Id="rId45" Type="http://schemas.openxmlformats.org/officeDocument/2006/relationships/image" Target="media/image37.wmf"/><Relationship Id="rId66" Type="http://schemas.openxmlformats.org/officeDocument/2006/relationships/image" Target="media/image58.wmf"/><Relationship Id="rId87" Type="http://schemas.openxmlformats.org/officeDocument/2006/relationships/image" Target="media/image79.wmf"/><Relationship Id="rId110" Type="http://schemas.openxmlformats.org/officeDocument/2006/relationships/image" Target="media/image102.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3.wmf"/><Relationship Id="rId82" Type="http://schemas.openxmlformats.org/officeDocument/2006/relationships/image" Target="media/image74.wmf"/><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Dig18</b:Tag>
    <b:SourceType>InternetSite</b:SourceType>
    <b:Guid>{01545B7B-2CFE-4778-AD77-9E2447252003}</b:Guid>
    <b:Title>Simplifier la conception de circuits audio portables basse consommation grâce aux amplificateurs de classe D améliorés</b:Title>
    <b:Year>2018</b:Year>
    <b:Author>
      <b:Author>
        <b:Corporate>Digi-Key Electronics</b:Corporate>
      </b:Author>
    </b:Author>
    <b:Month>10</b:Month>
    <b:Day>31</b:Day>
    <b:URL>https://www.digikey.fr/fr/articles/simplify-portable-low-power-audio-circuit-design-class-d-amplifiers</b:URL>
    <b:RefOrder>1</b:RefOrder>
  </b:Source>
  <b:Source>
    <b:Tag>Mus</b:Tag>
    <b:SourceType>InternetSite</b:SourceType>
    <b:Guid>{0FAA5218-E9B7-4301-87F5-2C5C95AAAFCA}</b:Guid>
    <b:Author>
      <b:Author>
        <b:NameList>
          <b:Person>
            <b:Last>Musicarius</b:Last>
          </b:Person>
        </b:NameList>
      </b:Author>
    </b:Author>
    <b:Title>Les Classes d’Amplificateurs expliquées (A, AB, B, D, H)</b:Title>
    <b:URL>http://www.musicarius.com/blog/conseils-techniques/conseils-techniques-ampli-effets/les-classes-damplificateurs-expliquees-a-ab-b-d-h</b:URL>
    <b:RefOrder>2</b:RefOrder>
  </b:Source>
  <b:Source>
    <b:Tag>Eri06</b:Tag>
    <b:SourceType>InternetSite</b:SourceType>
    <b:Guid>{4CA2CF1D-4C4E-4F3C-B43C-B824893553A6}</b:Guid>
    <b:Author>
      <b:Author>
        <b:NameList>
          <b:Person>
            <b:Last>Gaalaas</b:Last>
            <b:First>Eric</b:First>
          </b:Person>
        </b:NameList>
      </b:Author>
    </b:Author>
    <b:Title>Class D Audio Amplifiers: What, Why, and How</b:Title>
    <b:Year>2006</b:Year>
    <b:Month>Juin</b:Month>
    <b:URL>https://www.analog.com/en/analog-dialogue/articles/class-d-audio-amplifiers.html</b:URL>
    <b:RefOrder>3</b:RefOrder>
  </b:Source>
  <b:Source>
    <b:Tag>Cez</b:Tag>
    <b:SourceType>InternetSite</b:SourceType>
    <b:Guid>{390538FE-0038-49AD-9DF2-55679E8EE40F}</b:Guid>
    <b:Author>
      <b:Author>
        <b:NameList>
          <b:Person>
            <b:Last>Chirila</b:Last>
            <b:First>Cezar</b:First>
          </b:Person>
        </b:NameList>
      </b:Author>
    </b:Author>
    <b:URL>https://www.allaboutcircuits.com/projects/how-to-build-a-class-d-power-amplifier/</b:URL>
    <b:Title>How to Build a Class-D Power Amp</b:Title>
    <b:Year>2018</b:Year>
    <b:Month>Aout</b:Month>
    <b:Day>29</b:Day>
    <b:RefOrder>4</b:RefOrder>
  </b:Source>
  <b:Source>
    <b:Tag>Yas20</b:Tag>
    <b:SourceType>Report</b:SourceType>
    <b:Guid>{C2C5187B-02F2-4D13-98EB-7DF46DA94CC6}</b:Guid>
    <b:Title>How to Choose a Class-D Audio Amplifier</b:Title>
    <b:Year>2020</b:Year>
    <b:Author>
      <b:Author>
        <b:NameList>
          <b:Person>
            <b:Last>Yashar</b:Last>
            <b:First>John</b:First>
            <b:Middle>Satterla and Avi</b:Middle>
          </b:Person>
        </b:NameList>
      </b:Author>
    </b:Author>
    <b:ThesisType>White paper</b:ThesisType>
    <b:RefOrder>5</b:RefOrder>
  </b:Source>
  <b:Source>
    <b:Tag>SBu01</b:Tag>
    <b:SourceType>Report</b:SourceType>
    <b:Guid>{D410B0CA-C3CE-415B-9927-AB0962941E1E}</b:Guid>
    <b:Author>
      <b:Author>
        <b:NameList>
          <b:Person>
            <b:Last>D.Grant</b:Last>
            <b:First>S.Burrow</b:First>
            <b:Middle>and</b:Middle>
          </b:Person>
        </b:NameList>
      </b:Author>
    </b:Author>
    <b:Title>Efficiency of Low Power Audio Amplifiers and Loudspeakers</b:Title>
    <b:Year>2001</b:Year>
    <b:RefOrder>6</b:RefOrder>
  </b:Source>
  <b:Source>
    <b:Tag>Jer19</b:Tag>
    <b:SourceType>Report</b:SourceType>
    <b:Guid>{C9759F94-E92F-4F77-9C6F-0A5C08BA6846}</b:Guid>
    <b:Author>
      <b:Author>
        <b:NameList>
          <b:Person>
            <b:Last>Goudswaard</b:Last>
            <b:First>Jeroen</b:First>
          </b:Person>
        </b:NameList>
      </b:Author>
    </b:Author>
    <b:Title>Switching ripple reduction in a class-D amplifier using a MOSFET in series with the filter capacitor</b:Title>
    <b:Year>2019</b:Year>
    <b:ThesisType>BSc Thesis</b:ThesisType>
    <b:RefOrder>7</b:RefOrder>
  </b:Source>
  <b:Source>
    <b:Tag>Kno07</b:Tag>
    <b:SourceType>Report</b:SourceType>
    <b:Guid>{217FB835-BCEA-4E90-8BFC-6C8628F91FBF}</b:Guid>
    <b:Author>
      <b:Author>
        <b:NameList>
          <b:Person>
            <b:Last>Arnold</b:Last>
            <b:First>Knott</b:First>
          </b:Person>
        </b:NameList>
      </b:Author>
    </b:Author>
    <b:Title>Introduction to Class-D Audio Amplifiers</b:Title>
    <b:Year>2007</b:Year>
    <b:RefOrder>8</b:RefOrder>
  </b:Source>
  <b:Source>
    <b:Tag>Jun</b:Tag>
    <b:SourceType>Report</b:SourceType>
    <b:Guid>{4AAF6ABE-8D4B-4128-9908-B272264BAD10}</b:Guid>
    <b:Author>
      <b:Author>
        <b:NameList>
          <b:Person>
            <b:Last>Adams</b:Last>
            <b:First>Jun</b:First>
            <b:Middle>Honda and Jonathan</b:Middle>
          </b:Person>
        </b:NameList>
      </b:Author>
    </b:Author>
    <b:Title>Class D Audio Amplifier Basics</b:Title>
    <b:ThesisType>Application note</b:ThesisType>
    <b:RefOrder>9</b:RefOrder>
  </b:Source>
  <b:Source>
    <b:Tag>Geo16</b:Tag>
    <b:SourceType>Report</b:SourceType>
    <b:Guid>{4DD4B5A8-C171-4B91-8CFB-FDB0098C2C83}</b:Guid>
    <b:Author>
      <b:Author>
        <b:NameList>
          <b:Person>
            <b:Last>Lakkas</b:Last>
            <b:First>George</b:First>
          </b:Person>
        </b:NameList>
      </b:Author>
    </b:Author>
    <b:Title>MOSFET power losses and how they affect power-supply efficiency</b:Title>
    <b:Year>2016</b:Year>
    <b:ThesisType>Applications journal</b:ThesisType>
    <b:RefOrder>10</b:RefOrder>
  </b:Source>
  <b:Source>
    <b:Tag>Dyl18</b:Tag>
    <b:SourceType>Report</b:SourceType>
    <b:Guid>{1B7A968E-9761-4845-A303-EA84090B8804}</b:Guid>
    <b:Author>
      <b:Author>
        <b:NameList>
          <b:Person>
            <b:Last>Hubbard</b:Last>
            <b:First>Dylan</b:First>
          </b:Person>
        </b:NameList>
      </b:Author>
    </b:Author>
    <b:Title>Reducing noise on the output of a switching regulator</b:Title>
    <b:Year>2018</b:Year>
    <b:ThesisType>Design journal</b:ThesisType>
    <b:RefOrder>11</b:RefOrder>
  </b:Source>
  <b:Source>
    <b:Tag>Eva18</b:Tag>
    <b:SourceType>Report</b:SourceType>
    <b:Guid>{35FAF790-D43A-4D4F-8DD4-5503F05B996C}</b:Guid>
    <b:Author>
      <b:Author>
        <b:NameList>
          <b:Person>
            <b:Last>Knol</b:Last>
            <b:First>Eva</b:First>
            <b:Middle>J.</b:Middle>
          </b:Person>
        </b:NameList>
      </b:Author>
    </b:Author>
    <b:Title>Analyzing and reducing switching frequency ripple of class D amplifiers by active filtering</b:Title>
    <b:Year>2018</b:Year>
    <b:RefOrder>12</b:RefOrder>
  </b:Source>
  <b:Source>
    <b:Tag>Red99</b:Tag>
    <b:SourceType>Report</b:SourceType>
    <b:Guid>{A8866E6A-BEF2-4311-A567-2E1959E0F3C4}</b:Guid>
    <b:Title>Reducing and Eliminating the class-D Output Filter</b:Title>
    <b:Year>1999</b:Year>
    <b:ThesisType>Application report</b:ThesisType>
    <b:RefOrder>13</b:RefOrder>
  </b:Source>
  <b:Source>
    <b:Tag>STm</b:Tag>
    <b:SourceType>InternetSite</b:SourceType>
    <b:Guid>{D4AE1FDE-AE2A-483E-BCFC-D3EBAF0297AB}</b:Guid>
    <b:Title>STM32H743ZxI datasheet</b:Title>
    <b:Author>
      <b:Author>
        <b:NameList>
          <b:Person>
            <b:Last>STmicroelectronics</b:Last>
          </b:Person>
        </b:NameList>
      </b:Author>
    </b:Author>
    <b:URL>https://www.st.com/en/microcontrollers-microprocessors/stm32h743zi.html</b:URL>
    <b:RefOrder>14</b:RefOrder>
  </b:Source>
  <b:Source>
    <b:Tag>Kha20</b:Tag>
    <b:SourceType>InternetSite</b:SourceType>
    <b:Guid>{46F84178-0EBA-414A-8ED2-1D1D1D3D25CC}</b:Guid>
    <b:Author>
      <b:Author>
        <b:NameList>
          <b:Person>
            <b:Last>Magdy</b:Last>
            <b:First>Khaled</b:First>
          </b:Person>
        </b:NameList>
      </b:Author>
    </b:Author>
    <b:Title>Convert PWM To A DAC – Using PWM To Generate Analog Waveforms</b:Title>
    <b:Year>2020</b:Year>
    <b:Month>Juillet</b:Month>
    <b:Day>1</b:Day>
    <b:URL>https://deepbluembedded.com/convert-pwm-to-a-dac-using-pwm-to-generate-analog-waveforms/</b:URL>
    <b:RefOrder>15</b:RefOrder>
  </b:Source>
  <b:Source>
    <b:Tag>ALt08</b:Tag>
    <b:SourceType>Report</b:SourceType>
    <b:Guid>{440AE6A7-2CCD-4A45-A957-536D997B38D9}</b:Guid>
    <b:Author>
      <b:Author>
        <b:NameList>
          <b:Person>
            <b:Last>ALter</b:Last>
            <b:First>David</b:First>
            <b:Middle>M.</b:Middle>
          </b:Person>
        </b:NameList>
      </b:Author>
    </b:Author>
    <b:Title>Using PWM Output as a Digital-to-Analog Converter on a TMS320F280x Digital Signal Controller</b:Title>
    <b:Year>2008</b:Year>
    <b:URL>https://www.ti.com/lit/an/spraa88a/spraa88a.pdf?ts=1655219384393&amp;ref_url=https%253A%252F%252Fwww.qwant.com%252F</b:URL>
    <b:RefOrder>16</b:RefOrder>
  </b:Source>
  <b:Source>
    <b:Tag>Kei16</b:Tag>
    <b:SourceType>InternetSite</b:SourceType>
    <b:Guid>{F32AB653-49B5-4672-B315-F194F68CBF5E}</b:Guid>
    <b:Author>
      <b:Author>
        <b:NameList>
          <b:Person>
            <b:Last>Keim</b:Last>
            <b:First>Robert</b:First>
          </b:Person>
        </b:NameList>
      </b:Author>
    </b:Author>
    <b:Title>Low-Pass Filter a PWM Signal into an Analog Voltage</b:Title>
    <b:Year>2016</b:Year>
    <b:Month>Avril</b:Month>
    <b:Day>11</b:Day>
    <b:URL>https://www.allaboutcircuits.com/technical-articles/low-pass-filter-a-pwm-signal-into-an-analog-voltage/</b:URL>
    <b:RefOrder>17</b:RefOrder>
  </b:Source>
  <b:Source>
    <b:Tag>Chr</b:Tag>
    <b:SourceType>InternetSite</b:SourceType>
    <b:Guid>{D94B5BC6-E973-4D92-ABD3-C39AE3EBD76B}</b:Guid>
    <b:Author>
      <b:Author>
        <b:NameList>
          <b:Person>
            <b:Last>McGrady</b:Last>
            <b:First>Chris</b:First>
          </b:Person>
        </b:NameList>
      </b:Author>
    </b:Author>
    <b:Title>What is a Snubber and Why do You Want One?</b:Title>
    <b:URL>https://www.arrow.com/en/research-and-events/articles/what-is-a-snubber</b:URL>
    <b:RefOrder>18</b:RefOrder>
  </b:Source>
  <b:Source>
    <b:Tag>Phi93</b:Tag>
    <b:SourceType>Report</b:SourceType>
    <b:Guid>{D8EA483F-5606-4D42-B09D-D54C4CA92043}</b:Guid>
    <b:Title>Snubber Circuits: Theory, Design and Application</b:Title>
    <b:Year>1993</b:Year>
    <b:Author>
      <b:Author>
        <b:NameList>
          <b:Person>
            <b:Last>Todd</b:Last>
            <b:First>Philip</b:First>
            <b:Middle>C.</b:Middle>
          </b:Person>
        </b:NameList>
      </b:Author>
    </b:Author>
    <b:RefOrder>19</b:RefOrder>
  </b:Source>
  <b:Source>
    <b:Tag>Wik</b:Tag>
    <b:SourceType>InternetSite</b:SourceType>
    <b:Guid>{8744B2E1-6CE0-42F9-B43A-E7390A9F0CAE}</b:Guid>
    <b:Title>Push-pull output</b:Title>
    <b:Author>
      <b:Author>
        <b:NameList>
          <b:Person>
            <b:Last>Wikipedia</b:Last>
          </b:Person>
        </b:NameList>
      </b:Author>
    </b:Author>
    <b:URL>https://en.wikipedia.org/wiki/Push%E2%80%93pull_output</b:URL>
    <b:RefOrder>20</b:RefOrder>
  </b:Source>
  <b:Source>
    <b:Tag>eCi</b:Tag>
    <b:SourceType>InternetSite</b:SourceType>
    <b:Guid>{B7C96BA1-C3D7-4DAD-A23C-B3327F4A5591}</b:Guid>
    <b:Author>
      <b:Author>
        <b:NameList>
          <b:Person>
            <b:Last>Center</b:Last>
            <b:First>eCircuit</b:First>
          </b:Person>
        </b:NameList>
      </b:Author>
    </b:Author>
    <b:Title>Push-Pull Output Stage</b:Title>
    <b:URL>http://www.ecircuitcenter.com/Circuits/pushpull/pushpull.htm</b:URL>
    <b:RefOrder>21</b:RefOrder>
  </b:Source>
  <b:Source>
    <b:Tag>tre20</b:Tag>
    <b:SourceType>InternetSite</b:SourceType>
    <b:Guid>{72BE3FE2-F677-4824-BBC1-54697CBD8A8F}</b:Guid>
    <b:Title>LTSPICE #15: Measuring Total Harmonic Distortion (THD)</b:Title>
    <b:Year>2020</b:Year>
    <b:Month>Novembre</b:Month>
    <b:Day>24</b:Day>
    <b:URL>https://www.youtube.com/watch?v=YPO3DEVzk90</b:URL>
    <b:Author>
      <b:Author>
        <b:NameList>
          <b:Person>
            <b:Last>trevortjes</b:Last>
          </b:Person>
        </b:NameList>
      </b:Author>
    </b:Author>
    <b:RefOrder>22</b:RefOrder>
  </b:Source>
</b:Sources>
</file>

<file path=customXml/itemProps1.xml><?xml version="1.0" encoding="utf-8"?>
<ds:datastoreItem xmlns:ds="http://schemas.openxmlformats.org/officeDocument/2006/customXml" ds:itemID="{D119082A-FB08-43FF-8D9A-F82E32F65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Template>
  <TotalTime>1137</TotalTime>
  <Pages>85</Pages>
  <Words>13840</Words>
  <Characters>76124</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89785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Marie-Veronique Lelann</dc:creator>
  <cp:lastModifiedBy>Marvyn PANNETIER</cp:lastModifiedBy>
  <cp:revision>220</cp:revision>
  <cp:lastPrinted>2022-06-17T09:22:00Z</cp:lastPrinted>
  <dcterms:created xsi:type="dcterms:W3CDTF">2022-06-13T16:27:00Z</dcterms:created>
  <dcterms:modified xsi:type="dcterms:W3CDTF">2022-06-17T09:24:00Z</dcterms:modified>
</cp:coreProperties>
</file>